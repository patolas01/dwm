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64AF" w14:textId="69620793" w:rsidR="00F135C0" w:rsidRDefault="007E4CC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8E3C5C" wp14:editId="7B904989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113270" cy="1291590"/>
                <wp:effectExtent l="0" t="0" r="0" b="0"/>
                <wp:wrapNone/>
                <wp:docPr id="149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2D122" id="Grupo 149" o:spid="_x0000_s1026" style="position:absolute;margin-left:17.55pt;margin-top:19.35pt;width:560.1pt;height:101.7pt;z-index:25165824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E606D" wp14:editId="62C6EE60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4540" cy="3874770"/>
                <wp:effectExtent l="0" t="0" r="0" b="0"/>
                <wp:wrapSquare wrapText="bothSides"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B6089F" w14:textId="21CD0CA1" w:rsidR="00F135C0" w:rsidRPr="00AF7C8F" w:rsidRDefault="00F135C0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 w:rsidRPr="00AF7C8F"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Dicionário de dados</w:t>
                            </w:r>
                          </w:p>
                          <w:p w14:paraId="0F757922" w14:textId="77777777" w:rsidR="00F135C0" w:rsidRPr="00AF7C8F" w:rsidRDefault="00F135C0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AF7C8F">
                              <w:rPr>
                                <w:color w:val="404040"/>
                                <w:sz w:val="36"/>
                                <w:szCs w:val="36"/>
                              </w:rPr>
                              <w:t>Descrição de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E606D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7.55pt;margin-top:252.55pt;width:560.2pt;height:305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" filled="f" stroked="f" strokeweight=".5pt">
                <v:textbox inset="126pt,0,54pt,0">
                  <w:txbxContent>
                    <w:p w14:paraId="11B6089F" w14:textId="21CD0CA1" w:rsidR="00F135C0" w:rsidRPr="00AF7C8F" w:rsidRDefault="00F135C0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 w:rsidRPr="00AF7C8F">
                        <w:rPr>
                          <w:caps/>
                          <w:color w:val="4472C4"/>
                          <w:sz w:val="64"/>
                          <w:szCs w:val="64"/>
                        </w:rPr>
                        <w:t>Dicionário de dados</w:t>
                      </w:r>
                    </w:p>
                    <w:p w14:paraId="0F757922" w14:textId="77777777" w:rsidR="00F135C0" w:rsidRPr="00AF7C8F" w:rsidRDefault="00F135C0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AF7C8F">
                        <w:rPr>
                          <w:color w:val="404040"/>
                          <w:sz w:val="36"/>
                          <w:szCs w:val="36"/>
                        </w:rPr>
                        <w:t>Descrição de Tabelas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FB886BC" w14:textId="77777777" w:rsidR="00F135C0" w:rsidRDefault="00F135C0">
      <w:r>
        <w:br w:type="page"/>
      </w:r>
    </w:p>
    <w:p w14:paraId="5515A932" w14:textId="77777777" w:rsidR="00F135C0" w:rsidRDefault="00F135C0"/>
    <w:p w14:paraId="3B08C745" w14:textId="77777777" w:rsidR="00F135C0" w:rsidRDefault="00F135C0">
      <w:pPr>
        <w:pStyle w:val="Cabealhodondice"/>
      </w:pPr>
      <w:r>
        <w:t>Conteúdo</w:t>
      </w:r>
    </w:p>
    <w:p w14:paraId="4DECA6B6" w14:textId="77777777" w:rsidR="00C1254B" w:rsidRPr="00C1254B" w:rsidRDefault="00C1254B" w:rsidP="00C1254B">
      <w:pPr>
        <w:rPr>
          <w:lang w:eastAsia="pt-PT"/>
        </w:rPr>
      </w:pPr>
    </w:p>
    <w:p w14:paraId="0D8C7AA2" w14:textId="483EF8A0" w:rsidR="00E00F81" w:rsidRDefault="00F135C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34469523" w:history="1">
        <w:r w:rsidR="00E00F81" w:rsidRPr="00F14D11">
          <w:rPr>
            <w:rStyle w:val="Hiperligao"/>
            <w:noProof/>
          </w:rPr>
          <w:t>BASE DE DADOS: RaceSphere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_Toc134469523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2</w:t>
        </w:r>
        <w:r w:rsidR="00E00F81">
          <w:rPr>
            <w:noProof/>
            <w:webHidden/>
          </w:rPr>
          <w:fldChar w:fldCharType="end"/>
        </w:r>
      </w:hyperlink>
    </w:p>
    <w:p w14:paraId="61494CA0" w14:textId="416F408C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24" w:history="1">
        <w:r w:rsidR="00E00F81" w:rsidRPr="00F14D11">
          <w:rPr>
            <w:rStyle w:val="Hiperligao"/>
            <w:noProof/>
          </w:rPr>
          <w:t>Tabela Utilizador: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_Toc134469524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2</w:t>
        </w:r>
        <w:r w:rsidR="00E00F81">
          <w:rPr>
            <w:noProof/>
            <w:webHidden/>
          </w:rPr>
          <w:fldChar w:fldCharType="end"/>
        </w:r>
      </w:hyperlink>
    </w:p>
    <w:p w14:paraId="540D83AB" w14:textId="1D5B720D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25" w:history="1">
        <w:r w:rsidR="00E00F81" w:rsidRPr="00F14D11">
          <w:rPr>
            <w:rStyle w:val="Hiperligao"/>
            <w:noProof/>
          </w:rPr>
          <w:t>Tabela Administrador: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_Toc134469525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2</w:t>
        </w:r>
        <w:r w:rsidR="00E00F81">
          <w:rPr>
            <w:noProof/>
            <w:webHidden/>
          </w:rPr>
          <w:fldChar w:fldCharType="end"/>
        </w:r>
      </w:hyperlink>
    </w:p>
    <w:p w14:paraId="25812664" w14:textId="63847B00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26" w:history="1">
        <w:r w:rsidR="00E00F81" w:rsidRPr="00F14D11">
          <w:rPr>
            <w:rStyle w:val="Hiperligao"/>
            <w:noProof/>
          </w:rPr>
          <w:t>Tabela Equipamento: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_Toc134469526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2</w:t>
        </w:r>
        <w:r w:rsidR="00E00F81">
          <w:rPr>
            <w:noProof/>
            <w:webHidden/>
          </w:rPr>
          <w:fldChar w:fldCharType="end"/>
        </w:r>
      </w:hyperlink>
    </w:p>
    <w:p w14:paraId="66AA9A0D" w14:textId="674C9F08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27" w:history="1">
        <w:r w:rsidR="00E00F81" w:rsidRPr="00F14D11">
          <w:rPr>
            <w:rStyle w:val="Hiperligao"/>
            <w:noProof/>
          </w:rPr>
          <w:t>Tabela Carro: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_Toc134469527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3</w:t>
        </w:r>
        <w:r w:rsidR="00E00F81">
          <w:rPr>
            <w:noProof/>
            <w:webHidden/>
          </w:rPr>
          <w:fldChar w:fldCharType="end"/>
        </w:r>
      </w:hyperlink>
    </w:p>
    <w:p w14:paraId="39E4C8C1" w14:textId="41554786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28" w:history="1">
        <w:r w:rsidR="00E00F81" w:rsidRPr="00F14D11">
          <w:rPr>
            <w:rStyle w:val="Hiperligao"/>
            <w:noProof/>
          </w:rPr>
          <w:t>Tabela Categoria: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_Toc134469528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3</w:t>
        </w:r>
        <w:r w:rsidR="00E00F81">
          <w:rPr>
            <w:noProof/>
            <w:webHidden/>
          </w:rPr>
          <w:fldChar w:fldCharType="end"/>
        </w:r>
      </w:hyperlink>
    </w:p>
    <w:p w14:paraId="18F65A66" w14:textId="175340F5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29" w:history="1">
        <w:r w:rsidR="00E00F81" w:rsidRPr="00F14D11">
          <w:rPr>
            <w:rStyle w:val="Hiperligao"/>
            <w:noProof/>
          </w:rPr>
          <w:t>Tabela Circuito: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_Toc134469529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3</w:t>
        </w:r>
        <w:r w:rsidR="00E00F81">
          <w:rPr>
            <w:noProof/>
            <w:webHidden/>
          </w:rPr>
          <w:fldChar w:fldCharType="end"/>
        </w:r>
      </w:hyperlink>
    </w:p>
    <w:p w14:paraId="3DF6BD11" w14:textId="657AD135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30" w:history="1">
        <w:r w:rsidR="00E00F81" w:rsidRPr="00F14D11">
          <w:rPr>
            <w:rStyle w:val="Hiperligao"/>
            <w:noProof/>
          </w:rPr>
          <w:t>Tabela Evento: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_Toc134469530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3</w:t>
        </w:r>
        <w:r w:rsidR="00E00F81">
          <w:rPr>
            <w:noProof/>
            <w:webHidden/>
          </w:rPr>
          <w:fldChar w:fldCharType="end"/>
        </w:r>
      </w:hyperlink>
    </w:p>
    <w:p w14:paraId="3DC00FFD" w14:textId="765BD7DB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31" w:history="1">
        <w:r w:rsidR="00E00F81" w:rsidRPr="00F14D11">
          <w:rPr>
            <w:rStyle w:val="Hiperligao"/>
            <w:noProof/>
          </w:rPr>
          <w:t>Tabela Equipa: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_Toc134469531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4</w:t>
        </w:r>
        <w:r w:rsidR="00E00F81">
          <w:rPr>
            <w:noProof/>
            <w:webHidden/>
          </w:rPr>
          <w:fldChar w:fldCharType="end"/>
        </w:r>
      </w:hyperlink>
    </w:p>
    <w:p w14:paraId="0C323C72" w14:textId="6DAD5480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32" w:history="1">
        <w:r w:rsidR="00E00F81" w:rsidRPr="00F14D11">
          <w:rPr>
            <w:rStyle w:val="Hiperligao"/>
            <w:noProof/>
          </w:rPr>
          <w:t>Tabela Piloto: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_Toc134469532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4</w:t>
        </w:r>
        <w:r w:rsidR="00E00F81">
          <w:rPr>
            <w:noProof/>
            <w:webHidden/>
          </w:rPr>
          <w:fldChar w:fldCharType="end"/>
        </w:r>
      </w:hyperlink>
    </w:p>
    <w:p w14:paraId="7E45AB97" w14:textId="5DB1C552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33" w:history="1">
        <w:r w:rsidR="00E00F81" w:rsidRPr="00F14D11">
          <w:rPr>
            <w:rStyle w:val="Hiperligao"/>
            <w:noProof/>
          </w:rPr>
          <w:t>Tabela Noticia: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_Toc134469533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4</w:t>
        </w:r>
        <w:r w:rsidR="00E00F81">
          <w:rPr>
            <w:noProof/>
            <w:webHidden/>
          </w:rPr>
          <w:fldChar w:fldCharType="end"/>
        </w:r>
      </w:hyperlink>
    </w:p>
    <w:p w14:paraId="51D4B950" w14:textId="0CF9B54A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34" w:history="1">
        <w:r w:rsidR="00E00F81" w:rsidRPr="00F14D11">
          <w:rPr>
            <w:rStyle w:val="Hiperligao"/>
            <w:noProof/>
          </w:rPr>
          <w:t>Tabela Resultado: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_Toc134469534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4</w:t>
        </w:r>
        <w:r w:rsidR="00E00F81">
          <w:rPr>
            <w:noProof/>
            <w:webHidden/>
          </w:rPr>
          <w:fldChar w:fldCharType="end"/>
        </w:r>
      </w:hyperlink>
    </w:p>
    <w:p w14:paraId="68D61CD5" w14:textId="797D8DF5" w:rsidR="00E00F81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469535" w:history="1">
        <w:r w:rsidR="00E00F81" w:rsidRPr="00F14D11">
          <w:rPr>
            <w:rStyle w:val="Hiperligao"/>
            <w:noProof/>
          </w:rPr>
          <w:t>Tabela Calendario:</w:t>
        </w:r>
        <w:r w:rsidR="00E00F81">
          <w:rPr>
            <w:noProof/>
            <w:webHidden/>
          </w:rPr>
          <w:tab/>
        </w:r>
        <w:r w:rsidR="00E00F81">
          <w:rPr>
            <w:noProof/>
            <w:webHidden/>
          </w:rPr>
          <w:fldChar w:fldCharType="begin"/>
        </w:r>
        <w:r w:rsidR="00E00F81">
          <w:rPr>
            <w:noProof/>
            <w:webHidden/>
          </w:rPr>
          <w:instrText xml:space="preserve"> PAGEREF _Toc134469535 \h </w:instrText>
        </w:r>
        <w:r w:rsidR="00E00F81">
          <w:rPr>
            <w:noProof/>
            <w:webHidden/>
          </w:rPr>
        </w:r>
        <w:r w:rsidR="00E00F81">
          <w:rPr>
            <w:noProof/>
            <w:webHidden/>
          </w:rPr>
          <w:fldChar w:fldCharType="separate"/>
        </w:r>
        <w:r w:rsidR="00E00F81">
          <w:rPr>
            <w:noProof/>
            <w:webHidden/>
          </w:rPr>
          <w:t>4</w:t>
        </w:r>
        <w:r w:rsidR="00E00F81">
          <w:rPr>
            <w:noProof/>
            <w:webHidden/>
          </w:rPr>
          <w:fldChar w:fldCharType="end"/>
        </w:r>
      </w:hyperlink>
    </w:p>
    <w:p w14:paraId="39ADBA4C" w14:textId="791D115C" w:rsidR="004F646D" w:rsidRDefault="00F135C0">
      <w:r>
        <w:rPr>
          <w:b/>
          <w:bCs/>
        </w:rPr>
        <w:fldChar w:fldCharType="end"/>
      </w:r>
      <w:r>
        <w:br w:type="page"/>
      </w:r>
    </w:p>
    <w:p w14:paraId="6C67DDF3" w14:textId="77777777" w:rsidR="00C1254B" w:rsidRDefault="00C1254B" w:rsidP="00F135C0">
      <w:pPr>
        <w:pStyle w:val="Ttulo1"/>
      </w:pPr>
    </w:p>
    <w:p w14:paraId="7F2B56F2" w14:textId="77777777" w:rsidR="00C1254B" w:rsidRDefault="00C1254B" w:rsidP="00F135C0">
      <w:pPr>
        <w:pStyle w:val="Ttulo1"/>
      </w:pPr>
    </w:p>
    <w:p w14:paraId="4C12745B" w14:textId="6798863F" w:rsidR="00F135C0" w:rsidRPr="000A2FE6" w:rsidRDefault="00F135C0" w:rsidP="00F135C0">
      <w:pPr>
        <w:pStyle w:val="Ttulo1"/>
        <w:rPr>
          <w:sz w:val="40"/>
          <w:szCs w:val="40"/>
        </w:rPr>
      </w:pPr>
      <w:bookmarkStart w:id="0" w:name="_Toc134469523"/>
      <w:r w:rsidRPr="000A2FE6">
        <w:rPr>
          <w:sz w:val="40"/>
          <w:szCs w:val="40"/>
        </w:rPr>
        <w:t>BASE DE DADOS:</w:t>
      </w:r>
      <w:r w:rsidR="009E4ACA" w:rsidRPr="000A2FE6">
        <w:rPr>
          <w:sz w:val="40"/>
          <w:szCs w:val="40"/>
        </w:rPr>
        <w:t xml:space="preserve"> </w:t>
      </w:r>
      <w:proofErr w:type="spellStart"/>
      <w:r w:rsidR="0036301D" w:rsidRPr="000A2FE6">
        <w:rPr>
          <w:sz w:val="40"/>
          <w:szCs w:val="40"/>
        </w:rPr>
        <w:t>RaceSphere</w:t>
      </w:r>
      <w:bookmarkEnd w:id="0"/>
      <w:proofErr w:type="spellEnd"/>
    </w:p>
    <w:p w14:paraId="7B06A34B" w14:textId="77777777" w:rsidR="00F135C0" w:rsidRDefault="00F135C0"/>
    <w:p w14:paraId="6123BEDD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1" w:name="_Toc134469524"/>
      <w:r w:rsidRPr="00C1254B">
        <w:rPr>
          <w:sz w:val="30"/>
          <w:szCs w:val="30"/>
        </w:rPr>
        <w:t>Tabela Utilizador:</w:t>
      </w:r>
      <w:bookmarkEnd w:id="1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C1254B" w:rsidRPr="003D3257" w14:paraId="7A256465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35E1654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3B8B5986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6BF64EAE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633563B8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123F6316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24C90348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4E8FB526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7EA85E21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7895E9F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IDuser</w:t>
            </w:r>
            <w:proofErr w:type="spellEnd"/>
          </w:p>
        </w:tc>
        <w:tc>
          <w:tcPr>
            <w:tcW w:w="1317" w:type="dxa"/>
          </w:tcPr>
          <w:p w14:paraId="3BFFAAD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5A49D2F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D2F5E44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7D403F4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24C95CB1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5BF5C58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6EF7AC5A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3002C3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78E6C688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485B4B7D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716BCC74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4F8F7A5F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4E566EA5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64DF8B8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2B6ABA45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9BE664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1317" w:type="dxa"/>
          </w:tcPr>
          <w:p w14:paraId="2DE2612C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60B69C7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589D660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295F4055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4633BC0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49C1D08E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5E8F3E1E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878A503" w14:textId="77777777" w:rsidR="00C1254B" w:rsidRPr="003D3257" w:rsidRDefault="00C1254B" w:rsidP="005676B0">
            <w:pPr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palavrapasse</w:t>
            </w:r>
            <w:proofErr w:type="spellEnd"/>
          </w:p>
        </w:tc>
        <w:tc>
          <w:tcPr>
            <w:tcW w:w="1317" w:type="dxa"/>
          </w:tcPr>
          <w:p w14:paraId="075F238F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67E3D2A7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2A15493B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0DA719E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5E987E1D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1B2B1347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12EE5A3A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84EEEFF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contacto</w:t>
            </w:r>
          </w:p>
        </w:tc>
        <w:tc>
          <w:tcPr>
            <w:tcW w:w="1317" w:type="dxa"/>
          </w:tcPr>
          <w:p w14:paraId="47338E45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1FE5BA8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9</w:t>
            </w:r>
          </w:p>
        </w:tc>
        <w:tc>
          <w:tcPr>
            <w:tcW w:w="1335" w:type="dxa"/>
          </w:tcPr>
          <w:p w14:paraId="4B32394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60CCC11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2A17ACA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69483A3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3B8A22E4" w14:textId="77777777" w:rsidTr="005676B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081B6A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nacionalidade</w:t>
            </w:r>
          </w:p>
        </w:tc>
        <w:tc>
          <w:tcPr>
            <w:tcW w:w="1317" w:type="dxa"/>
          </w:tcPr>
          <w:p w14:paraId="1B10A221" w14:textId="77777777" w:rsidR="00C1254B" w:rsidRPr="00F3405A" w:rsidRDefault="00C1254B" w:rsidP="005676B0">
            <w:pPr>
              <w:tabs>
                <w:tab w:val="left" w:pos="8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68287FB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74B76983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3B57B9FB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699" w:type="dxa"/>
          </w:tcPr>
          <w:p w14:paraId="2F86A18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5AEFC5F5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696B55" w14:textId="77777777" w:rsidR="00C1254B" w:rsidRDefault="00C1254B" w:rsidP="00C1254B">
      <w:pPr>
        <w:rPr>
          <w:b/>
          <w:bCs/>
          <w:sz w:val="30"/>
          <w:szCs w:val="30"/>
        </w:rPr>
      </w:pPr>
    </w:p>
    <w:p w14:paraId="104761F1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2" w:name="_Toc134469525"/>
      <w:r w:rsidRPr="00C1254B">
        <w:rPr>
          <w:sz w:val="30"/>
          <w:szCs w:val="30"/>
        </w:rPr>
        <w:t>Tabela Administrador:</w:t>
      </w:r>
      <w:bookmarkEnd w:id="2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C1254B" w:rsidRPr="003D3257" w14:paraId="0B7CF264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8507A9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13839F36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3B7F92AA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282A5881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7B92110B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2DA4DE70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28F649E1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00F14728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6B9BE7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b w:val="0"/>
                <w:bCs w:val="0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317" w:type="dxa"/>
          </w:tcPr>
          <w:p w14:paraId="6248C1E3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1C42FA8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092F24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3066503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601FF21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449771B0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0EB17154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3437151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0D5F1B94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14B1B1F8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0005293A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610B370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064B517B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12818AAB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6360A72B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5567A0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1317" w:type="dxa"/>
          </w:tcPr>
          <w:p w14:paraId="0F75433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20A1340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6355EB93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723B49F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67920B61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68CB895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3B6BA18F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FA114A" w14:textId="77777777" w:rsidR="00C1254B" w:rsidRPr="003D3257" w:rsidRDefault="00C1254B" w:rsidP="005676B0">
            <w:pPr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palavrapasse</w:t>
            </w:r>
            <w:proofErr w:type="spellEnd"/>
          </w:p>
        </w:tc>
        <w:tc>
          <w:tcPr>
            <w:tcW w:w="1317" w:type="dxa"/>
          </w:tcPr>
          <w:p w14:paraId="4D75F03D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408E426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2C95647F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7A3D2D22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17F958C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53CEB11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37A8930C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B21B042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contacto</w:t>
            </w:r>
          </w:p>
        </w:tc>
        <w:tc>
          <w:tcPr>
            <w:tcW w:w="1317" w:type="dxa"/>
          </w:tcPr>
          <w:p w14:paraId="4673AE7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5EF9DB6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9</w:t>
            </w:r>
          </w:p>
        </w:tc>
        <w:tc>
          <w:tcPr>
            <w:tcW w:w="1335" w:type="dxa"/>
          </w:tcPr>
          <w:p w14:paraId="32640BF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432CBA8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25FBDFA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4ABFB5A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E02DB" w14:textId="77777777" w:rsidR="00C1254B" w:rsidRDefault="00C1254B" w:rsidP="00C1254B">
      <w:pPr>
        <w:rPr>
          <w:b/>
          <w:bCs/>
          <w:sz w:val="30"/>
          <w:szCs w:val="30"/>
        </w:rPr>
      </w:pPr>
    </w:p>
    <w:p w14:paraId="6F60810B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3" w:name="_Toc134469526"/>
      <w:r w:rsidRPr="00C1254B">
        <w:rPr>
          <w:sz w:val="30"/>
          <w:szCs w:val="30"/>
        </w:rPr>
        <w:t>Tabela Equipamento:</w:t>
      </w:r>
      <w:bookmarkEnd w:id="3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796"/>
        <w:gridCol w:w="1290"/>
        <w:gridCol w:w="1427"/>
        <w:gridCol w:w="1316"/>
        <w:gridCol w:w="1279"/>
        <w:gridCol w:w="692"/>
        <w:gridCol w:w="1024"/>
      </w:tblGrid>
      <w:tr w:rsidR="00C1254B" w:rsidRPr="003D3257" w14:paraId="05F6E555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4437C01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290" w:type="dxa"/>
          </w:tcPr>
          <w:p w14:paraId="0BF919B1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27" w:type="dxa"/>
          </w:tcPr>
          <w:p w14:paraId="6E5B6148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16" w:type="dxa"/>
          </w:tcPr>
          <w:p w14:paraId="42AFFA06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279" w:type="dxa"/>
          </w:tcPr>
          <w:p w14:paraId="74177D30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2" w:type="dxa"/>
          </w:tcPr>
          <w:p w14:paraId="442A7F71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24" w:type="dxa"/>
          </w:tcPr>
          <w:p w14:paraId="2D67E632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28BD98C4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BC8A732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b w:val="0"/>
                <w:bCs w:val="0"/>
                <w:sz w:val="24"/>
                <w:szCs w:val="24"/>
              </w:rPr>
              <w:t>equipamento</w:t>
            </w:r>
            <w:proofErr w:type="spellEnd"/>
          </w:p>
        </w:tc>
        <w:tc>
          <w:tcPr>
            <w:tcW w:w="1290" w:type="dxa"/>
          </w:tcPr>
          <w:p w14:paraId="0BC327A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27" w:type="dxa"/>
          </w:tcPr>
          <w:p w14:paraId="58D4AFC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7268EA31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279" w:type="dxa"/>
          </w:tcPr>
          <w:p w14:paraId="3DED45C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2" w:type="dxa"/>
          </w:tcPr>
          <w:p w14:paraId="529A8D0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24" w:type="dxa"/>
          </w:tcPr>
          <w:p w14:paraId="0E21260E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6B0CEDD6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0C9A5B17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foto</w:t>
            </w:r>
          </w:p>
        </w:tc>
        <w:tc>
          <w:tcPr>
            <w:tcW w:w="1290" w:type="dxa"/>
          </w:tcPr>
          <w:p w14:paraId="18A54A90" w14:textId="1B45EECA" w:rsidR="00C1254B" w:rsidRPr="00F3405A" w:rsidRDefault="00C068E5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="00C1254B">
              <w:t>lob</w:t>
            </w:r>
            <w:proofErr w:type="spellEnd"/>
          </w:p>
        </w:tc>
        <w:tc>
          <w:tcPr>
            <w:tcW w:w="1427" w:type="dxa"/>
          </w:tcPr>
          <w:p w14:paraId="182A3B8D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73B3D68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26AF869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2" w:type="dxa"/>
          </w:tcPr>
          <w:p w14:paraId="36CA1C9A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24" w:type="dxa"/>
          </w:tcPr>
          <w:p w14:paraId="02B8151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2321F560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A0D2194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290" w:type="dxa"/>
          </w:tcPr>
          <w:p w14:paraId="14CE1ED5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27" w:type="dxa"/>
          </w:tcPr>
          <w:p w14:paraId="428192B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F3405A">
              <w:t>50</w:t>
            </w:r>
          </w:p>
        </w:tc>
        <w:tc>
          <w:tcPr>
            <w:tcW w:w="1316" w:type="dxa"/>
          </w:tcPr>
          <w:p w14:paraId="7FE65F4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43E31199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2" w:type="dxa"/>
          </w:tcPr>
          <w:p w14:paraId="7926E189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24" w:type="dxa"/>
          </w:tcPr>
          <w:p w14:paraId="63A7457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F2E5A" w14:textId="77777777" w:rsidR="00C1254B" w:rsidRDefault="00C1254B" w:rsidP="00C1254B">
      <w:pPr>
        <w:pStyle w:val="Ttulo1"/>
      </w:pPr>
    </w:p>
    <w:p w14:paraId="41BEE43C" w14:textId="77777777" w:rsidR="00C1254B" w:rsidRPr="00C1254B" w:rsidRDefault="00C1254B" w:rsidP="00C1254B"/>
    <w:p w14:paraId="3D50C1F7" w14:textId="77777777" w:rsidR="00C1254B" w:rsidRDefault="00C1254B" w:rsidP="00C1254B">
      <w:pPr>
        <w:pStyle w:val="Ttulo1"/>
        <w:rPr>
          <w:i/>
          <w:iCs/>
          <w:color w:val="4472C4" w:themeColor="accent1"/>
          <w:sz w:val="28"/>
          <w:szCs w:val="28"/>
        </w:rPr>
      </w:pPr>
    </w:p>
    <w:p w14:paraId="243A8CFD" w14:textId="77777777" w:rsidR="00C1254B" w:rsidRDefault="00C1254B" w:rsidP="00C1254B">
      <w:pPr>
        <w:pStyle w:val="Ttulo1"/>
        <w:rPr>
          <w:i/>
          <w:iCs/>
          <w:color w:val="4472C4" w:themeColor="accent1"/>
          <w:sz w:val="28"/>
          <w:szCs w:val="28"/>
        </w:rPr>
      </w:pPr>
    </w:p>
    <w:p w14:paraId="6F3221A9" w14:textId="5E2DF5C6" w:rsidR="00C1254B" w:rsidRPr="00C1254B" w:rsidRDefault="00C1254B" w:rsidP="00C1254B">
      <w:pPr>
        <w:pStyle w:val="Ttulo2"/>
        <w:rPr>
          <w:sz w:val="30"/>
          <w:szCs w:val="30"/>
        </w:rPr>
      </w:pPr>
      <w:bookmarkStart w:id="4" w:name="_Toc134469527"/>
      <w:r w:rsidRPr="00C1254B">
        <w:rPr>
          <w:sz w:val="30"/>
          <w:szCs w:val="30"/>
        </w:rPr>
        <w:t>Tabela Carro:</w:t>
      </w:r>
      <w:bookmarkEnd w:id="4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796"/>
        <w:gridCol w:w="1290"/>
        <w:gridCol w:w="1427"/>
        <w:gridCol w:w="1316"/>
        <w:gridCol w:w="1279"/>
        <w:gridCol w:w="692"/>
        <w:gridCol w:w="1024"/>
      </w:tblGrid>
      <w:tr w:rsidR="00C1254B" w:rsidRPr="003D3257" w14:paraId="2F0D44F6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14250F8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290" w:type="dxa"/>
          </w:tcPr>
          <w:p w14:paraId="18292E9C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27" w:type="dxa"/>
          </w:tcPr>
          <w:p w14:paraId="7EEDDB87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16" w:type="dxa"/>
          </w:tcPr>
          <w:p w14:paraId="060BC77A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279" w:type="dxa"/>
          </w:tcPr>
          <w:p w14:paraId="0CF0497F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2" w:type="dxa"/>
          </w:tcPr>
          <w:p w14:paraId="79404D1F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24" w:type="dxa"/>
          </w:tcPr>
          <w:p w14:paraId="32DBA31C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5866C80E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2B1B5867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b w:val="0"/>
                <w:bCs w:val="0"/>
                <w:sz w:val="24"/>
                <w:szCs w:val="24"/>
              </w:rPr>
              <w:t>carro</w:t>
            </w:r>
            <w:proofErr w:type="spellEnd"/>
          </w:p>
        </w:tc>
        <w:tc>
          <w:tcPr>
            <w:tcW w:w="1290" w:type="dxa"/>
          </w:tcPr>
          <w:p w14:paraId="531B2263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27" w:type="dxa"/>
          </w:tcPr>
          <w:p w14:paraId="530307EE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365418BE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279" w:type="dxa"/>
          </w:tcPr>
          <w:p w14:paraId="5345FE59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2" w:type="dxa"/>
          </w:tcPr>
          <w:p w14:paraId="3F3B878E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24" w:type="dxa"/>
          </w:tcPr>
          <w:p w14:paraId="69CC29A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2A417337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A159980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foto</w:t>
            </w:r>
          </w:p>
        </w:tc>
        <w:tc>
          <w:tcPr>
            <w:tcW w:w="1290" w:type="dxa"/>
          </w:tcPr>
          <w:p w14:paraId="29AEAA3A" w14:textId="76716884" w:rsidR="00C1254B" w:rsidRPr="00F3405A" w:rsidRDefault="00C068E5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="00C1254B">
              <w:t>lob</w:t>
            </w:r>
            <w:proofErr w:type="spellEnd"/>
          </w:p>
        </w:tc>
        <w:tc>
          <w:tcPr>
            <w:tcW w:w="1427" w:type="dxa"/>
          </w:tcPr>
          <w:p w14:paraId="2CC54E1C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852564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79C3931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2" w:type="dxa"/>
          </w:tcPr>
          <w:p w14:paraId="5EEDC765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24" w:type="dxa"/>
          </w:tcPr>
          <w:p w14:paraId="63074DD3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201C1A05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2BEDDD79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290" w:type="dxa"/>
          </w:tcPr>
          <w:p w14:paraId="5F56324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27" w:type="dxa"/>
          </w:tcPr>
          <w:p w14:paraId="08D417B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F3405A">
              <w:t>50</w:t>
            </w:r>
          </w:p>
        </w:tc>
        <w:tc>
          <w:tcPr>
            <w:tcW w:w="1316" w:type="dxa"/>
          </w:tcPr>
          <w:p w14:paraId="4B9F020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2E1E9181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2" w:type="dxa"/>
          </w:tcPr>
          <w:p w14:paraId="65C0C11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24" w:type="dxa"/>
          </w:tcPr>
          <w:p w14:paraId="2EBCE7F9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1EEE22" w14:textId="77777777" w:rsidR="00C1254B" w:rsidRDefault="00C1254B" w:rsidP="00C1254B">
      <w:pPr>
        <w:rPr>
          <w:b/>
          <w:bCs/>
          <w:sz w:val="30"/>
          <w:szCs w:val="30"/>
        </w:rPr>
      </w:pPr>
    </w:p>
    <w:p w14:paraId="4AA270A8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5" w:name="_Toc134469528"/>
      <w:r w:rsidRPr="00C1254B">
        <w:rPr>
          <w:sz w:val="30"/>
          <w:szCs w:val="30"/>
        </w:rPr>
        <w:t>Tabela Categoria:</w:t>
      </w:r>
      <w:bookmarkEnd w:id="5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36"/>
        <w:gridCol w:w="1307"/>
        <w:gridCol w:w="1808"/>
        <w:gridCol w:w="1025"/>
        <w:gridCol w:w="1304"/>
        <w:gridCol w:w="696"/>
        <w:gridCol w:w="1048"/>
      </w:tblGrid>
      <w:tr w:rsidR="00C1254B" w:rsidRPr="003D3257" w14:paraId="4F27D236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4C8C2DC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07" w:type="dxa"/>
          </w:tcPr>
          <w:p w14:paraId="34E845FE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808" w:type="dxa"/>
          </w:tcPr>
          <w:p w14:paraId="4DD1F378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025" w:type="dxa"/>
          </w:tcPr>
          <w:p w14:paraId="0A762667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04" w:type="dxa"/>
          </w:tcPr>
          <w:p w14:paraId="71ABEECB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6" w:type="dxa"/>
          </w:tcPr>
          <w:p w14:paraId="6BF4D67B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48" w:type="dxa"/>
          </w:tcPr>
          <w:p w14:paraId="2AD52CE3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6639ED50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45B841FA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b w:val="0"/>
                <w:bCs w:val="0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1307" w:type="dxa"/>
          </w:tcPr>
          <w:p w14:paraId="48C7DDE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808" w:type="dxa"/>
          </w:tcPr>
          <w:p w14:paraId="3699993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D980E8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04" w:type="dxa"/>
          </w:tcPr>
          <w:p w14:paraId="0D721D53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6" w:type="dxa"/>
          </w:tcPr>
          <w:p w14:paraId="6DDBA92E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48" w:type="dxa"/>
          </w:tcPr>
          <w:p w14:paraId="1EF6341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7BF7ED96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5751F96B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07" w:type="dxa"/>
          </w:tcPr>
          <w:p w14:paraId="7EDA522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</w:p>
        </w:tc>
        <w:tc>
          <w:tcPr>
            <w:tcW w:w="1808" w:type="dxa"/>
          </w:tcPr>
          <w:p w14:paraId="188EFC5D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WRC, WEC, F1</w:t>
            </w:r>
          </w:p>
        </w:tc>
        <w:tc>
          <w:tcPr>
            <w:tcW w:w="1025" w:type="dxa"/>
          </w:tcPr>
          <w:p w14:paraId="40742CDD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14:paraId="43E9F326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6" w:type="dxa"/>
          </w:tcPr>
          <w:p w14:paraId="0121E2FB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48" w:type="dxa"/>
          </w:tcPr>
          <w:p w14:paraId="0C0D796C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239EC4E8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71629886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307" w:type="dxa"/>
          </w:tcPr>
          <w:p w14:paraId="6E824D0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08" w:type="dxa"/>
          </w:tcPr>
          <w:p w14:paraId="17D20B9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25" w:type="dxa"/>
          </w:tcPr>
          <w:p w14:paraId="7013780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14:paraId="35F1362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696" w:type="dxa"/>
          </w:tcPr>
          <w:p w14:paraId="01B86A0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48" w:type="dxa"/>
          </w:tcPr>
          <w:p w14:paraId="1AC8C79E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F4ADDC" w14:textId="77777777" w:rsidR="00C1254B" w:rsidRDefault="00C1254B" w:rsidP="00C1254B">
      <w:pPr>
        <w:rPr>
          <w:b/>
          <w:bCs/>
          <w:i/>
          <w:iCs/>
          <w:color w:val="4472C4" w:themeColor="accent1"/>
          <w:sz w:val="28"/>
          <w:szCs w:val="28"/>
        </w:rPr>
      </w:pPr>
    </w:p>
    <w:p w14:paraId="71BE7F86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6" w:name="_Toc134469529"/>
      <w:r w:rsidRPr="00C1254B">
        <w:rPr>
          <w:sz w:val="30"/>
          <w:szCs w:val="30"/>
        </w:rPr>
        <w:t>Tabela Circuito:</w:t>
      </w:r>
      <w:bookmarkEnd w:id="6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C1254B" w:rsidRPr="003D3257" w14:paraId="66D2D012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42F3722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1262EC25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780A0448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33532AE1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18A0C2CC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6A5DC367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2A1E4892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443CFCAC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08523DF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b w:val="0"/>
                <w:bCs w:val="0"/>
                <w:sz w:val="24"/>
                <w:szCs w:val="24"/>
              </w:rPr>
              <w:t>circuito</w:t>
            </w:r>
            <w:proofErr w:type="spellEnd"/>
          </w:p>
        </w:tc>
        <w:tc>
          <w:tcPr>
            <w:tcW w:w="1317" w:type="dxa"/>
          </w:tcPr>
          <w:p w14:paraId="4EBDF9F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692BCF19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0B4E5C5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46DFA1C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0C4E9974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3E61AD2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6E6421CC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2B63935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53BDA794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2DD2C663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0A1193D8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5F616AB5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3747862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4DF295A8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3E5406A2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719229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voltas</w:t>
            </w:r>
          </w:p>
        </w:tc>
        <w:tc>
          <w:tcPr>
            <w:tcW w:w="1317" w:type="dxa"/>
          </w:tcPr>
          <w:p w14:paraId="2A00FCE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8" w:type="dxa"/>
          </w:tcPr>
          <w:p w14:paraId="02F2BA6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34E5D9C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70DFC73C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53EB3EE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02D84823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717F6A29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88F5D3B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Km</w:t>
            </w:r>
          </w:p>
        </w:tc>
        <w:tc>
          <w:tcPr>
            <w:tcW w:w="1317" w:type="dxa"/>
          </w:tcPr>
          <w:p w14:paraId="6EF86BE2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8" w:type="dxa"/>
          </w:tcPr>
          <w:p w14:paraId="4B4FB9EF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35" w:type="dxa"/>
          </w:tcPr>
          <w:p w14:paraId="4C9CD0FA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3709E7C7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699" w:type="dxa"/>
          </w:tcPr>
          <w:p w14:paraId="120D98C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2EAB022E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18A3BA" w14:textId="77777777" w:rsidR="00C1254B" w:rsidRDefault="00C1254B" w:rsidP="00C1254B">
      <w:pPr>
        <w:rPr>
          <w:b/>
          <w:bCs/>
          <w:i/>
          <w:iCs/>
          <w:color w:val="4472C4" w:themeColor="accent1"/>
          <w:sz w:val="28"/>
          <w:szCs w:val="28"/>
        </w:rPr>
      </w:pPr>
    </w:p>
    <w:p w14:paraId="0C4DE1BA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7" w:name="_Toc134469530"/>
      <w:r w:rsidRPr="00C1254B">
        <w:rPr>
          <w:sz w:val="30"/>
          <w:szCs w:val="30"/>
        </w:rPr>
        <w:t>Tabela Evento:</w:t>
      </w:r>
      <w:bookmarkEnd w:id="7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C1254B" w:rsidRPr="003D3257" w14:paraId="12489E17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D9572B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06F1C1C0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03A28DEA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0E2AEF1A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2023688D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096EB43B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7704E816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0758BC01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6E582D8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b w:val="0"/>
                <w:bCs w:val="0"/>
                <w:sz w:val="24"/>
                <w:szCs w:val="24"/>
              </w:rPr>
              <w:t>evento</w:t>
            </w:r>
            <w:proofErr w:type="spellEnd"/>
          </w:p>
        </w:tc>
        <w:tc>
          <w:tcPr>
            <w:tcW w:w="1317" w:type="dxa"/>
          </w:tcPr>
          <w:p w14:paraId="2DD94B9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0434F53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EB0C66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5EB93650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02657881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09CC8D63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05E367AB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2311CD6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titulo</w:t>
            </w:r>
          </w:p>
        </w:tc>
        <w:tc>
          <w:tcPr>
            <w:tcW w:w="1317" w:type="dxa"/>
          </w:tcPr>
          <w:p w14:paraId="612C2E5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76F98DA6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5EBC0A4C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6EE3DC26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36819624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2469B22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0ACF55EA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0CD022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dataInicio</w:t>
            </w:r>
            <w:proofErr w:type="spellEnd"/>
          </w:p>
        </w:tc>
        <w:tc>
          <w:tcPr>
            <w:tcW w:w="1317" w:type="dxa"/>
          </w:tcPr>
          <w:p w14:paraId="069966F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48" w:type="dxa"/>
          </w:tcPr>
          <w:p w14:paraId="4610F26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330D9B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541C355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5938175C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57E517C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5DCEA181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F1FB332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dataFim</w:t>
            </w:r>
            <w:proofErr w:type="spellEnd"/>
          </w:p>
        </w:tc>
        <w:tc>
          <w:tcPr>
            <w:tcW w:w="1317" w:type="dxa"/>
          </w:tcPr>
          <w:p w14:paraId="0E2A600E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48" w:type="dxa"/>
          </w:tcPr>
          <w:p w14:paraId="0AB3B93A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BD5AC2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3F394175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12910CAF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61A04D9E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F3405A" w14:paraId="62707106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16BC69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IDcircuito</w:t>
            </w:r>
            <w:proofErr w:type="spellEnd"/>
          </w:p>
        </w:tc>
        <w:tc>
          <w:tcPr>
            <w:tcW w:w="1317" w:type="dxa"/>
          </w:tcPr>
          <w:p w14:paraId="1246ED3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46077ED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899135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138783F1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50DD62C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58236F44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1254B" w:rsidRPr="00F3405A" w14:paraId="6B098A8C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ACCD8C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IDpiloto</w:t>
            </w:r>
            <w:proofErr w:type="spellEnd"/>
          </w:p>
        </w:tc>
        <w:tc>
          <w:tcPr>
            <w:tcW w:w="1317" w:type="dxa"/>
          </w:tcPr>
          <w:p w14:paraId="16562996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02861C0A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6DEE561D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6B6A965D" w14:textId="77777777" w:rsidR="00C1254B" w:rsidRPr="00F3405A" w:rsidRDefault="00C1254B" w:rsidP="005676B0">
            <w:pPr>
              <w:tabs>
                <w:tab w:val="left" w:pos="340"/>
                <w:tab w:val="center" w:pos="55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73175A0E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61E6B70E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6814FD5D" w14:textId="77777777" w:rsidR="00C1254B" w:rsidRDefault="00C1254B" w:rsidP="00C1254B">
      <w:pPr>
        <w:rPr>
          <w:b/>
          <w:bCs/>
          <w:sz w:val="30"/>
          <w:szCs w:val="30"/>
        </w:rPr>
      </w:pPr>
    </w:p>
    <w:p w14:paraId="5B5F94E6" w14:textId="1DE441D7" w:rsidR="00C1254B" w:rsidRPr="00E41481" w:rsidRDefault="00C1254B" w:rsidP="006113B6">
      <w:pPr>
        <w:ind w:left="2124" w:hanging="2124"/>
        <w:rPr>
          <w:b/>
          <w:bCs/>
          <w:sz w:val="30"/>
          <w:szCs w:val="30"/>
        </w:rPr>
      </w:pPr>
    </w:p>
    <w:p w14:paraId="0848D731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8" w:name="_Toc134469531"/>
      <w:r w:rsidRPr="00C1254B">
        <w:rPr>
          <w:sz w:val="30"/>
          <w:szCs w:val="30"/>
        </w:rPr>
        <w:lastRenderedPageBreak/>
        <w:t>Tabela Equipa:</w:t>
      </w:r>
      <w:bookmarkEnd w:id="8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C1254B" w:rsidRPr="003D3257" w14:paraId="2D966B5F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7436AF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1E62C725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4E7E9BC0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6A29EF43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65CCC75D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7C091572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0388AE61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09E89C3D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1F4D3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b w:val="0"/>
                <w:bCs w:val="0"/>
                <w:sz w:val="24"/>
                <w:szCs w:val="24"/>
              </w:rPr>
              <w:t>equipa</w:t>
            </w:r>
            <w:proofErr w:type="spellEnd"/>
          </w:p>
        </w:tc>
        <w:tc>
          <w:tcPr>
            <w:tcW w:w="1317" w:type="dxa"/>
          </w:tcPr>
          <w:p w14:paraId="263A304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215ABD61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312004C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3465597C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2F26AD2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79CEB45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439B1CED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BBE79BF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155166F6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6EE7A54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47BCCB05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30C54F1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1C770742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1D5E3EC7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70585D0F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0B198A0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logo</w:t>
            </w:r>
          </w:p>
        </w:tc>
        <w:tc>
          <w:tcPr>
            <w:tcW w:w="1317" w:type="dxa"/>
          </w:tcPr>
          <w:p w14:paraId="2838F483" w14:textId="210BA7E9" w:rsidR="00C1254B" w:rsidRPr="00F3405A" w:rsidRDefault="00C068E5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C1254B">
              <w:t>lob</w:t>
            </w:r>
            <w:proofErr w:type="spellEnd"/>
          </w:p>
        </w:tc>
        <w:tc>
          <w:tcPr>
            <w:tcW w:w="1448" w:type="dxa"/>
          </w:tcPr>
          <w:p w14:paraId="2C091CE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4A5D50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18EA5FF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699" w:type="dxa"/>
          </w:tcPr>
          <w:p w14:paraId="727021E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52D27ED4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504A1FA4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8F704AF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TotalPontos</w:t>
            </w:r>
            <w:proofErr w:type="spellEnd"/>
          </w:p>
        </w:tc>
        <w:tc>
          <w:tcPr>
            <w:tcW w:w="1317" w:type="dxa"/>
          </w:tcPr>
          <w:p w14:paraId="077B675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8" w:type="dxa"/>
          </w:tcPr>
          <w:p w14:paraId="24387688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52817E6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0E2999E4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6D01704E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6B3E4E2E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CA3D4" w14:textId="77777777" w:rsidR="00C1254B" w:rsidRDefault="00C1254B" w:rsidP="00C1254B">
      <w:pPr>
        <w:rPr>
          <w:b/>
          <w:bCs/>
          <w:i/>
          <w:iCs/>
          <w:color w:val="4472C4" w:themeColor="accent1"/>
          <w:sz w:val="28"/>
          <w:szCs w:val="28"/>
        </w:rPr>
      </w:pPr>
    </w:p>
    <w:p w14:paraId="6815E044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9" w:name="_Toc134469532"/>
      <w:r w:rsidRPr="00C1254B">
        <w:rPr>
          <w:sz w:val="30"/>
          <w:szCs w:val="30"/>
        </w:rPr>
        <w:t>Tabela Piloto:</w:t>
      </w:r>
      <w:bookmarkEnd w:id="9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C1254B" w:rsidRPr="003D3257" w14:paraId="68CAD10D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A499241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637CA3A0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3F9E0D10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2D67F3C8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080018C0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06C2301B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62BC31AE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5B715288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C2CEB1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D3257"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b w:val="0"/>
                <w:bCs w:val="0"/>
                <w:sz w:val="24"/>
                <w:szCs w:val="24"/>
              </w:rPr>
              <w:t>piloto</w:t>
            </w:r>
            <w:proofErr w:type="spellEnd"/>
          </w:p>
        </w:tc>
        <w:tc>
          <w:tcPr>
            <w:tcW w:w="1317" w:type="dxa"/>
          </w:tcPr>
          <w:p w14:paraId="17803684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2CB8341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31B3B49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5623FB51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3D6D32E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2147D2DE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3B4190AE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5781AFA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0BAFAE0F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05A">
              <w:t>varchar</w:t>
            </w:r>
            <w:proofErr w:type="spellEnd"/>
          </w:p>
        </w:tc>
        <w:tc>
          <w:tcPr>
            <w:tcW w:w="1448" w:type="dxa"/>
          </w:tcPr>
          <w:p w14:paraId="6DB522A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50</w:t>
            </w:r>
          </w:p>
        </w:tc>
        <w:tc>
          <w:tcPr>
            <w:tcW w:w="1335" w:type="dxa"/>
          </w:tcPr>
          <w:p w14:paraId="58FE68A2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3300E94B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45029EF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10983BFA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19551279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583927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Idade</w:t>
            </w:r>
          </w:p>
        </w:tc>
        <w:tc>
          <w:tcPr>
            <w:tcW w:w="1317" w:type="dxa"/>
          </w:tcPr>
          <w:p w14:paraId="1C95741F" w14:textId="77777777" w:rsidR="00C1254B" w:rsidRPr="00F3405A" w:rsidRDefault="00C1254B" w:rsidP="005676B0">
            <w:pPr>
              <w:tabs>
                <w:tab w:val="left" w:pos="420"/>
                <w:tab w:val="center" w:pos="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INT</w:t>
            </w:r>
          </w:p>
        </w:tc>
        <w:tc>
          <w:tcPr>
            <w:tcW w:w="1448" w:type="dxa"/>
          </w:tcPr>
          <w:p w14:paraId="2C9492C5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ACF4A4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5D62A21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2BF26EE8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0E95867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11D0D782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FB2741C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foto</w:t>
            </w:r>
          </w:p>
        </w:tc>
        <w:tc>
          <w:tcPr>
            <w:tcW w:w="1317" w:type="dxa"/>
          </w:tcPr>
          <w:p w14:paraId="2C1D534E" w14:textId="3214FE01" w:rsidR="00C1254B" w:rsidRPr="00F3405A" w:rsidRDefault="00C068E5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="00C1254B">
              <w:t>lob</w:t>
            </w:r>
            <w:proofErr w:type="spellEnd"/>
          </w:p>
        </w:tc>
        <w:tc>
          <w:tcPr>
            <w:tcW w:w="1448" w:type="dxa"/>
          </w:tcPr>
          <w:p w14:paraId="7C1197FF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4A01087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24AEE718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699" w:type="dxa"/>
          </w:tcPr>
          <w:p w14:paraId="64E45517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26A1373D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7B5A1DCB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E8607C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IDequipa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317" w:type="dxa"/>
          </w:tcPr>
          <w:p w14:paraId="54CA28BF" w14:textId="77777777" w:rsidR="00C1254B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6A8A0DF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4D4689C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261FA6D4" w14:textId="77777777" w:rsidR="00C1254B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274FD434" w14:textId="77777777" w:rsidR="00C1254B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3C8CA9C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B35E12B" w14:textId="77777777" w:rsidR="00C1254B" w:rsidRDefault="00C1254B" w:rsidP="00C1254B">
      <w:pPr>
        <w:rPr>
          <w:b/>
          <w:bCs/>
          <w:sz w:val="30"/>
          <w:szCs w:val="30"/>
        </w:rPr>
      </w:pPr>
    </w:p>
    <w:p w14:paraId="6D0C022A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10" w:name="_Toc134469533"/>
      <w:r w:rsidRPr="00C1254B">
        <w:rPr>
          <w:sz w:val="30"/>
          <w:szCs w:val="30"/>
        </w:rPr>
        <w:t>Tabela Noticia:</w:t>
      </w:r>
      <w:bookmarkEnd w:id="10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C1254B" w:rsidRPr="003D3257" w14:paraId="52947762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BF368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457590DB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4A43049D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0814E54A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24ACEABA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18B5A6CF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0BCD0062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3FD9D79F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B4C4E4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IDnoticia</w:t>
            </w:r>
            <w:proofErr w:type="spellEnd"/>
          </w:p>
        </w:tc>
        <w:tc>
          <w:tcPr>
            <w:tcW w:w="1317" w:type="dxa"/>
          </w:tcPr>
          <w:p w14:paraId="45F233F2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77BFB1F0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01A3B07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59573250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01321EC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7AD45BFC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3B9EAE31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331C48F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dataPubli</w:t>
            </w:r>
            <w:proofErr w:type="spellEnd"/>
          </w:p>
        </w:tc>
        <w:tc>
          <w:tcPr>
            <w:tcW w:w="1317" w:type="dxa"/>
          </w:tcPr>
          <w:p w14:paraId="474E549A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48" w:type="dxa"/>
          </w:tcPr>
          <w:p w14:paraId="231069B2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47B38BA9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4E019C80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2EDDA6A1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084E36F3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4B" w:rsidRPr="003D3257" w14:paraId="3B9341B1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18D6431" w14:textId="77777777" w:rsidR="00C1254B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tema</w:t>
            </w:r>
          </w:p>
        </w:tc>
        <w:tc>
          <w:tcPr>
            <w:tcW w:w="1317" w:type="dxa"/>
          </w:tcPr>
          <w:p w14:paraId="38499633" w14:textId="77777777" w:rsidR="00C1254B" w:rsidRPr="00F3405A" w:rsidRDefault="00C1254B" w:rsidP="005676B0">
            <w:pPr>
              <w:tabs>
                <w:tab w:val="left" w:pos="420"/>
                <w:tab w:val="center" w:pos="5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8" w:type="dxa"/>
          </w:tcPr>
          <w:p w14:paraId="7A13F9A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5" w:type="dxa"/>
          </w:tcPr>
          <w:p w14:paraId="6B5DF879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0F1234C5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699" w:type="dxa"/>
          </w:tcPr>
          <w:p w14:paraId="487F11F4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062" w:type="dxa"/>
          </w:tcPr>
          <w:p w14:paraId="4DE093CF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C06CF" w14:textId="77777777" w:rsidR="00C1254B" w:rsidRDefault="00C1254B" w:rsidP="00C1254B">
      <w:pPr>
        <w:rPr>
          <w:b/>
          <w:bCs/>
          <w:i/>
          <w:iCs/>
          <w:color w:val="4472C4" w:themeColor="accent1"/>
          <w:sz w:val="28"/>
          <w:szCs w:val="28"/>
        </w:rPr>
      </w:pPr>
    </w:p>
    <w:p w14:paraId="4EADEF11" w14:textId="77777777" w:rsidR="00C1254B" w:rsidRPr="00C1254B" w:rsidRDefault="00C1254B" w:rsidP="00C1254B">
      <w:pPr>
        <w:pStyle w:val="Ttulo2"/>
        <w:rPr>
          <w:sz w:val="30"/>
          <w:szCs w:val="30"/>
        </w:rPr>
      </w:pPr>
      <w:bookmarkStart w:id="11" w:name="_Toc134469534"/>
      <w:r w:rsidRPr="00C1254B">
        <w:rPr>
          <w:sz w:val="30"/>
          <w:szCs w:val="30"/>
        </w:rPr>
        <w:t>Tabela Resultado:</w:t>
      </w:r>
      <w:bookmarkEnd w:id="11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C1254B" w:rsidRPr="003D3257" w14:paraId="64B69EF0" w14:textId="77777777" w:rsidTr="0056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B93E0A" w14:textId="77777777" w:rsidR="00C1254B" w:rsidRPr="003D3257" w:rsidRDefault="00C1254B" w:rsidP="005676B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3A8DB776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69C3FBB0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1E9B8D45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50874CFC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71A12CDF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4F43523C" w14:textId="77777777" w:rsidR="00C1254B" w:rsidRPr="003D3257" w:rsidRDefault="00C1254B" w:rsidP="00567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C1254B" w:rsidRPr="003D3257" w14:paraId="5EE2A336" w14:textId="77777777" w:rsidTr="0056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CFC408B" w14:textId="77777777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IDresultado</w:t>
            </w:r>
            <w:proofErr w:type="spellEnd"/>
          </w:p>
        </w:tc>
        <w:tc>
          <w:tcPr>
            <w:tcW w:w="1317" w:type="dxa"/>
          </w:tcPr>
          <w:p w14:paraId="0444E8C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62A3747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33B8907D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4A8BE446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73C13B9A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57186B8B" w14:textId="77777777" w:rsidR="00C1254B" w:rsidRPr="00F3405A" w:rsidRDefault="00C1254B" w:rsidP="00567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4B" w:rsidRPr="003D3257" w14:paraId="17D6E3E8" w14:textId="77777777" w:rsidTr="005676B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79C4827" w14:textId="0178DB8D" w:rsidR="00C1254B" w:rsidRPr="003D3257" w:rsidRDefault="00C1254B" w:rsidP="005676B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resultado</w:t>
            </w:r>
          </w:p>
        </w:tc>
        <w:tc>
          <w:tcPr>
            <w:tcW w:w="1317" w:type="dxa"/>
          </w:tcPr>
          <w:p w14:paraId="0188CB7A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8" w:type="dxa"/>
          </w:tcPr>
          <w:p w14:paraId="77F2A97C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5" w:type="dxa"/>
          </w:tcPr>
          <w:p w14:paraId="335CF3A8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0FFC51EB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5DDF6EB3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5FA6AA0F" w14:textId="77777777" w:rsidR="00C1254B" w:rsidRPr="00F3405A" w:rsidRDefault="00C1254B" w:rsidP="00567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F208AF" w14:textId="77777777" w:rsidR="00C1254B" w:rsidRPr="00E41481" w:rsidRDefault="00C1254B" w:rsidP="00C1254B">
      <w:pPr>
        <w:rPr>
          <w:b/>
          <w:bCs/>
          <w:sz w:val="30"/>
          <w:szCs w:val="30"/>
        </w:rPr>
      </w:pPr>
    </w:p>
    <w:p w14:paraId="3D65D20E" w14:textId="2F221B14" w:rsidR="00392DC7" w:rsidRPr="00C1254B" w:rsidRDefault="00392DC7" w:rsidP="00392DC7">
      <w:pPr>
        <w:pStyle w:val="Ttulo2"/>
        <w:rPr>
          <w:sz w:val="30"/>
          <w:szCs w:val="30"/>
        </w:rPr>
      </w:pPr>
      <w:bookmarkStart w:id="12" w:name="_Toc134469535"/>
      <w:r w:rsidRPr="00C1254B">
        <w:rPr>
          <w:sz w:val="30"/>
          <w:szCs w:val="30"/>
        </w:rPr>
        <w:t xml:space="preserve">Tabela </w:t>
      </w:r>
      <w:proofErr w:type="spellStart"/>
      <w:r>
        <w:rPr>
          <w:sz w:val="30"/>
          <w:szCs w:val="30"/>
        </w:rPr>
        <w:t>Calendario</w:t>
      </w:r>
      <w:proofErr w:type="spellEnd"/>
      <w:r w:rsidRPr="00C1254B">
        <w:rPr>
          <w:sz w:val="30"/>
          <w:szCs w:val="30"/>
        </w:rPr>
        <w:t>:</w:t>
      </w:r>
      <w:bookmarkEnd w:id="12"/>
    </w:p>
    <w:tbl>
      <w:tblPr>
        <w:tblStyle w:val="TabeladeGrelha4-Destaque5"/>
        <w:tblW w:w="8824" w:type="dxa"/>
        <w:tblLook w:val="04A0" w:firstRow="1" w:lastRow="0" w:firstColumn="1" w:lastColumn="0" w:noHBand="0" w:noVBand="1"/>
      </w:tblPr>
      <w:tblGrid>
        <w:gridCol w:w="1644"/>
        <w:gridCol w:w="1317"/>
        <w:gridCol w:w="1448"/>
        <w:gridCol w:w="1335"/>
        <w:gridCol w:w="1319"/>
        <w:gridCol w:w="699"/>
        <w:gridCol w:w="1062"/>
      </w:tblGrid>
      <w:tr w:rsidR="00392DC7" w:rsidRPr="003D3257" w14:paraId="23CCEB68" w14:textId="77777777" w:rsidTr="00DE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63826D3" w14:textId="77777777" w:rsidR="00392DC7" w:rsidRPr="003D3257" w:rsidRDefault="00392DC7" w:rsidP="00DE3F2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1317" w:type="dxa"/>
          </w:tcPr>
          <w:p w14:paraId="333627EC" w14:textId="77777777" w:rsidR="00392DC7" w:rsidRPr="003D3257" w:rsidRDefault="00392DC7" w:rsidP="00DE3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448" w:type="dxa"/>
          </w:tcPr>
          <w:p w14:paraId="3FA65636" w14:textId="77777777" w:rsidR="00392DC7" w:rsidRPr="003D3257" w:rsidRDefault="00392DC7" w:rsidP="00DE3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335" w:type="dxa"/>
          </w:tcPr>
          <w:p w14:paraId="6B462869" w14:textId="77777777" w:rsidR="00392DC7" w:rsidRPr="003D3257" w:rsidRDefault="00392DC7" w:rsidP="00DE3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1319" w:type="dxa"/>
          </w:tcPr>
          <w:p w14:paraId="7D893954" w14:textId="77777777" w:rsidR="00392DC7" w:rsidRPr="003D3257" w:rsidRDefault="00392DC7" w:rsidP="00DE3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Nulo</w:t>
            </w:r>
          </w:p>
        </w:tc>
        <w:tc>
          <w:tcPr>
            <w:tcW w:w="699" w:type="dxa"/>
          </w:tcPr>
          <w:p w14:paraId="14694F05" w14:textId="77777777" w:rsidR="00392DC7" w:rsidRPr="003D3257" w:rsidRDefault="00392DC7" w:rsidP="00DE3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A_I</w:t>
            </w:r>
          </w:p>
        </w:tc>
        <w:tc>
          <w:tcPr>
            <w:tcW w:w="1062" w:type="dxa"/>
          </w:tcPr>
          <w:p w14:paraId="27091DE7" w14:textId="77777777" w:rsidR="00392DC7" w:rsidRPr="003D3257" w:rsidRDefault="00392DC7" w:rsidP="00DE3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D3257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00392DC7" w:rsidRPr="003D3257" w14:paraId="0CA21A0E" w14:textId="77777777" w:rsidTr="00DE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76FA903" w14:textId="39CB5D0A" w:rsidR="00392DC7" w:rsidRPr="003D3257" w:rsidRDefault="00392DC7" w:rsidP="00DE3F22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IDcalendario</w:t>
            </w:r>
            <w:proofErr w:type="spellEnd"/>
          </w:p>
        </w:tc>
        <w:tc>
          <w:tcPr>
            <w:tcW w:w="1317" w:type="dxa"/>
          </w:tcPr>
          <w:p w14:paraId="61B37C5A" w14:textId="77777777" w:rsidR="00392DC7" w:rsidRPr="00F3405A" w:rsidRDefault="00392DC7" w:rsidP="00DE3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INT</w:t>
            </w:r>
          </w:p>
        </w:tc>
        <w:tc>
          <w:tcPr>
            <w:tcW w:w="1448" w:type="dxa"/>
          </w:tcPr>
          <w:p w14:paraId="3DB6859A" w14:textId="77777777" w:rsidR="00392DC7" w:rsidRPr="00F3405A" w:rsidRDefault="00392DC7" w:rsidP="00DE3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E3036EB" w14:textId="77777777" w:rsidR="00392DC7" w:rsidRPr="00F3405A" w:rsidRDefault="00392DC7" w:rsidP="00DE3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PK</w:t>
            </w:r>
          </w:p>
        </w:tc>
        <w:tc>
          <w:tcPr>
            <w:tcW w:w="1319" w:type="dxa"/>
          </w:tcPr>
          <w:p w14:paraId="3AB7A445" w14:textId="77777777" w:rsidR="00392DC7" w:rsidRPr="00F3405A" w:rsidRDefault="00392DC7" w:rsidP="00DE3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3225CF2C" w14:textId="77777777" w:rsidR="00392DC7" w:rsidRPr="00F3405A" w:rsidRDefault="00392DC7" w:rsidP="00DE3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Sim</w:t>
            </w:r>
          </w:p>
        </w:tc>
        <w:tc>
          <w:tcPr>
            <w:tcW w:w="1062" w:type="dxa"/>
          </w:tcPr>
          <w:p w14:paraId="6F89983C" w14:textId="77777777" w:rsidR="00392DC7" w:rsidRPr="00F3405A" w:rsidRDefault="00392DC7" w:rsidP="00DE3F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DC7" w:rsidRPr="003D3257" w14:paraId="1A690180" w14:textId="77777777" w:rsidTr="00DE3F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CE400F" w14:textId="5EE757EB" w:rsidR="00392DC7" w:rsidRPr="003D3257" w:rsidRDefault="00392DC7" w:rsidP="00DE3F22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dataEventos</w:t>
            </w:r>
            <w:proofErr w:type="spellEnd"/>
          </w:p>
        </w:tc>
        <w:tc>
          <w:tcPr>
            <w:tcW w:w="1317" w:type="dxa"/>
          </w:tcPr>
          <w:p w14:paraId="207C6966" w14:textId="6FCECF54" w:rsidR="00392DC7" w:rsidRPr="00F3405A" w:rsidRDefault="00392DC7" w:rsidP="00DE3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448" w:type="dxa"/>
          </w:tcPr>
          <w:p w14:paraId="5FE441BF" w14:textId="6BF4C5BF" w:rsidR="00392DC7" w:rsidRPr="00F3405A" w:rsidRDefault="00392DC7" w:rsidP="00DE3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2BB3878" w14:textId="77777777" w:rsidR="00392DC7" w:rsidRPr="00F3405A" w:rsidRDefault="00392DC7" w:rsidP="00DE3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737225A3" w14:textId="77777777" w:rsidR="00392DC7" w:rsidRPr="00F3405A" w:rsidRDefault="00392DC7" w:rsidP="00DE3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7D1ADA71" w14:textId="77777777" w:rsidR="00392DC7" w:rsidRPr="00F3405A" w:rsidRDefault="00392DC7" w:rsidP="00DE3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0A3B278D" w14:textId="77777777" w:rsidR="00392DC7" w:rsidRPr="00F3405A" w:rsidRDefault="00392DC7" w:rsidP="00DE3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79B" w:rsidRPr="003D3257" w14:paraId="7CE67549" w14:textId="77777777" w:rsidTr="00DE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3A22B92" w14:textId="18C330D1" w:rsidR="003A679B" w:rsidRDefault="003A679B" w:rsidP="003A679B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IDevento</w:t>
            </w:r>
            <w:proofErr w:type="spellEnd"/>
          </w:p>
        </w:tc>
        <w:tc>
          <w:tcPr>
            <w:tcW w:w="1317" w:type="dxa"/>
          </w:tcPr>
          <w:p w14:paraId="6F6E5CB9" w14:textId="77777777" w:rsidR="003A679B" w:rsidRDefault="003A679B" w:rsidP="003A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77E8197E" w14:textId="77777777" w:rsidR="003A679B" w:rsidRPr="00F3405A" w:rsidRDefault="003A679B" w:rsidP="003A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E26F362" w14:textId="77777777" w:rsidR="003A679B" w:rsidRPr="00F3405A" w:rsidRDefault="003A679B" w:rsidP="003A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5753ACC6" w14:textId="3BC64D88" w:rsidR="003A679B" w:rsidRPr="00F3405A" w:rsidRDefault="003A679B" w:rsidP="003A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699" w:type="dxa"/>
          </w:tcPr>
          <w:p w14:paraId="40180E48" w14:textId="41991C91" w:rsidR="003A679B" w:rsidRPr="00F3405A" w:rsidRDefault="003A679B" w:rsidP="003A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05A">
              <w:t>Não</w:t>
            </w:r>
          </w:p>
        </w:tc>
        <w:tc>
          <w:tcPr>
            <w:tcW w:w="1062" w:type="dxa"/>
          </w:tcPr>
          <w:p w14:paraId="75E8BEA3" w14:textId="133476FA" w:rsidR="003A679B" w:rsidRPr="00F3405A" w:rsidRDefault="003A679B" w:rsidP="003A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1305734" w14:textId="77777777" w:rsidR="00F135C0" w:rsidRDefault="00F135C0"/>
    <w:sectPr w:rsidR="00F135C0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7A4A" w14:textId="77777777" w:rsidR="003E486A" w:rsidRDefault="003E486A" w:rsidP="006113B6">
      <w:pPr>
        <w:spacing w:after="0" w:line="240" w:lineRule="auto"/>
      </w:pPr>
      <w:r>
        <w:separator/>
      </w:r>
    </w:p>
  </w:endnote>
  <w:endnote w:type="continuationSeparator" w:id="0">
    <w:p w14:paraId="55EA0FCC" w14:textId="77777777" w:rsidR="003E486A" w:rsidRDefault="003E486A" w:rsidP="0061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6016" w14:textId="77777777" w:rsidR="003E486A" w:rsidRDefault="003E486A" w:rsidP="006113B6">
      <w:pPr>
        <w:spacing w:after="0" w:line="240" w:lineRule="auto"/>
      </w:pPr>
      <w:r>
        <w:separator/>
      </w:r>
    </w:p>
  </w:footnote>
  <w:footnote w:type="continuationSeparator" w:id="0">
    <w:p w14:paraId="3FE7A7F9" w14:textId="77777777" w:rsidR="003E486A" w:rsidRDefault="003E486A" w:rsidP="00611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C0"/>
    <w:rsid w:val="000645C0"/>
    <w:rsid w:val="000A2FE6"/>
    <w:rsid w:val="00287192"/>
    <w:rsid w:val="00294C1D"/>
    <w:rsid w:val="00312751"/>
    <w:rsid w:val="0036301D"/>
    <w:rsid w:val="00375216"/>
    <w:rsid w:val="00392DC7"/>
    <w:rsid w:val="003A679B"/>
    <w:rsid w:val="003E486A"/>
    <w:rsid w:val="004059F0"/>
    <w:rsid w:val="00491C51"/>
    <w:rsid w:val="004938DF"/>
    <w:rsid w:val="004E7F53"/>
    <w:rsid w:val="004F646D"/>
    <w:rsid w:val="006113B6"/>
    <w:rsid w:val="007E4CC0"/>
    <w:rsid w:val="007F100F"/>
    <w:rsid w:val="00885D06"/>
    <w:rsid w:val="009D794D"/>
    <w:rsid w:val="009E22E8"/>
    <w:rsid w:val="009E4ACA"/>
    <w:rsid w:val="00A13AAE"/>
    <w:rsid w:val="00AA0512"/>
    <w:rsid w:val="00AF7C8F"/>
    <w:rsid w:val="00B25A40"/>
    <w:rsid w:val="00C0222C"/>
    <w:rsid w:val="00C068E5"/>
    <w:rsid w:val="00C1254B"/>
    <w:rsid w:val="00C4071B"/>
    <w:rsid w:val="00D721FF"/>
    <w:rsid w:val="00E00F81"/>
    <w:rsid w:val="00E27977"/>
    <w:rsid w:val="00EB79EE"/>
    <w:rsid w:val="00F135C0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B735"/>
  <w15:chartTrackingRefBased/>
  <w15:docId w15:val="{0A9E5CCA-CE2A-416C-9B4D-9F4B142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12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1Carter">
    <w:name w:val="Título 1 Caráter"/>
    <w:link w:val="Ttulo1"/>
    <w:uiPriority w:val="9"/>
    <w:rsid w:val="00F135C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uiPriority w:val="99"/>
    <w:unhideWhenUsed/>
    <w:rsid w:val="00F135C0"/>
    <w:rPr>
      <w:color w:val="0563C1"/>
      <w:u w:val="single"/>
    </w:rPr>
  </w:style>
  <w:style w:type="paragraph" w:styleId="SemEspaamento">
    <w:name w:val="No Spacing"/>
    <w:link w:val="SemEspaamentoCarter"/>
    <w:uiPriority w:val="1"/>
    <w:qFormat/>
    <w:rsid w:val="00F135C0"/>
    <w:rPr>
      <w:rFonts w:eastAsia="Times New Roman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F135C0"/>
    <w:rPr>
      <w:rFonts w:eastAsia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  <w:style w:type="table" w:styleId="TabeladeGrelha4-Destaque5">
    <w:name w:val="Grid Table 4 Accent 5"/>
    <w:basedOn w:val="Tabelanormal"/>
    <w:uiPriority w:val="49"/>
    <w:rsid w:val="00C1254B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C125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C1254B"/>
    <w:pPr>
      <w:spacing w:after="100"/>
      <w:ind w:left="22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113B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113B6"/>
    <w:rPr>
      <w:lang w:eastAsia="en-US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113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.pereira\Downloads\DicionarioDado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DicionarioDados_template.dot</Template>
  <TotalTime>29</TotalTime>
  <Pages>6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de dados</vt:lpstr>
    </vt:vector>
  </TitlesOfParts>
  <Company/>
  <LinksUpToDate>false</LinksUpToDate>
  <CharactersWithSpaces>3143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_Toc129696412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_Toc129696411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_Toc129696410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_Toc129696409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Ângela Margarida de Sousa Pereira</dc:creator>
  <cp:keywords/>
  <dc:description/>
  <cp:lastModifiedBy>Alex Costa</cp:lastModifiedBy>
  <cp:revision>19</cp:revision>
  <dcterms:created xsi:type="dcterms:W3CDTF">2023-03-16T14:37:00Z</dcterms:created>
  <dcterms:modified xsi:type="dcterms:W3CDTF">2023-05-08T20:18:00Z</dcterms:modified>
</cp:coreProperties>
</file>