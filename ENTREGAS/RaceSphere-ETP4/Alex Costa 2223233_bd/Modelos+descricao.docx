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64AF" w14:textId="69620793" w:rsidR="00F135C0" w:rsidRDefault="007E4CC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8E3C5C" wp14:editId="7B904989">
                <wp:simplePos x="0" y="0"/>
                <wp:positionH relativeFrom="page">
                  <wp:posOffset>222885</wp:posOffset>
                </wp:positionH>
                <wp:positionV relativeFrom="page">
                  <wp:posOffset>245745</wp:posOffset>
                </wp:positionV>
                <wp:extent cx="7113270" cy="1291590"/>
                <wp:effectExtent l="0" t="0" r="0" b="0"/>
                <wp:wrapNone/>
                <wp:docPr id="149" name="Grup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3270" cy="1291590"/>
                          <a:chOff x="0" y="-1"/>
                          <a:chExt cx="7315200" cy="1216153"/>
                        </a:xfrm>
                      </wpg:grpSpPr>
                      <wps:wsp>
                        <wps:cNvPr id="150" name="Retâ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â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2D122" id="Grupo 149" o:spid="_x0000_s1026" style="position:absolute;margin-left:17.55pt;margin-top:19.35pt;width:560.1pt;height:101.7pt;z-index:25165824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" path="m,l7312660,r,1129665l3619500,733425,,1091565,,xe" fillcolor="#4472c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AE606D" wp14:editId="62C6EE60">
                <wp:simplePos x="0" y="0"/>
                <wp:positionH relativeFrom="page">
                  <wp:posOffset>222885</wp:posOffset>
                </wp:positionH>
                <wp:positionV relativeFrom="page">
                  <wp:posOffset>3207385</wp:posOffset>
                </wp:positionV>
                <wp:extent cx="7114540" cy="3874770"/>
                <wp:effectExtent l="0" t="0" r="0" b="0"/>
                <wp:wrapSquare wrapText="bothSides"/>
                <wp:docPr id="154" name="Caixa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4540" cy="3874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B6089F" w14:textId="03F7EC19" w:rsidR="00F135C0" w:rsidRPr="00AF7C8F" w:rsidRDefault="008C46BA">
                            <w:pPr>
                              <w:jc w:val="right"/>
                              <w:rPr>
                                <w:color w:val="4472C4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4472C4"/>
                                <w:sz w:val="64"/>
                                <w:szCs w:val="64"/>
                              </w:rPr>
                              <w:t>Modelos</w:t>
                            </w:r>
                          </w:p>
                          <w:p w14:paraId="3EB32C22" w14:textId="77777777" w:rsidR="0071141E" w:rsidRDefault="008C46BA">
                            <w:pPr>
                              <w:jc w:val="right"/>
                              <w:rPr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>Modelo DER, físico</w:t>
                            </w:r>
                            <w:r w:rsidR="0071141E">
                              <w:rPr>
                                <w:color w:val="404040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 xml:space="preserve"> lógico</w:t>
                            </w:r>
                            <w:r w:rsidR="0071141E">
                              <w:rPr>
                                <w:color w:val="40404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F757922" w14:textId="26C71667" w:rsidR="00F135C0" w:rsidRPr="00AF7C8F" w:rsidRDefault="0071141E">
                            <w:pPr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>e descrição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AE606D" id="_x0000_t202" coordsize="21600,21600" o:spt="202" path="m,l,21600r21600,l21600,xe">
                <v:stroke joinstyle="miter"/>
                <v:path gradientshapeok="t" o:connecttype="rect"/>
              </v:shapetype>
              <v:shape id="Caixa de Texto 154" o:spid="_x0000_s1026" type="#_x0000_t202" style="position:absolute;margin-left:17.55pt;margin-top:252.55pt;width:560.2pt;height:305.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" filled="f" stroked="f" strokeweight=".5pt">
                <v:textbox inset="126pt,0,54pt,0">
                  <w:txbxContent>
                    <w:p w14:paraId="11B6089F" w14:textId="03F7EC19" w:rsidR="00F135C0" w:rsidRPr="00AF7C8F" w:rsidRDefault="008C46BA">
                      <w:pPr>
                        <w:jc w:val="right"/>
                        <w:rPr>
                          <w:color w:val="4472C4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4472C4"/>
                          <w:sz w:val="64"/>
                          <w:szCs w:val="64"/>
                        </w:rPr>
                        <w:t>Modelos</w:t>
                      </w:r>
                    </w:p>
                    <w:p w14:paraId="3EB32C22" w14:textId="77777777" w:rsidR="0071141E" w:rsidRDefault="008C46BA">
                      <w:pPr>
                        <w:jc w:val="right"/>
                        <w:rPr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>Modelo DER, físico</w:t>
                      </w:r>
                      <w:r w:rsidR="0071141E">
                        <w:rPr>
                          <w:color w:val="404040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color w:val="404040"/>
                          <w:sz w:val="36"/>
                          <w:szCs w:val="36"/>
                        </w:rPr>
                        <w:t xml:space="preserve"> lógico</w:t>
                      </w:r>
                      <w:r w:rsidR="0071141E">
                        <w:rPr>
                          <w:color w:val="40404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F757922" w14:textId="26C71667" w:rsidR="00F135C0" w:rsidRPr="00AF7C8F" w:rsidRDefault="0071141E">
                      <w:pPr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>e descrição do sistema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FB886BC" w14:textId="77777777" w:rsidR="00F135C0" w:rsidRDefault="00F135C0">
      <w:r>
        <w:br w:type="page"/>
      </w:r>
    </w:p>
    <w:p w14:paraId="5515A932" w14:textId="77777777" w:rsidR="00F135C0" w:rsidRDefault="00F135C0"/>
    <w:p w14:paraId="3B08C745" w14:textId="06D7B97D" w:rsidR="00F135C0" w:rsidRDefault="005A4872">
      <w:pPr>
        <w:pStyle w:val="Cabealhodondice"/>
      </w:pPr>
      <w:r>
        <w:t>Índice</w:t>
      </w:r>
    </w:p>
    <w:p w14:paraId="4DECA6B6" w14:textId="77777777" w:rsidR="00C1254B" w:rsidRPr="00C1254B" w:rsidRDefault="00C1254B" w:rsidP="00C1254B">
      <w:pPr>
        <w:rPr>
          <w:lang w:eastAsia="pt-PT"/>
        </w:rPr>
      </w:pPr>
    </w:p>
    <w:p w14:paraId="48A170C1" w14:textId="453EC900" w:rsidR="0071141E" w:rsidRDefault="00F135C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34655269" w:history="1">
        <w:r w:rsidR="0071141E" w:rsidRPr="00A57DC3">
          <w:rPr>
            <w:rStyle w:val="Hiperligao"/>
            <w:noProof/>
          </w:rPr>
          <w:t>Modelo DER</w:t>
        </w:r>
        <w:r w:rsidR="0071141E">
          <w:rPr>
            <w:noProof/>
            <w:webHidden/>
          </w:rPr>
          <w:tab/>
        </w:r>
        <w:r w:rsidR="0071141E">
          <w:rPr>
            <w:noProof/>
            <w:webHidden/>
          </w:rPr>
          <w:fldChar w:fldCharType="begin"/>
        </w:r>
        <w:r w:rsidR="0071141E">
          <w:rPr>
            <w:noProof/>
            <w:webHidden/>
          </w:rPr>
          <w:instrText xml:space="preserve"> PAGEREF _Toc134655269 \h </w:instrText>
        </w:r>
        <w:r w:rsidR="0071141E">
          <w:rPr>
            <w:noProof/>
            <w:webHidden/>
          </w:rPr>
        </w:r>
        <w:r w:rsidR="0071141E">
          <w:rPr>
            <w:noProof/>
            <w:webHidden/>
          </w:rPr>
          <w:fldChar w:fldCharType="separate"/>
        </w:r>
        <w:r w:rsidR="0071141E">
          <w:rPr>
            <w:noProof/>
            <w:webHidden/>
          </w:rPr>
          <w:t>2</w:t>
        </w:r>
        <w:r w:rsidR="0071141E">
          <w:rPr>
            <w:noProof/>
            <w:webHidden/>
          </w:rPr>
          <w:fldChar w:fldCharType="end"/>
        </w:r>
      </w:hyperlink>
    </w:p>
    <w:p w14:paraId="746F7473" w14:textId="48AAA767" w:rsidR="0071141E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655270" w:history="1">
        <w:r w:rsidR="0071141E" w:rsidRPr="00A57DC3">
          <w:rPr>
            <w:rStyle w:val="Hiperligao"/>
            <w:noProof/>
          </w:rPr>
          <w:t>Modelo Lógico</w:t>
        </w:r>
        <w:r w:rsidR="0071141E">
          <w:rPr>
            <w:noProof/>
            <w:webHidden/>
          </w:rPr>
          <w:tab/>
        </w:r>
        <w:r w:rsidR="0071141E">
          <w:rPr>
            <w:noProof/>
            <w:webHidden/>
          </w:rPr>
          <w:fldChar w:fldCharType="begin"/>
        </w:r>
        <w:r w:rsidR="0071141E">
          <w:rPr>
            <w:noProof/>
            <w:webHidden/>
          </w:rPr>
          <w:instrText xml:space="preserve"> PAGEREF _Toc134655270 \h </w:instrText>
        </w:r>
        <w:r w:rsidR="0071141E">
          <w:rPr>
            <w:noProof/>
            <w:webHidden/>
          </w:rPr>
        </w:r>
        <w:r w:rsidR="0071141E">
          <w:rPr>
            <w:noProof/>
            <w:webHidden/>
          </w:rPr>
          <w:fldChar w:fldCharType="separate"/>
        </w:r>
        <w:r w:rsidR="0071141E">
          <w:rPr>
            <w:noProof/>
            <w:webHidden/>
          </w:rPr>
          <w:t>2</w:t>
        </w:r>
        <w:r w:rsidR="0071141E">
          <w:rPr>
            <w:noProof/>
            <w:webHidden/>
          </w:rPr>
          <w:fldChar w:fldCharType="end"/>
        </w:r>
      </w:hyperlink>
    </w:p>
    <w:p w14:paraId="72D365E5" w14:textId="2ECAFD3E" w:rsidR="0071141E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655271" w:history="1">
        <w:r w:rsidR="0071141E" w:rsidRPr="00A57DC3">
          <w:rPr>
            <w:rStyle w:val="Hiperligao"/>
            <w:noProof/>
          </w:rPr>
          <w:t>Modelo Físico</w:t>
        </w:r>
        <w:r w:rsidR="0071141E">
          <w:rPr>
            <w:noProof/>
            <w:webHidden/>
          </w:rPr>
          <w:tab/>
        </w:r>
        <w:r w:rsidR="0071141E">
          <w:rPr>
            <w:noProof/>
            <w:webHidden/>
          </w:rPr>
          <w:fldChar w:fldCharType="begin"/>
        </w:r>
        <w:r w:rsidR="0071141E">
          <w:rPr>
            <w:noProof/>
            <w:webHidden/>
          </w:rPr>
          <w:instrText xml:space="preserve"> PAGEREF _Toc134655271 \h </w:instrText>
        </w:r>
        <w:r w:rsidR="0071141E">
          <w:rPr>
            <w:noProof/>
            <w:webHidden/>
          </w:rPr>
        </w:r>
        <w:r w:rsidR="0071141E">
          <w:rPr>
            <w:noProof/>
            <w:webHidden/>
          </w:rPr>
          <w:fldChar w:fldCharType="separate"/>
        </w:r>
        <w:r w:rsidR="0071141E">
          <w:rPr>
            <w:noProof/>
            <w:webHidden/>
          </w:rPr>
          <w:t>3</w:t>
        </w:r>
        <w:r w:rsidR="0071141E">
          <w:rPr>
            <w:noProof/>
            <w:webHidden/>
          </w:rPr>
          <w:fldChar w:fldCharType="end"/>
        </w:r>
      </w:hyperlink>
    </w:p>
    <w:p w14:paraId="32F907CA" w14:textId="628F3F92" w:rsidR="0071141E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655272" w:history="1">
        <w:r w:rsidR="0071141E" w:rsidRPr="00A57DC3">
          <w:rPr>
            <w:rStyle w:val="Hiperligao"/>
            <w:noProof/>
          </w:rPr>
          <w:t>Descrição do sistema</w:t>
        </w:r>
        <w:r w:rsidR="0071141E">
          <w:rPr>
            <w:noProof/>
            <w:webHidden/>
          </w:rPr>
          <w:tab/>
        </w:r>
        <w:r w:rsidR="0071141E">
          <w:rPr>
            <w:noProof/>
            <w:webHidden/>
          </w:rPr>
          <w:fldChar w:fldCharType="begin"/>
        </w:r>
        <w:r w:rsidR="0071141E">
          <w:rPr>
            <w:noProof/>
            <w:webHidden/>
          </w:rPr>
          <w:instrText xml:space="preserve"> PAGEREF _Toc134655272 \h </w:instrText>
        </w:r>
        <w:r w:rsidR="0071141E">
          <w:rPr>
            <w:noProof/>
            <w:webHidden/>
          </w:rPr>
        </w:r>
        <w:r w:rsidR="0071141E">
          <w:rPr>
            <w:noProof/>
            <w:webHidden/>
          </w:rPr>
          <w:fldChar w:fldCharType="separate"/>
        </w:r>
        <w:r w:rsidR="0071141E">
          <w:rPr>
            <w:noProof/>
            <w:webHidden/>
          </w:rPr>
          <w:t>3</w:t>
        </w:r>
        <w:r w:rsidR="0071141E">
          <w:rPr>
            <w:noProof/>
            <w:webHidden/>
          </w:rPr>
          <w:fldChar w:fldCharType="end"/>
        </w:r>
      </w:hyperlink>
    </w:p>
    <w:p w14:paraId="7F2B56F2" w14:textId="16ACA521" w:rsidR="00ED01A5" w:rsidRDefault="00F135C0" w:rsidP="00ED01A5">
      <w:pPr>
        <w:rPr>
          <w:b/>
          <w:bCs/>
        </w:rPr>
      </w:pPr>
      <w:r>
        <w:rPr>
          <w:b/>
          <w:bCs/>
        </w:rPr>
        <w:fldChar w:fldCharType="end"/>
      </w:r>
    </w:p>
    <w:p w14:paraId="4C12745B" w14:textId="0999359A" w:rsidR="00ED01A5" w:rsidRDefault="00ED01A5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61F355C8" w14:textId="7084A07F" w:rsidR="001E46A1" w:rsidRDefault="00ED01A5" w:rsidP="00EB4353">
      <w:pPr>
        <w:pStyle w:val="Ttulo1"/>
      </w:pPr>
      <w:bookmarkStart w:id="0" w:name="_Toc134655269"/>
      <w:r>
        <w:lastRenderedPageBreak/>
        <w:t>Modelo DER</w:t>
      </w:r>
      <w:bookmarkEnd w:id="0"/>
    </w:p>
    <w:p w14:paraId="5875CB28" w14:textId="2B0E0DF7" w:rsidR="00EB4353" w:rsidRDefault="00EB4353">
      <w:pPr>
        <w:spacing w:after="0" w:line="240" w:lineRule="auto"/>
        <w:rPr>
          <w:rFonts w:ascii="Calibri Light" w:eastAsia="Times New Roman" w:hAnsi="Calibri Light"/>
          <w:color w:val="2F5496"/>
          <w:sz w:val="32"/>
          <w:szCs w:val="32"/>
        </w:rPr>
      </w:pPr>
      <w:bookmarkStart w:id="1" w:name="_Toc13465527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44C0BAF" wp14:editId="553A90E0">
            <wp:simplePos x="0" y="0"/>
            <wp:positionH relativeFrom="margin">
              <wp:align>center</wp:align>
            </wp:positionH>
            <wp:positionV relativeFrom="paragraph">
              <wp:posOffset>305965</wp:posOffset>
            </wp:positionV>
            <wp:extent cx="6573578" cy="5691117"/>
            <wp:effectExtent l="0" t="0" r="0" b="5080"/>
            <wp:wrapTight wrapText="bothSides">
              <wp:wrapPolygon edited="0">
                <wp:start x="0" y="0"/>
                <wp:lineTo x="0" y="21547"/>
                <wp:lineTo x="21533" y="21547"/>
                <wp:lineTo x="21533" y="0"/>
                <wp:lineTo x="0" y="0"/>
              </wp:wrapPolygon>
            </wp:wrapTight>
            <wp:docPr id="612429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78" cy="569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EB4CE72" w14:textId="1171DE9C" w:rsidR="00750682" w:rsidRDefault="001E46A1" w:rsidP="00EB4353">
      <w:pPr>
        <w:pStyle w:val="Ttulo1"/>
      </w:pPr>
      <w:r>
        <w:lastRenderedPageBreak/>
        <w:t>Modelo Lógico</w:t>
      </w:r>
      <w:bookmarkEnd w:id="1"/>
    </w:p>
    <w:p w14:paraId="76051FD0" w14:textId="77777777" w:rsidR="00EB4353" w:rsidRPr="00EB4353" w:rsidRDefault="00EB4353" w:rsidP="00EB4353"/>
    <w:p w14:paraId="5C2BA73A" w14:textId="77777777" w:rsidR="001E46A1" w:rsidRDefault="001E46A1" w:rsidP="001E46A1">
      <w:r>
        <w:t>Utilizador (IDuser, nome, email, password, contacto, nacionalidade)</w:t>
      </w:r>
    </w:p>
    <w:p w14:paraId="11BB3922" w14:textId="77777777" w:rsidR="001E46A1" w:rsidRDefault="001E46A1" w:rsidP="001E46A1">
      <w:r>
        <w:t>Administrador (IDadmin, nome, email, password, contacto)</w:t>
      </w:r>
    </w:p>
    <w:p w14:paraId="568B97C1" w14:textId="77777777" w:rsidR="001E46A1" w:rsidRDefault="001E46A1" w:rsidP="001E46A1">
      <w:r>
        <w:t>Equipamento (IDequipamento, foto, descricao)</w:t>
      </w:r>
    </w:p>
    <w:p w14:paraId="4449AF1D" w14:textId="77777777" w:rsidR="001E46A1" w:rsidRDefault="001E46A1" w:rsidP="001E46A1">
      <w:r>
        <w:t>Carro (IDcarro, foto, descricao)</w:t>
      </w:r>
    </w:p>
    <w:p w14:paraId="59CFC9DE" w14:textId="77777777" w:rsidR="001E46A1" w:rsidRDefault="001E46A1" w:rsidP="001E46A1">
      <w:r>
        <w:t>Categoria (IDcategoria, nome, descricao)</w:t>
      </w:r>
    </w:p>
    <w:p w14:paraId="13803DCA" w14:textId="77777777" w:rsidR="001E46A1" w:rsidRDefault="001E46A1" w:rsidP="001E46A1">
      <w:r>
        <w:t>Circuito (IDcircuito, nome, voltas, km)</w:t>
      </w:r>
    </w:p>
    <w:p w14:paraId="39CF36B0" w14:textId="3F9545CB" w:rsidR="001E46A1" w:rsidRDefault="001E46A1" w:rsidP="001E46A1">
      <w:r>
        <w:t>Evento (IDevento, titulo,dataInicio, dataFim)</w:t>
      </w:r>
    </w:p>
    <w:p w14:paraId="5D71E2A4" w14:textId="77777777" w:rsidR="001E46A1" w:rsidRDefault="001E46A1" w:rsidP="001E46A1">
      <w:r>
        <w:t>Equipa (IDequipa, nome, logo, TotalPontos)</w:t>
      </w:r>
    </w:p>
    <w:p w14:paraId="75108C36" w14:textId="59BD8287" w:rsidR="001E46A1" w:rsidRDefault="001E46A1" w:rsidP="001E46A1">
      <w:r>
        <w:t xml:space="preserve">Piloto (IDpiloto, nome, idade, foto) </w:t>
      </w:r>
    </w:p>
    <w:p w14:paraId="64DDD029" w14:textId="16DFDD45" w:rsidR="001E46A1" w:rsidRDefault="001E46A1" w:rsidP="001E46A1">
      <w:r>
        <w:t>Noticia (IDnoticia, dataPubli, tema)</w:t>
      </w:r>
    </w:p>
    <w:p w14:paraId="44AAC97E" w14:textId="431A92EC" w:rsidR="00EB4353" w:rsidRDefault="001E46A1" w:rsidP="001E46A1">
      <w:r>
        <w:t>Resultado (</w:t>
      </w:r>
      <w:r w:rsidRPr="001E46A1">
        <w:rPr>
          <w:u w:val="single"/>
        </w:rPr>
        <w:t>IDresultado</w:t>
      </w:r>
      <w:r>
        <w:t>, resultado)</w:t>
      </w:r>
    </w:p>
    <w:p w14:paraId="0CDEEE35" w14:textId="04B28194" w:rsidR="00EB4353" w:rsidRDefault="001E46A1" w:rsidP="001E46A1">
      <w:r>
        <w:t xml:space="preserve">Calendario (IDcalendario, dataEventos) </w:t>
      </w:r>
    </w:p>
    <w:p w14:paraId="1B3E09DA" w14:textId="4E8E3F3A" w:rsidR="001E46A1" w:rsidRDefault="00EB4353" w:rsidP="00EB4353">
      <w:pPr>
        <w:spacing w:after="0" w:line="240" w:lineRule="auto"/>
      </w:pPr>
      <w:r>
        <w:br w:type="page"/>
      </w:r>
    </w:p>
    <w:p w14:paraId="04571954" w14:textId="1F481F17" w:rsidR="00BF623E" w:rsidRDefault="00BF623E" w:rsidP="00BF623E">
      <w:pPr>
        <w:pStyle w:val="Ttulo1"/>
      </w:pPr>
      <w:bookmarkStart w:id="2" w:name="_Toc134655271"/>
      <w:r>
        <w:lastRenderedPageBreak/>
        <w:t>Modelo Físico</w:t>
      </w:r>
      <w:bookmarkEnd w:id="2"/>
    </w:p>
    <w:p w14:paraId="4E401F6E" w14:textId="5A8023DE" w:rsidR="00BF623E" w:rsidRDefault="00EB4353" w:rsidP="00BF623E">
      <w:r>
        <w:rPr>
          <w:noProof/>
        </w:rPr>
        <w:drawing>
          <wp:anchor distT="0" distB="0" distL="114300" distR="114300" simplePos="0" relativeHeight="251660288" behindDoc="1" locked="0" layoutInCell="1" allowOverlap="1" wp14:anchorId="36A539CA" wp14:editId="2196F53E">
            <wp:simplePos x="0" y="0"/>
            <wp:positionH relativeFrom="margin">
              <wp:align>center</wp:align>
            </wp:positionH>
            <wp:positionV relativeFrom="paragraph">
              <wp:posOffset>292091</wp:posOffset>
            </wp:positionV>
            <wp:extent cx="5690870" cy="7745730"/>
            <wp:effectExtent l="0" t="0" r="5080" b="7620"/>
            <wp:wrapTight wrapText="bothSides">
              <wp:wrapPolygon edited="0">
                <wp:start x="0" y="0"/>
                <wp:lineTo x="0" y="21568"/>
                <wp:lineTo x="21547" y="21568"/>
                <wp:lineTo x="21547" y="0"/>
                <wp:lineTo x="0" y="0"/>
              </wp:wrapPolygon>
            </wp:wrapTight>
            <wp:docPr id="17548701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774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55390" w14:textId="77777777" w:rsidR="00EB4353" w:rsidRDefault="00EB4353">
      <w:pPr>
        <w:spacing w:after="0" w:line="240" w:lineRule="auto"/>
        <w:rPr>
          <w:rFonts w:ascii="Calibri Light" w:eastAsia="Times New Roman" w:hAnsi="Calibri Light"/>
          <w:color w:val="2F5496"/>
          <w:sz w:val="32"/>
          <w:szCs w:val="32"/>
        </w:rPr>
      </w:pPr>
      <w:bookmarkStart w:id="3" w:name="_Toc134655272"/>
      <w:r>
        <w:br w:type="page"/>
      </w:r>
    </w:p>
    <w:p w14:paraId="072F557F" w14:textId="374B122F" w:rsidR="00BF623E" w:rsidRDefault="0071141E" w:rsidP="0071141E">
      <w:pPr>
        <w:pStyle w:val="Ttulo1"/>
      </w:pPr>
      <w:r>
        <w:lastRenderedPageBreak/>
        <w:t>Descrição do sistema</w:t>
      </w:r>
      <w:bookmarkEnd w:id="3"/>
    </w:p>
    <w:p w14:paraId="008FB229" w14:textId="77777777" w:rsidR="00974ED2" w:rsidRDefault="00974ED2" w:rsidP="00974ED2"/>
    <w:p w14:paraId="3B993B71" w14:textId="62B69730" w:rsidR="00974ED2" w:rsidRPr="00974ED2" w:rsidRDefault="00974ED2" w:rsidP="00974ED2">
      <w:pPr>
        <w:spacing w:after="0"/>
      </w:pPr>
      <w:r w:rsidRPr="00974ED2">
        <w:t>O sistema é projetado para gerenciar informações relacionadas a eventos de diferentes categorias, como Fórmula 1, Campeonato Mundial de Endurance (WEC) e Campeonato Mundial de Rali (WRC). O sistema abrange diversos aspetos, como usuários, administradores, equipamentos, carros, categorias, circuitos, eventos, equipes, pilotos, notícias, resultados e calendário.</w:t>
      </w:r>
    </w:p>
    <w:p w14:paraId="008A417C" w14:textId="77777777" w:rsidR="00974ED2" w:rsidRPr="00974ED2" w:rsidRDefault="00974ED2" w:rsidP="00974ED2">
      <w:pPr>
        <w:spacing w:after="0"/>
      </w:pPr>
    </w:p>
    <w:p w14:paraId="100CE189" w14:textId="27B6EC9C" w:rsidR="00974ED2" w:rsidRDefault="005B399E" w:rsidP="00974ED2">
      <w:pPr>
        <w:spacing w:after="0"/>
      </w:pPr>
      <w:r>
        <w:t xml:space="preserve"> </w:t>
      </w:r>
      <w:r w:rsidR="00D212D0">
        <w:t>Temos a tabela utilizadores que vai armazenar dados sobre os mesmos tais como o seu “IDuser”, nome, email, palavrapasse, contacto e nacionalidade.</w:t>
      </w:r>
    </w:p>
    <w:p w14:paraId="6779A6A2" w14:textId="77777777" w:rsidR="00D212D0" w:rsidRDefault="00D212D0" w:rsidP="00974ED2">
      <w:pPr>
        <w:spacing w:after="0"/>
      </w:pPr>
    </w:p>
    <w:p w14:paraId="309D8609" w14:textId="08F7DBC6" w:rsidR="00D212D0" w:rsidRDefault="005B399E" w:rsidP="00D212D0">
      <w:pPr>
        <w:spacing w:after="0"/>
      </w:pPr>
      <w:r>
        <w:t xml:space="preserve"> </w:t>
      </w:r>
      <w:r w:rsidR="00D212D0">
        <w:t>Na tabela administradores</w:t>
      </w:r>
      <w:r>
        <w:t>,</w:t>
      </w:r>
      <w:r w:rsidR="00D212D0">
        <w:t xml:space="preserve"> </w:t>
      </w:r>
      <w:r w:rsidR="00D212D0">
        <w:t xml:space="preserve">que </w:t>
      </w:r>
      <w:r w:rsidR="00D212D0">
        <w:t>dá acesso total ao website</w:t>
      </w:r>
      <w:r w:rsidR="00D212D0">
        <w:t xml:space="preserve"> armazena</w:t>
      </w:r>
      <w:r w:rsidR="00D212D0">
        <w:t>mos</w:t>
      </w:r>
      <w:r w:rsidR="00D212D0">
        <w:t xml:space="preserve"> dados sobre os mesmos tais como o seu “ID</w:t>
      </w:r>
      <w:r w:rsidR="00D212D0">
        <w:t>admin</w:t>
      </w:r>
      <w:r w:rsidR="00D212D0">
        <w:t xml:space="preserve">”, nome, email, palavrapasse, contacto </w:t>
      </w:r>
      <w:r w:rsidR="00D212D0">
        <w:t>esta tabela esta relacionada com basicamente toda a base de dados</w:t>
      </w:r>
      <w:r w:rsidR="00D212D0">
        <w:t>.</w:t>
      </w:r>
    </w:p>
    <w:p w14:paraId="635583E2" w14:textId="5965C759" w:rsidR="00D212D0" w:rsidRDefault="00D212D0" w:rsidP="00D212D0">
      <w:pPr>
        <w:spacing w:after="0"/>
      </w:pPr>
    </w:p>
    <w:p w14:paraId="23769728" w14:textId="3438D84F" w:rsidR="005B399E" w:rsidRDefault="005B399E" w:rsidP="00D212D0">
      <w:pPr>
        <w:spacing w:after="0"/>
      </w:pPr>
      <w:r>
        <w:t>Temos também a tabela carros e equipamentos que vai apenas servir para guardar uma breve descrição e uma imagem. Isto para as 2 tabelas. Os seus campos são “IDcarro” e “IDequipamento”.</w:t>
      </w:r>
    </w:p>
    <w:p w14:paraId="3E6CBB22" w14:textId="77777777" w:rsidR="005B399E" w:rsidRDefault="005B399E" w:rsidP="00D212D0">
      <w:pPr>
        <w:spacing w:after="0"/>
      </w:pPr>
    </w:p>
    <w:p w14:paraId="65D98A2A" w14:textId="2B1F2968" w:rsidR="005B399E" w:rsidRDefault="005B399E" w:rsidP="00D212D0">
      <w:pPr>
        <w:spacing w:after="0"/>
      </w:pPr>
      <w:r>
        <w:t>De seguida temos a tabela categorias que tem em si 3 divisórias, estas são F1, WRC e WEC.</w:t>
      </w:r>
    </w:p>
    <w:p w14:paraId="1D3F9102" w14:textId="0C2A4278" w:rsidR="005B399E" w:rsidRDefault="005B399E" w:rsidP="00D212D0">
      <w:pPr>
        <w:spacing w:after="0"/>
      </w:pPr>
      <w:r>
        <w:t>“IDcategoria”, nome, descrição.</w:t>
      </w:r>
    </w:p>
    <w:p w14:paraId="026A19F4" w14:textId="77777777" w:rsidR="005B399E" w:rsidRDefault="005B399E" w:rsidP="00D212D0">
      <w:pPr>
        <w:spacing w:after="0"/>
      </w:pPr>
    </w:p>
    <w:p w14:paraId="2E9D90E2" w14:textId="3C3DBA89" w:rsidR="005B399E" w:rsidRDefault="005B399E" w:rsidP="00D212D0">
      <w:pPr>
        <w:spacing w:after="0"/>
      </w:pPr>
      <w:r>
        <w:t>Na tabela noticias temos o “IDnoticia”, dataPubli que é a data de publicação do artigo e o tema do mesmo, esta tabela serve para criar noticias.</w:t>
      </w:r>
    </w:p>
    <w:p w14:paraId="10B28AFE" w14:textId="77777777" w:rsidR="005B399E" w:rsidRDefault="005B399E" w:rsidP="00D212D0">
      <w:pPr>
        <w:spacing w:after="0"/>
      </w:pPr>
    </w:p>
    <w:p w14:paraId="67FBA427" w14:textId="5EC69DDB" w:rsidR="005B399E" w:rsidRDefault="005B399E" w:rsidP="00D212D0">
      <w:pPr>
        <w:spacing w:after="0"/>
      </w:pPr>
      <w:r>
        <w:t>Tabela Evento serve para a criação dos eventos apartir do “IDevento”, dataInicio e dataFim e título.</w:t>
      </w:r>
      <w:r w:rsidR="00220103">
        <w:t xml:space="preserve"> Esta tabela esta relacionada com o resultado e os circuitos do evento.</w:t>
      </w:r>
    </w:p>
    <w:p w14:paraId="679BD623" w14:textId="77777777" w:rsidR="005B399E" w:rsidRDefault="005B399E" w:rsidP="00D212D0">
      <w:pPr>
        <w:spacing w:after="0"/>
      </w:pPr>
    </w:p>
    <w:p w14:paraId="314A4F80" w14:textId="24B406EB" w:rsidR="005B399E" w:rsidRDefault="00220103" w:rsidP="00D212D0">
      <w:pPr>
        <w:spacing w:after="0"/>
      </w:pPr>
      <w:r>
        <w:t>A tabela circuitos tem o “IDcircuito”, nome, voltas, km e esta serva para a “apresentação” da informação sobre as pistas.</w:t>
      </w:r>
    </w:p>
    <w:p w14:paraId="4CF5648C" w14:textId="77777777" w:rsidR="00220103" w:rsidRDefault="00220103" w:rsidP="00D212D0">
      <w:pPr>
        <w:spacing w:after="0"/>
      </w:pPr>
    </w:p>
    <w:p w14:paraId="2DC85F74" w14:textId="4604C7BB" w:rsidR="00220103" w:rsidRDefault="00220103" w:rsidP="00D212D0">
      <w:pPr>
        <w:spacing w:after="0"/>
      </w:pPr>
      <w:r>
        <w:t>O calendário serve para armazenar os dados dos eventos, com o “IDcategoria”, nome e descrição.</w:t>
      </w:r>
    </w:p>
    <w:p w14:paraId="04A335C7" w14:textId="77777777" w:rsidR="00220103" w:rsidRDefault="00220103" w:rsidP="00D212D0">
      <w:pPr>
        <w:spacing w:after="0"/>
      </w:pPr>
    </w:p>
    <w:p w14:paraId="759D90E0" w14:textId="2AB2AE0A" w:rsidR="00220103" w:rsidRPr="00974ED2" w:rsidRDefault="00220103" w:rsidP="00D212D0">
      <w:pPr>
        <w:spacing w:after="0"/>
      </w:pPr>
      <w:r>
        <w:t>De seguida temos a Tabela dos pilotos e das equipas  que estão relacionadas entre si.</w:t>
      </w:r>
    </w:p>
    <w:sectPr w:rsidR="00220103" w:rsidRPr="00974ED2" w:rsidSect="007F100F">
      <w:headerReference w:type="default" r:id="rId11"/>
      <w:pgSz w:w="11906" w:h="16838"/>
      <w:pgMar w:top="2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094B9" w14:textId="77777777" w:rsidR="000550DB" w:rsidRDefault="000550DB" w:rsidP="00ED01A5">
      <w:pPr>
        <w:spacing w:after="0" w:line="240" w:lineRule="auto"/>
      </w:pPr>
      <w:r>
        <w:separator/>
      </w:r>
    </w:p>
  </w:endnote>
  <w:endnote w:type="continuationSeparator" w:id="0">
    <w:p w14:paraId="3916243A" w14:textId="77777777" w:rsidR="000550DB" w:rsidRDefault="000550DB" w:rsidP="00ED0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7D606" w14:textId="77777777" w:rsidR="000550DB" w:rsidRDefault="000550DB" w:rsidP="00ED01A5">
      <w:pPr>
        <w:spacing w:after="0" w:line="240" w:lineRule="auto"/>
      </w:pPr>
      <w:r>
        <w:separator/>
      </w:r>
    </w:p>
  </w:footnote>
  <w:footnote w:type="continuationSeparator" w:id="0">
    <w:p w14:paraId="2FF9D7E5" w14:textId="77777777" w:rsidR="000550DB" w:rsidRDefault="000550DB" w:rsidP="00ED0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8C31" w14:textId="723C2D0D" w:rsidR="00ED01A5" w:rsidRDefault="00ED01A5">
    <w:pPr>
      <w:pStyle w:val="Cabealho"/>
    </w:pPr>
  </w:p>
  <w:p w14:paraId="2781BBF6" w14:textId="77777777" w:rsidR="00ED01A5" w:rsidRDefault="00ED01A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C0"/>
    <w:rsid w:val="000550DB"/>
    <w:rsid w:val="000645C0"/>
    <w:rsid w:val="001B3A00"/>
    <w:rsid w:val="001E46A1"/>
    <w:rsid w:val="00220103"/>
    <w:rsid w:val="0023796F"/>
    <w:rsid w:val="00293ECA"/>
    <w:rsid w:val="00294C1D"/>
    <w:rsid w:val="00312751"/>
    <w:rsid w:val="00375216"/>
    <w:rsid w:val="003C0C5C"/>
    <w:rsid w:val="004059F0"/>
    <w:rsid w:val="00491C51"/>
    <w:rsid w:val="004938DF"/>
    <w:rsid w:val="004E5E65"/>
    <w:rsid w:val="004E7F53"/>
    <w:rsid w:val="004F646D"/>
    <w:rsid w:val="00526780"/>
    <w:rsid w:val="005A4872"/>
    <w:rsid w:val="005B399E"/>
    <w:rsid w:val="00675A9D"/>
    <w:rsid w:val="0071141E"/>
    <w:rsid w:val="00750682"/>
    <w:rsid w:val="007E4CC0"/>
    <w:rsid w:val="007F100F"/>
    <w:rsid w:val="008457F1"/>
    <w:rsid w:val="00885D06"/>
    <w:rsid w:val="008A1391"/>
    <w:rsid w:val="008C46BA"/>
    <w:rsid w:val="00974ED2"/>
    <w:rsid w:val="009D794D"/>
    <w:rsid w:val="009E22E8"/>
    <w:rsid w:val="009E4ACA"/>
    <w:rsid w:val="00A13AAE"/>
    <w:rsid w:val="00AC14AD"/>
    <w:rsid w:val="00AF7C8F"/>
    <w:rsid w:val="00B25A40"/>
    <w:rsid w:val="00B80432"/>
    <w:rsid w:val="00BD2D5C"/>
    <w:rsid w:val="00BF623E"/>
    <w:rsid w:val="00C0222C"/>
    <w:rsid w:val="00C1254B"/>
    <w:rsid w:val="00C4071B"/>
    <w:rsid w:val="00D00943"/>
    <w:rsid w:val="00D212D0"/>
    <w:rsid w:val="00D40798"/>
    <w:rsid w:val="00D6214F"/>
    <w:rsid w:val="00D721FF"/>
    <w:rsid w:val="00E27977"/>
    <w:rsid w:val="00EB4353"/>
    <w:rsid w:val="00EB79EE"/>
    <w:rsid w:val="00ED01A5"/>
    <w:rsid w:val="00F135C0"/>
    <w:rsid w:val="00FC2223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B735"/>
  <w15:chartTrackingRefBased/>
  <w15:docId w15:val="{0A9E5CCA-CE2A-416C-9B4D-9F4B1421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135C0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12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13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135C0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tulo1Carter">
    <w:name w:val="Título 1 Caráter"/>
    <w:link w:val="Ttulo1"/>
    <w:uiPriority w:val="9"/>
    <w:rsid w:val="00F135C0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135C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135C0"/>
    <w:pPr>
      <w:spacing w:after="100"/>
    </w:pPr>
  </w:style>
  <w:style w:type="character" w:styleId="Hiperligao">
    <w:name w:val="Hyperlink"/>
    <w:uiPriority w:val="99"/>
    <w:unhideWhenUsed/>
    <w:rsid w:val="00F135C0"/>
    <w:rPr>
      <w:color w:val="0563C1"/>
      <w:u w:val="single"/>
    </w:rPr>
  </w:style>
  <w:style w:type="paragraph" w:styleId="SemEspaamento">
    <w:name w:val="No Spacing"/>
    <w:link w:val="SemEspaamentoCarter"/>
    <w:uiPriority w:val="1"/>
    <w:qFormat/>
    <w:rsid w:val="00F135C0"/>
    <w:rPr>
      <w:rFonts w:eastAsia="Times New Roman"/>
      <w:sz w:val="22"/>
      <w:szCs w:val="22"/>
    </w:rPr>
  </w:style>
  <w:style w:type="character" w:customStyle="1" w:styleId="SemEspaamentoCarter">
    <w:name w:val="Sem Espaçamento Caráter"/>
    <w:link w:val="SemEspaamento"/>
    <w:uiPriority w:val="1"/>
    <w:rsid w:val="00F135C0"/>
    <w:rPr>
      <w:rFonts w:eastAsia="Times New Roman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F135C0"/>
    <w:pPr>
      <w:spacing w:after="0"/>
    </w:pPr>
  </w:style>
  <w:style w:type="table" w:styleId="TabeladeGrelha4-Destaque5">
    <w:name w:val="Grid Table 4 Accent 5"/>
    <w:basedOn w:val="Tabelanormal"/>
    <w:uiPriority w:val="49"/>
    <w:rsid w:val="00C1254B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ter">
    <w:name w:val="Título 2 Caráter"/>
    <w:basedOn w:val="Tipodeletrapredefinidodopargrafo"/>
    <w:link w:val="Ttulo2"/>
    <w:uiPriority w:val="9"/>
    <w:rsid w:val="00C125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C1254B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ED0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01A5"/>
    <w:rPr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ED0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01A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.pereira\Downloads\DicionarioDado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6EFA-DED8-4A72-ADFA-8F2B051F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DicionarioDados_template.dot</Template>
  <TotalTime>229</TotalTime>
  <Pages>6</Pages>
  <Words>409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de dados</vt:lpstr>
      <vt:lpstr>Dicionário de dados</vt:lpstr>
    </vt:vector>
  </TitlesOfParts>
  <Company/>
  <LinksUpToDate>false</LinksUpToDate>
  <CharactersWithSpaces>2618</CharactersWithSpaces>
  <SharedDoc>false</SharedDoc>
  <HLinks>
    <vt:vector size="24" baseType="variant"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_Toc129696412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_Toc129696411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_Toc129696410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_Toc129696409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Descrição de Tabelas</dc:subject>
  <dc:creator>Ângela Margarida de Sousa Pereira</dc:creator>
  <cp:keywords/>
  <dc:description/>
  <cp:lastModifiedBy>Alex Costa</cp:lastModifiedBy>
  <cp:revision>33</cp:revision>
  <dcterms:created xsi:type="dcterms:W3CDTF">2023-03-16T14:37:00Z</dcterms:created>
  <dcterms:modified xsi:type="dcterms:W3CDTF">2023-05-11T15:15:00Z</dcterms:modified>
</cp:coreProperties>
</file>