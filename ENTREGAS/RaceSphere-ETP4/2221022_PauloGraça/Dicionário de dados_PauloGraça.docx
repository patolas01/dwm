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64AF" w14:textId="69620793" w:rsidR="00F135C0" w:rsidRDefault="007E4CC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8E3C5C" wp14:editId="7B904989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113270" cy="1291590"/>
                <wp:effectExtent l="0" t="0" r="0" b="0"/>
                <wp:wrapNone/>
                <wp:docPr id="149" name="Grupo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3270" cy="1291590"/>
                          <a:chOff x="0" y="-1"/>
                          <a:chExt cx="7315200" cy="1216153"/>
                        </a:xfrm>
                      </wpg:grpSpPr>
                      <wps:wsp>
                        <wps:cNvPr id="150" name="Retâ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tâ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2D122" id="Grupo 149" o:spid="_x0000_s1026" style="position:absolute;margin-left:17.55pt;margin-top:19.35pt;width:560.1pt;height:101.7pt;z-index:25165824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">
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E606D" wp14:editId="62C6EE60">
                <wp:simplePos x="0" y="0"/>
                <wp:positionH relativeFrom="page">
                  <wp:posOffset>222885</wp:posOffset>
                </wp:positionH>
                <wp:positionV relativeFrom="page">
                  <wp:posOffset>3207385</wp:posOffset>
                </wp:positionV>
                <wp:extent cx="7114540" cy="3874770"/>
                <wp:effectExtent l="0" t="0" r="0" b="0"/>
                <wp:wrapSquare wrapText="bothSides"/>
                <wp:docPr id="154" name="Caixa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3874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B6089F" w14:textId="77777777" w:rsidR="00F135C0" w:rsidRPr="00AF7C8F" w:rsidRDefault="00F135C0">
                            <w:pPr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 w:rsidRPr="00AF7C8F"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Dicionário de dados</w:t>
                            </w:r>
                          </w:p>
                          <w:p w14:paraId="0F757922" w14:textId="77777777" w:rsidR="00F135C0" w:rsidRPr="00AF7C8F" w:rsidRDefault="00F135C0">
                            <w:pPr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AF7C8F">
                              <w:rPr>
                                <w:color w:val="404040"/>
                                <w:sz w:val="36"/>
                                <w:szCs w:val="36"/>
                              </w:rPr>
                              <w:t>Descrição de Tabelas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E606D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7.55pt;margin-top:252.55pt;width:560.2pt;height:305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" filled="f" stroked="f" strokeweight=".5pt">
                <v:textbox inset="126pt,0,54pt,0">
                  <w:txbxContent>
                    <w:p w14:paraId="11B6089F" w14:textId="77777777" w:rsidR="00F135C0" w:rsidRPr="00AF7C8F" w:rsidRDefault="00F135C0">
                      <w:pPr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 w:rsidRPr="00AF7C8F">
                        <w:rPr>
                          <w:caps/>
                          <w:color w:val="4472C4"/>
                          <w:sz w:val="64"/>
                          <w:szCs w:val="64"/>
                        </w:rPr>
                        <w:t>Dicionário de dados</w:t>
                      </w:r>
                    </w:p>
                    <w:p w14:paraId="0F757922" w14:textId="77777777" w:rsidR="00F135C0" w:rsidRPr="00AF7C8F" w:rsidRDefault="00F135C0">
                      <w:pPr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AF7C8F">
                        <w:rPr>
                          <w:color w:val="404040"/>
                          <w:sz w:val="36"/>
                          <w:szCs w:val="36"/>
                        </w:rPr>
                        <w:t>Descrição de Tabelas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FB886BC" w14:textId="77777777" w:rsidR="00F135C0" w:rsidRDefault="00F135C0">
      <w:r>
        <w:br w:type="page"/>
      </w:r>
    </w:p>
    <w:p w14:paraId="4C12745B" w14:textId="4B353DFE" w:rsidR="00F135C0" w:rsidRDefault="00F135C0" w:rsidP="00F135C0">
      <w:pPr>
        <w:pStyle w:val="Ttulo1"/>
      </w:pPr>
      <w:bookmarkStart w:id="0" w:name="_Toc129870561"/>
      <w:r>
        <w:lastRenderedPageBreak/>
        <w:t>BASE DE DADOS:</w:t>
      </w:r>
      <w:r w:rsidR="009E4ACA">
        <w:t xml:space="preserve"> </w:t>
      </w:r>
      <w:bookmarkEnd w:id="0"/>
      <w:proofErr w:type="spellStart"/>
      <w:r w:rsidR="00533E3B">
        <w:t>raceSphere</w:t>
      </w:r>
      <w:proofErr w:type="spellEnd"/>
    </w:p>
    <w:p w14:paraId="7B06A34B" w14:textId="77777777" w:rsidR="00F135C0" w:rsidRDefault="00F135C0"/>
    <w:p w14:paraId="48B36517" w14:textId="57759684" w:rsidR="00F135C0" w:rsidRDefault="00F135C0" w:rsidP="00F135C0">
      <w:pPr>
        <w:pStyle w:val="Ttulo1"/>
      </w:pPr>
      <w:bookmarkStart w:id="1" w:name="_Toc129870562"/>
      <w:r>
        <w:t xml:space="preserve">Tabela </w:t>
      </w:r>
      <w:bookmarkEnd w:id="1"/>
      <w:r w:rsidR="00533E3B">
        <w:t>utilizador</w:t>
      </w:r>
    </w:p>
    <w:p w14:paraId="2539EC1D" w14:textId="77777777" w:rsidR="00F135C0" w:rsidRDefault="00F135C0" w:rsidP="00F135C0">
      <w:pPr>
        <w:pStyle w:val="Legenda"/>
      </w:pPr>
      <w:bookmarkStart w:id="2" w:name="_Toc3709761"/>
      <w:r>
        <w:t xml:space="preserve">Tabela </w:t>
      </w:r>
      <w:fldSimple w:instr=" SEQ Tabela \* ARABIC ">
        <w:r w:rsidR="007E4CC0">
          <w:rPr>
            <w:noProof/>
          </w:rPr>
          <w:t>1</w:t>
        </w:r>
      </w:fldSimple>
      <w:r>
        <w:t xml:space="preserve"> – Substituir pelo nome da tabela</w:t>
      </w:r>
      <w:bookmarkEnd w:id="2"/>
    </w:p>
    <w:tbl>
      <w:tblPr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082"/>
        <w:gridCol w:w="1382"/>
        <w:gridCol w:w="1247"/>
        <w:gridCol w:w="1227"/>
        <w:gridCol w:w="971"/>
        <w:gridCol w:w="2169"/>
      </w:tblGrid>
      <w:tr w:rsidR="008D21D1" w:rsidRPr="00AF7C8F" w14:paraId="7C24C7ED" w14:textId="77777777" w:rsidTr="008D21D1">
        <w:trPr>
          <w:trHeight w:val="520"/>
        </w:trPr>
        <w:tc>
          <w:tcPr>
            <w:tcW w:w="1110" w:type="dxa"/>
            <w:shd w:val="clear" w:color="auto" w:fill="auto"/>
          </w:tcPr>
          <w:p w14:paraId="3A23D653" w14:textId="433F1ACA" w:rsidR="008D21D1" w:rsidRPr="00AF7C8F" w:rsidRDefault="008D21D1" w:rsidP="008D21D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0BE1F410" w14:textId="77777777" w:rsidR="008D21D1" w:rsidRPr="00AF7C8F" w:rsidRDefault="008D21D1" w:rsidP="008D21D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765CCF58" w14:textId="77777777" w:rsidR="008D21D1" w:rsidRPr="00AF7C8F" w:rsidRDefault="008D21D1" w:rsidP="008D21D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618B5263" w14:textId="77777777" w:rsidR="008D21D1" w:rsidRPr="00AF7C8F" w:rsidRDefault="008D21D1" w:rsidP="008D21D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971" w:type="dxa"/>
          </w:tcPr>
          <w:p w14:paraId="1E4BE8F2" w14:textId="0F12D520" w:rsidR="008D21D1" w:rsidRPr="00AF7C8F" w:rsidRDefault="008D21D1" w:rsidP="008D21D1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38E47DB3" w14:textId="10977ABA" w:rsidR="008D21D1" w:rsidRPr="00AF7C8F" w:rsidRDefault="008D21D1" w:rsidP="008D21D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2169" w:type="dxa"/>
            <w:shd w:val="clear" w:color="auto" w:fill="auto"/>
          </w:tcPr>
          <w:p w14:paraId="30B71EC9" w14:textId="77777777" w:rsidR="008D21D1" w:rsidRPr="00AF7C8F" w:rsidRDefault="008D21D1" w:rsidP="008D21D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8D21D1" w:rsidRPr="00AF7C8F" w14:paraId="5AFFA6FB" w14:textId="77777777" w:rsidTr="008D21D1">
        <w:trPr>
          <w:trHeight w:val="254"/>
        </w:trPr>
        <w:tc>
          <w:tcPr>
            <w:tcW w:w="1110" w:type="dxa"/>
            <w:shd w:val="clear" w:color="auto" w:fill="auto"/>
          </w:tcPr>
          <w:p w14:paraId="2A16D72B" w14:textId="4BD7F127" w:rsidR="008D21D1" w:rsidRPr="00AF7C8F" w:rsidRDefault="008D21D1" w:rsidP="008D21D1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49496111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1F1D97DA" w14:textId="581BEA74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4D575565" w14:textId="33EC99A3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</w:tcPr>
          <w:p w14:paraId="2DC6C19D" w14:textId="77777777" w:rsidR="008D21D1" w:rsidRDefault="008D21D1" w:rsidP="008D21D1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A73DD4F" w14:textId="6134484E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39FDDC77" w14:textId="28F59A76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8D21D1" w:rsidRPr="00AF7C8F" w14:paraId="3EF152F4" w14:textId="77777777" w:rsidTr="008D21D1">
        <w:trPr>
          <w:trHeight w:val="254"/>
        </w:trPr>
        <w:tc>
          <w:tcPr>
            <w:tcW w:w="1110" w:type="dxa"/>
            <w:shd w:val="clear" w:color="auto" w:fill="auto"/>
          </w:tcPr>
          <w:p w14:paraId="1CB5DEA7" w14:textId="18E23697" w:rsidR="008D21D1" w:rsidRPr="00AF7C8F" w:rsidRDefault="008D21D1" w:rsidP="008D21D1">
            <w:pPr>
              <w:spacing w:after="0" w:line="240" w:lineRule="auto"/>
            </w:pPr>
            <w:r>
              <w:t>nome</w:t>
            </w:r>
          </w:p>
        </w:tc>
        <w:tc>
          <w:tcPr>
            <w:tcW w:w="1082" w:type="dxa"/>
            <w:shd w:val="clear" w:color="auto" w:fill="auto"/>
          </w:tcPr>
          <w:p w14:paraId="082B5CA0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28D2332" w14:textId="112B079C" w:rsidR="008D21D1" w:rsidRPr="00AF7C8F" w:rsidRDefault="008D21D1" w:rsidP="008D21D1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7B8BEA0F" w14:textId="53B1B794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</w:tcPr>
          <w:p w14:paraId="059DE0B0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419F4ACC" w14:textId="3CFE5F61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17053C91" w14:textId="77777777" w:rsidR="008D21D1" w:rsidRPr="00AF7C8F" w:rsidRDefault="008D21D1" w:rsidP="008D21D1">
            <w:pPr>
              <w:spacing w:after="0" w:line="240" w:lineRule="auto"/>
            </w:pPr>
          </w:p>
        </w:tc>
      </w:tr>
      <w:tr w:rsidR="008D21D1" w:rsidRPr="00AF7C8F" w14:paraId="54709127" w14:textId="77777777" w:rsidTr="008D21D1">
        <w:trPr>
          <w:trHeight w:val="508"/>
        </w:trPr>
        <w:tc>
          <w:tcPr>
            <w:tcW w:w="1110" w:type="dxa"/>
            <w:shd w:val="clear" w:color="auto" w:fill="auto"/>
          </w:tcPr>
          <w:p w14:paraId="4B083108" w14:textId="66ECE29D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144DEA4F" w14:textId="33C0B58E" w:rsidR="008D21D1" w:rsidRPr="00AF7C8F" w:rsidRDefault="00BD4373" w:rsidP="008D21D1">
            <w:pPr>
              <w:spacing w:after="0" w:line="240" w:lineRule="auto"/>
            </w:pPr>
            <w:proofErr w:type="spellStart"/>
            <w:r>
              <w:t>unique</w:t>
            </w:r>
            <w:proofErr w:type="spellEnd"/>
          </w:p>
        </w:tc>
        <w:tc>
          <w:tcPr>
            <w:tcW w:w="1382" w:type="dxa"/>
            <w:shd w:val="clear" w:color="auto" w:fill="auto"/>
          </w:tcPr>
          <w:p w14:paraId="0C22897B" w14:textId="61697C9F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400F0AD" w14:textId="5A6DA862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</w:tcPr>
          <w:p w14:paraId="5AC92E73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531DF124" w14:textId="14C16840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3EB8D92E" w14:textId="513FD7C5" w:rsidR="008D21D1" w:rsidRPr="00AF7C8F" w:rsidRDefault="008D21D1" w:rsidP="008D21D1">
            <w:pPr>
              <w:spacing w:after="0" w:line="240" w:lineRule="auto"/>
            </w:pPr>
          </w:p>
        </w:tc>
      </w:tr>
      <w:tr w:rsidR="008D21D1" w:rsidRPr="00AF7C8F" w14:paraId="331A26F2" w14:textId="77777777" w:rsidTr="008D21D1">
        <w:trPr>
          <w:trHeight w:val="508"/>
        </w:trPr>
        <w:tc>
          <w:tcPr>
            <w:tcW w:w="1110" w:type="dxa"/>
            <w:shd w:val="clear" w:color="auto" w:fill="auto"/>
          </w:tcPr>
          <w:p w14:paraId="50706E9A" w14:textId="743E8859" w:rsidR="008D21D1" w:rsidRDefault="008D21D1" w:rsidP="008D21D1">
            <w:pPr>
              <w:spacing w:after="0" w:line="240" w:lineRule="auto"/>
            </w:pPr>
            <w:r>
              <w:t>tipo</w:t>
            </w:r>
          </w:p>
        </w:tc>
        <w:tc>
          <w:tcPr>
            <w:tcW w:w="1082" w:type="dxa"/>
            <w:shd w:val="clear" w:color="auto" w:fill="auto"/>
          </w:tcPr>
          <w:p w14:paraId="044FD7F3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61C3C21" w14:textId="120D96B3" w:rsidR="008D21D1" w:rsidRDefault="008D21D1" w:rsidP="008D21D1">
            <w:pPr>
              <w:spacing w:after="0" w:line="240" w:lineRule="auto"/>
            </w:pPr>
            <w:proofErr w:type="spellStart"/>
            <w:r>
              <w:t>Enum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043B6FF8" w14:textId="7B84EF80" w:rsidR="008D21D1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</w:tcPr>
          <w:p w14:paraId="0D129E76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743367C" w14:textId="7307CB64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688E387E" w14:textId="0A094CFE" w:rsidR="008D21D1" w:rsidRPr="00AF7C8F" w:rsidRDefault="008D21D1" w:rsidP="008D21D1">
            <w:pPr>
              <w:spacing w:after="0" w:line="240" w:lineRule="auto"/>
            </w:pPr>
            <w:proofErr w:type="spellStart"/>
            <w:proofErr w:type="gramStart"/>
            <w:r>
              <w:t>Admin,user</w:t>
            </w:r>
            <w:proofErr w:type="gramEnd"/>
            <w:r>
              <w:t>,pressman</w:t>
            </w:r>
            <w:proofErr w:type="spellEnd"/>
          </w:p>
        </w:tc>
      </w:tr>
      <w:tr w:rsidR="008D21D1" w:rsidRPr="00AF7C8F" w14:paraId="306D8286" w14:textId="77777777" w:rsidTr="008D21D1">
        <w:trPr>
          <w:trHeight w:val="508"/>
        </w:trPr>
        <w:tc>
          <w:tcPr>
            <w:tcW w:w="1110" w:type="dxa"/>
            <w:shd w:val="clear" w:color="auto" w:fill="auto"/>
          </w:tcPr>
          <w:p w14:paraId="0D54DE58" w14:textId="58026C18" w:rsidR="008D21D1" w:rsidRDefault="008D21D1" w:rsidP="008D21D1">
            <w:pPr>
              <w:spacing w:after="0" w:line="240" w:lineRule="auto"/>
            </w:pPr>
            <w:proofErr w:type="spellStart"/>
            <w:r>
              <w:t>pass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0BE293F0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E5219FC" w14:textId="7EB796B5" w:rsidR="008D21D1" w:rsidRDefault="008D21D1" w:rsidP="008D21D1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247" w:type="dxa"/>
            <w:shd w:val="clear" w:color="auto" w:fill="auto"/>
          </w:tcPr>
          <w:p w14:paraId="7EBB8A12" w14:textId="26ECB32A" w:rsidR="008D21D1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</w:tcPr>
          <w:p w14:paraId="5DBF94F2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BACD736" w14:textId="1E55D455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30C92A6E" w14:textId="0934706B" w:rsidR="008D21D1" w:rsidRPr="00AF7C8F" w:rsidRDefault="008D21D1" w:rsidP="008D21D1">
            <w:pPr>
              <w:spacing w:after="0" w:line="240" w:lineRule="auto"/>
            </w:pPr>
            <w:r>
              <w:t>encriptada</w:t>
            </w:r>
          </w:p>
        </w:tc>
      </w:tr>
    </w:tbl>
    <w:p w14:paraId="7D7D5E08" w14:textId="77777777" w:rsidR="00F135C0" w:rsidRDefault="00F135C0"/>
    <w:p w14:paraId="4D8D4314" w14:textId="736D33CE" w:rsidR="00F135C0" w:rsidRDefault="00F135C0" w:rsidP="00F135C0">
      <w:pPr>
        <w:pStyle w:val="Ttulo1"/>
      </w:pPr>
      <w:bookmarkStart w:id="3" w:name="_Toc129870563"/>
      <w:r>
        <w:t xml:space="preserve">Tabela </w:t>
      </w:r>
      <w:bookmarkEnd w:id="3"/>
      <w:r w:rsidR="00533E3B">
        <w:t>noticia</w:t>
      </w:r>
    </w:p>
    <w:p w14:paraId="3F533EF1" w14:textId="77777777" w:rsidR="00F135C0" w:rsidRDefault="00F135C0" w:rsidP="00F135C0">
      <w:pPr>
        <w:pStyle w:val="Legenda"/>
      </w:pPr>
      <w:bookmarkStart w:id="4" w:name="_Toc3709762"/>
      <w:r>
        <w:t xml:space="preserve">Tabela </w:t>
      </w:r>
      <w:fldSimple w:instr=" SEQ Tabela \* ARABIC ">
        <w:r w:rsidR="007E4CC0">
          <w:rPr>
            <w:noProof/>
          </w:rPr>
          <w:t>2</w:t>
        </w:r>
      </w:fldSimple>
      <w:r>
        <w:t xml:space="preserve"> – Substituir pelo nome da tabela</w:t>
      </w:r>
      <w:bookmarkEnd w:id="4"/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082"/>
        <w:gridCol w:w="1382"/>
        <w:gridCol w:w="1247"/>
        <w:gridCol w:w="1227"/>
        <w:gridCol w:w="971"/>
        <w:gridCol w:w="1678"/>
      </w:tblGrid>
      <w:tr w:rsidR="008D21D1" w:rsidRPr="00AF7C8F" w14:paraId="2CDC0AC4" w14:textId="510A2AD8" w:rsidTr="008D21D1">
        <w:tc>
          <w:tcPr>
            <w:tcW w:w="1168" w:type="dxa"/>
            <w:shd w:val="clear" w:color="auto" w:fill="auto"/>
          </w:tcPr>
          <w:p w14:paraId="77A273DF" w14:textId="77777777" w:rsidR="008D21D1" w:rsidRPr="00AF7C8F" w:rsidRDefault="008D21D1" w:rsidP="008D21D1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159" w:type="dxa"/>
            <w:shd w:val="clear" w:color="auto" w:fill="auto"/>
          </w:tcPr>
          <w:p w14:paraId="2E44276D" w14:textId="77777777" w:rsidR="008D21D1" w:rsidRPr="00AF7C8F" w:rsidRDefault="008D21D1" w:rsidP="008D21D1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432" w:type="dxa"/>
            <w:shd w:val="clear" w:color="auto" w:fill="auto"/>
          </w:tcPr>
          <w:p w14:paraId="07A94C5B" w14:textId="77777777" w:rsidR="008D21D1" w:rsidRPr="00AF7C8F" w:rsidRDefault="008D21D1" w:rsidP="008D21D1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341" w:type="dxa"/>
            <w:shd w:val="clear" w:color="auto" w:fill="auto"/>
          </w:tcPr>
          <w:p w14:paraId="04E2E4AD" w14:textId="50A72856" w:rsidR="008D21D1" w:rsidRPr="00AF7C8F" w:rsidRDefault="008D21D1" w:rsidP="008D21D1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004" w:type="dxa"/>
          </w:tcPr>
          <w:p w14:paraId="57F06FE6" w14:textId="6F5AFEDD" w:rsidR="008D21D1" w:rsidRPr="00AF7C8F" w:rsidRDefault="008D21D1" w:rsidP="008D21D1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1004" w:type="dxa"/>
            <w:shd w:val="clear" w:color="auto" w:fill="auto"/>
          </w:tcPr>
          <w:p w14:paraId="0F6B7B5F" w14:textId="32829DE7" w:rsidR="008D21D1" w:rsidRPr="00AF7C8F" w:rsidRDefault="008D21D1" w:rsidP="008D21D1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678" w:type="dxa"/>
            <w:shd w:val="clear" w:color="auto" w:fill="auto"/>
          </w:tcPr>
          <w:p w14:paraId="296899AB" w14:textId="77777777" w:rsidR="008D21D1" w:rsidRPr="00AF7C8F" w:rsidRDefault="008D21D1" w:rsidP="008D21D1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8D21D1" w:rsidRPr="00AF7C8F" w14:paraId="662D7DE4" w14:textId="2754AB93" w:rsidTr="008D21D1">
        <w:tc>
          <w:tcPr>
            <w:tcW w:w="1168" w:type="dxa"/>
            <w:shd w:val="clear" w:color="auto" w:fill="auto"/>
          </w:tcPr>
          <w:p w14:paraId="1095CC49" w14:textId="58166520" w:rsidR="008D21D1" w:rsidRPr="00AF7C8F" w:rsidRDefault="008D21D1" w:rsidP="008D21D1">
            <w:pPr>
              <w:spacing w:after="0" w:line="240" w:lineRule="auto"/>
            </w:pPr>
            <w:r>
              <w:t>Id</w:t>
            </w:r>
          </w:p>
        </w:tc>
        <w:tc>
          <w:tcPr>
            <w:tcW w:w="1159" w:type="dxa"/>
            <w:shd w:val="clear" w:color="auto" w:fill="auto"/>
          </w:tcPr>
          <w:p w14:paraId="5DCAC025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14:paraId="463A2B0D" w14:textId="4F3F91F7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409262DF" w14:textId="57E7F7B0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</w:tcPr>
          <w:p w14:paraId="5F93CDCB" w14:textId="77777777" w:rsidR="008D21D1" w:rsidRDefault="008D21D1" w:rsidP="008D21D1">
            <w:pPr>
              <w:spacing w:after="0" w:line="240" w:lineRule="auto"/>
            </w:pPr>
          </w:p>
        </w:tc>
        <w:tc>
          <w:tcPr>
            <w:tcW w:w="1004" w:type="dxa"/>
            <w:shd w:val="clear" w:color="auto" w:fill="auto"/>
          </w:tcPr>
          <w:p w14:paraId="4AE7D3FC" w14:textId="3E01A13F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678" w:type="dxa"/>
            <w:shd w:val="clear" w:color="auto" w:fill="auto"/>
          </w:tcPr>
          <w:p w14:paraId="3ABC559F" w14:textId="437BBED1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8D21D1" w:rsidRPr="00AF7C8F" w14:paraId="6C4872EC" w14:textId="18B6AC2E" w:rsidTr="008D21D1">
        <w:tc>
          <w:tcPr>
            <w:tcW w:w="1168" w:type="dxa"/>
            <w:shd w:val="clear" w:color="auto" w:fill="auto"/>
          </w:tcPr>
          <w:p w14:paraId="7A437874" w14:textId="63FA9CA2" w:rsidR="008D21D1" w:rsidRPr="00AF7C8F" w:rsidRDefault="008D21D1" w:rsidP="008D21D1">
            <w:pPr>
              <w:spacing w:after="0" w:line="240" w:lineRule="auto"/>
            </w:pPr>
            <w:proofErr w:type="gramStart"/>
            <w:r>
              <w:t>titulo</w:t>
            </w:r>
            <w:proofErr w:type="gramEnd"/>
          </w:p>
        </w:tc>
        <w:tc>
          <w:tcPr>
            <w:tcW w:w="1159" w:type="dxa"/>
            <w:shd w:val="clear" w:color="auto" w:fill="auto"/>
          </w:tcPr>
          <w:p w14:paraId="0970F82C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14:paraId="4DED778A" w14:textId="46CBEF5D" w:rsidR="008D21D1" w:rsidRPr="00AF7C8F" w:rsidRDefault="008D21D1" w:rsidP="008D21D1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70)</w:t>
            </w:r>
          </w:p>
        </w:tc>
        <w:tc>
          <w:tcPr>
            <w:tcW w:w="1341" w:type="dxa"/>
            <w:shd w:val="clear" w:color="auto" w:fill="auto"/>
          </w:tcPr>
          <w:p w14:paraId="2A0FD4E2" w14:textId="5ECBB4E1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</w:tcPr>
          <w:p w14:paraId="055E310F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004" w:type="dxa"/>
            <w:shd w:val="clear" w:color="auto" w:fill="auto"/>
          </w:tcPr>
          <w:p w14:paraId="3C669D38" w14:textId="444AD1C4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47AA533F" w14:textId="77777777" w:rsidR="008D21D1" w:rsidRPr="00AF7C8F" w:rsidRDefault="008D21D1" w:rsidP="008D21D1">
            <w:pPr>
              <w:spacing w:after="0" w:line="240" w:lineRule="auto"/>
            </w:pPr>
          </w:p>
        </w:tc>
      </w:tr>
      <w:tr w:rsidR="008D21D1" w:rsidRPr="00AF7C8F" w14:paraId="7FC13C3E" w14:textId="71455174" w:rsidTr="008D21D1">
        <w:tc>
          <w:tcPr>
            <w:tcW w:w="1168" w:type="dxa"/>
            <w:shd w:val="clear" w:color="auto" w:fill="auto"/>
          </w:tcPr>
          <w:p w14:paraId="326DBC2D" w14:textId="231BE90A" w:rsidR="008D21D1" w:rsidRPr="00AF7C8F" w:rsidRDefault="008D21D1" w:rsidP="008D21D1">
            <w:pPr>
              <w:spacing w:after="0" w:line="240" w:lineRule="auto"/>
            </w:pPr>
            <w:proofErr w:type="spellStart"/>
            <w:r>
              <w:t>descricao</w:t>
            </w:r>
            <w:proofErr w:type="spellEnd"/>
          </w:p>
        </w:tc>
        <w:tc>
          <w:tcPr>
            <w:tcW w:w="1159" w:type="dxa"/>
            <w:shd w:val="clear" w:color="auto" w:fill="auto"/>
          </w:tcPr>
          <w:p w14:paraId="36D8C850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14:paraId="35898738" w14:textId="28BA6E2C" w:rsidR="008D21D1" w:rsidRPr="00AF7C8F" w:rsidRDefault="008D21D1" w:rsidP="008D21D1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BD4373">
              <w:t>255</w:t>
            </w:r>
            <w:r>
              <w:t>)</w:t>
            </w:r>
          </w:p>
        </w:tc>
        <w:tc>
          <w:tcPr>
            <w:tcW w:w="1341" w:type="dxa"/>
            <w:shd w:val="clear" w:color="auto" w:fill="auto"/>
          </w:tcPr>
          <w:p w14:paraId="7815473B" w14:textId="059E1B74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</w:tcPr>
          <w:p w14:paraId="7A7A586F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004" w:type="dxa"/>
            <w:shd w:val="clear" w:color="auto" w:fill="auto"/>
          </w:tcPr>
          <w:p w14:paraId="635AA51B" w14:textId="098CD2A9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277CF49F" w14:textId="77777777" w:rsidR="008D21D1" w:rsidRPr="00AF7C8F" w:rsidRDefault="008D21D1" w:rsidP="008D21D1">
            <w:pPr>
              <w:spacing w:after="0" w:line="240" w:lineRule="auto"/>
            </w:pPr>
          </w:p>
        </w:tc>
      </w:tr>
      <w:tr w:rsidR="008D21D1" w:rsidRPr="00AF7C8F" w14:paraId="316D9666" w14:textId="00821065" w:rsidTr="008D21D1">
        <w:tc>
          <w:tcPr>
            <w:tcW w:w="1168" w:type="dxa"/>
            <w:shd w:val="clear" w:color="auto" w:fill="auto"/>
          </w:tcPr>
          <w:p w14:paraId="09E46AF1" w14:textId="2EE93F43" w:rsidR="008D21D1" w:rsidRDefault="008D21D1" w:rsidP="008D21D1">
            <w:pPr>
              <w:spacing w:after="0" w:line="240" w:lineRule="auto"/>
            </w:pPr>
            <w:proofErr w:type="spellStart"/>
            <w:r>
              <w:t>fotoId</w:t>
            </w:r>
            <w:proofErr w:type="spellEnd"/>
          </w:p>
        </w:tc>
        <w:tc>
          <w:tcPr>
            <w:tcW w:w="1159" w:type="dxa"/>
            <w:shd w:val="clear" w:color="auto" w:fill="auto"/>
          </w:tcPr>
          <w:p w14:paraId="1AE75580" w14:textId="77777777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14:paraId="37C7E0F3" w14:textId="7544D004" w:rsidR="008D21D1" w:rsidRDefault="008D21D1" w:rsidP="008D21D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0A0D8EC4" w14:textId="35C9417C" w:rsidR="008D21D1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</w:tcPr>
          <w:p w14:paraId="00BB7600" w14:textId="24E45928" w:rsidR="008D21D1" w:rsidRPr="00AF7C8F" w:rsidRDefault="008D21D1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  <w:shd w:val="clear" w:color="auto" w:fill="auto"/>
          </w:tcPr>
          <w:p w14:paraId="452AA96E" w14:textId="429F9F9F" w:rsidR="008D21D1" w:rsidRPr="00AF7C8F" w:rsidRDefault="008D21D1" w:rsidP="008D21D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10B2AB98" w14:textId="321AF72C" w:rsidR="008D21D1" w:rsidRPr="00AF7C8F" w:rsidRDefault="00AB1016" w:rsidP="008D21D1">
            <w:pPr>
              <w:spacing w:after="0" w:line="240" w:lineRule="auto"/>
            </w:pPr>
            <w:r>
              <w:t>Tabela foto</w:t>
            </w:r>
          </w:p>
        </w:tc>
      </w:tr>
      <w:tr w:rsidR="00AB1016" w:rsidRPr="00AF7C8F" w14:paraId="590A28EE" w14:textId="77777777" w:rsidTr="008D21D1">
        <w:tc>
          <w:tcPr>
            <w:tcW w:w="1168" w:type="dxa"/>
            <w:shd w:val="clear" w:color="auto" w:fill="auto"/>
          </w:tcPr>
          <w:p w14:paraId="6D29551E" w14:textId="291F8AC7" w:rsidR="00AB1016" w:rsidRDefault="00AB1016" w:rsidP="008D21D1">
            <w:pPr>
              <w:spacing w:after="0" w:line="240" w:lineRule="auto"/>
            </w:pPr>
            <w:proofErr w:type="spellStart"/>
            <w:r>
              <w:t>categoriaId</w:t>
            </w:r>
            <w:proofErr w:type="spellEnd"/>
          </w:p>
        </w:tc>
        <w:tc>
          <w:tcPr>
            <w:tcW w:w="1159" w:type="dxa"/>
            <w:shd w:val="clear" w:color="auto" w:fill="auto"/>
          </w:tcPr>
          <w:p w14:paraId="65B34E44" w14:textId="77777777" w:rsidR="00AB1016" w:rsidRPr="00AF7C8F" w:rsidRDefault="00AB1016" w:rsidP="008D21D1">
            <w:pPr>
              <w:spacing w:after="0" w:line="240" w:lineRule="auto"/>
            </w:pPr>
          </w:p>
        </w:tc>
        <w:tc>
          <w:tcPr>
            <w:tcW w:w="1432" w:type="dxa"/>
            <w:shd w:val="clear" w:color="auto" w:fill="auto"/>
          </w:tcPr>
          <w:p w14:paraId="2ACE75F9" w14:textId="6C254C60" w:rsidR="00AB1016" w:rsidRDefault="00AB1016" w:rsidP="008D21D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4D90A12E" w14:textId="1C28A495" w:rsidR="00AB1016" w:rsidRDefault="00AB1016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</w:tcPr>
          <w:p w14:paraId="408445BE" w14:textId="4419A69E" w:rsidR="00AB1016" w:rsidRDefault="00AB1016" w:rsidP="008D21D1">
            <w:pPr>
              <w:spacing w:after="0" w:line="240" w:lineRule="auto"/>
            </w:pPr>
            <w:r>
              <w:t>sim</w:t>
            </w:r>
          </w:p>
        </w:tc>
        <w:tc>
          <w:tcPr>
            <w:tcW w:w="1004" w:type="dxa"/>
            <w:shd w:val="clear" w:color="auto" w:fill="auto"/>
          </w:tcPr>
          <w:p w14:paraId="2D74504F" w14:textId="77777777" w:rsidR="00AB1016" w:rsidRPr="00AF7C8F" w:rsidRDefault="00AB1016" w:rsidP="008D21D1">
            <w:pPr>
              <w:spacing w:after="0" w:line="240" w:lineRule="auto"/>
            </w:pPr>
          </w:p>
        </w:tc>
        <w:tc>
          <w:tcPr>
            <w:tcW w:w="1678" w:type="dxa"/>
            <w:shd w:val="clear" w:color="auto" w:fill="auto"/>
          </w:tcPr>
          <w:p w14:paraId="6239A8B6" w14:textId="4BB12DD4" w:rsidR="00AB1016" w:rsidRPr="00AF7C8F" w:rsidRDefault="00AB1016" w:rsidP="008D21D1">
            <w:pPr>
              <w:spacing w:after="0" w:line="240" w:lineRule="auto"/>
            </w:pPr>
            <w:r>
              <w:t>Tabela categoria</w:t>
            </w:r>
          </w:p>
        </w:tc>
      </w:tr>
    </w:tbl>
    <w:p w14:paraId="3331177A" w14:textId="77777777" w:rsidR="00F135C0" w:rsidRDefault="00F135C0" w:rsidP="00F135C0"/>
    <w:p w14:paraId="7D5E6E05" w14:textId="6DB577DA" w:rsidR="009E4ACA" w:rsidRDefault="009E4ACA" w:rsidP="009E4ACA">
      <w:pPr>
        <w:pStyle w:val="Ttulo1"/>
      </w:pPr>
      <w:bookmarkStart w:id="5" w:name="_Toc129870564"/>
      <w:bookmarkStart w:id="6" w:name="_Toc3709763"/>
      <w:r>
        <w:t xml:space="preserve">Tabela </w:t>
      </w:r>
      <w:bookmarkEnd w:id="5"/>
      <w:r w:rsidR="008D21D1">
        <w:t>foto</w:t>
      </w:r>
    </w:p>
    <w:p w14:paraId="2AAFB9B1" w14:textId="77777777" w:rsidR="00F135C0" w:rsidRDefault="00F135C0" w:rsidP="00F135C0">
      <w:pPr>
        <w:pStyle w:val="Legenda"/>
      </w:pPr>
      <w:r>
        <w:t xml:space="preserve">Tabela </w:t>
      </w:r>
      <w:fldSimple w:instr=" SEQ Tabela \* ARABIC ">
        <w:r w:rsidR="007E4CC0">
          <w:rPr>
            <w:noProof/>
          </w:rPr>
          <w:t>3</w:t>
        </w:r>
      </w:fldSimple>
      <w:r>
        <w:t xml:space="preserve"> – Substituir pelo nome da tabela</w:t>
      </w:r>
      <w:bookmarkEnd w:id="6"/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082"/>
        <w:gridCol w:w="1382"/>
        <w:gridCol w:w="1247"/>
        <w:gridCol w:w="1227"/>
        <w:gridCol w:w="971"/>
        <w:gridCol w:w="2169"/>
      </w:tblGrid>
      <w:tr w:rsidR="008D21D1" w:rsidRPr="00AF7C8F" w14:paraId="2FDD2270" w14:textId="77777777" w:rsidTr="008D21D1">
        <w:trPr>
          <w:trHeight w:val="520"/>
        </w:trPr>
        <w:tc>
          <w:tcPr>
            <w:tcW w:w="1110" w:type="dxa"/>
            <w:shd w:val="clear" w:color="auto" w:fill="auto"/>
          </w:tcPr>
          <w:p w14:paraId="628E3AF3" w14:textId="77777777" w:rsidR="008D21D1" w:rsidRPr="00AF7C8F" w:rsidRDefault="008D21D1" w:rsidP="0086314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0578615C" w14:textId="77777777" w:rsidR="008D21D1" w:rsidRPr="00AF7C8F" w:rsidRDefault="008D21D1" w:rsidP="0086314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763BBB2B" w14:textId="77777777" w:rsidR="008D21D1" w:rsidRPr="00AF7C8F" w:rsidRDefault="008D21D1" w:rsidP="0086314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6C885C07" w14:textId="77777777" w:rsidR="008D21D1" w:rsidRPr="00AF7C8F" w:rsidRDefault="008D21D1" w:rsidP="0086314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463F58AD" w14:textId="77777777" w:rsidR="008D21D1" w:rsidRPr="00AF7C8F" w:rsidRDefault="008D21D1" w:rsidP="0086314F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0739C07D" w14:textId="77777777" w:rsidR="008D21D1" w:rsidRPr="00AF7C8F" w:rsidRDefault="008D21D1" w:rsidP="0086314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2169" w:type="dxa"/>
            <w:shd w:val="clear" w:color="auto" w:fill="auto"/>
          </w:tcPr>
          <w:p w14:paraId="4D9A3481" w14:textId="77777777" w:rsidR="008D21D1" w:rsidRPr="00AF7C8F" w:rsidRDefault="008D21D1" w:rsidP="0086314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8D21D1" w:rsidRPr="00AF7C8F" w14:paraId="58A3E92C" w14:textId="77777777" w:rsidTr="008D21D1">
        <w:trPr>
          <w:trHeight w:val="254"/>
        </w:trPr>
        <w:tc>
          <w:tcPr>
            <w:tcW w:w="1110" w:type="dxa"/>
            <w:shd w:val="clear" w:color="auto" w:fill="auto"/>
          </w:tcPr>
          <w:p w14:paraId="517EF9E7" w14:textId="77777777" w:rsidR="008D21D1" w:rsidRPr="00AF7C8F" w:rsidRDefault="008D21D1" w:rsidP="0086314F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0F45FD3F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B1103B3" w14:textId="77777777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6C7AB24" w14:textId="77777777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54FD57FF" w14:textId="77777777" w:rsidR="008D21D1" w:rsidRDefault="008D21D1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1625BC43" w14:textId="77777777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40B41C06" w14:textId="77777777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8D21D1" w:rsidRPr="00AF7C8F" w14:paraId="07394F41" w14:textId="77777777" w:rsidTr="008D21D1">
        <w:trPr>
          <w:trHeight w:val="254"/>
        </w:trPr>
        <w:tc>
          <w:tcPr>
            <w:tcW w:w="1110" w:type="dxa"/>
            <w:shd w:val="clear" w:color="auto" w:fill="auto"/>
          </w:tcPr>
          <w:p w14:paraId="23351268" w14:textId="22B2266A" w:rsidR="008D21D1" w:rsidRPr="00AF7C8F" w:rsidRDefault="00A04B7C" w:rsidP="0086314F">
            <w:pPr>
              <w:spacing w:after="0" w:line="240" w:lineRule="auto"/>
            </w:pPr>
            <w:proofErr w:type="spellStart"/>
            <w:r>
              <w:t>fotoId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460FD5F4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688FD7FE" w14:textId="6E1C60DF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blob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715E09C1" w14:textId="79CB2AE1" w:rsidR="008D21D1" w:rsidRPr="00AF7C8F" w:rsidRDefault="00AB1016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3FA93330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591D9EDD" w14:textId="085FD33F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606469BD" w14:textId="6B7BDD6B" w:rsidR="008D21D1" w:rsidRPr="00AF7C8F" w:rsidRDefault="008D21D1" w:rsidP="0086314F">
            <w:pPr>
              <w:spacing w:after="0" w:line="240" w:lineRule="auto"/>
            </w:pPr>
          </w:p>
        </w:tc>
      </w:tr>
    </w:tbl>
    <w:p w14:paraId="13697EC0" w14:textId="09EF552C" w:rsidR="00F135C0" w:rsidRDefault="00F135C0" w:rsidP="00F135C0"/>
    <w:p w14:paraId="0D7E7E8C" w14:textId="204E45E3" w:rsidR="00A04B7C" w:rsidRDefault="00A04B7C" w:rsidP="00A04B7C">
      <w:pPr>
        <w:pStyle w:val="Ttulo1"/>
      </w:pPr>
      <w:r>
        <w:t xml:space="preserve">Tabela </w:t>
      </w:r>
      <w:proofErr w:type="spellStart"/>
      <w:r>
        <w:t>fotoNoticia</w:t>
      </w:r>
      <w:proofErr w:type="spellEnd"/>
    </w:p>
    <w:p w14:paraId="48C985F2" w14:textId="77777777" w:rsidR="00A04B7C" w:rsidRDefault="00A04B7C" w:rsidP="00A04B7C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082"/>
        <w:gridCol w:w="1382"/>
        <w:gridCol w:w="1247"/>
        <w:gridCol w:w="1227"/>
        <w:gridCol w:w="971"/>
        <w:gridCol w:w="2169"/>
      </w:tblGrid>
      <w:tr w:rsidR="00A04B7C" w:rsidRPr="00AF7C8F" w14:paraId="6E23D824" w14:textId="77777777" w:rsidTr="00CF056E">
        <w:trPr>
          <w:trHeight w:val="520"/>
        </w:trPr>
        <w:tc>
          <w:tcPr>
            <w:tcW w:w="1110" w:type="dxa"/>
            <w:shd w:val="clear" w:color="auto" w:fill="auto"/>
          </w:tcPr>
          <w:p w14:paraId="76246605" w14:textId="77777777" w:rsidR="00A04B7C" w:rsidRPr="00AF7C8F" w:rsidRDefault="00A04B7C" w:rsidP="00CF056E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6D6AD2E3" w14:textId="77777777" w:rsidR="00A04B7C" w:rsidRPr="00AF7C8F" w:rsidRDefault="00A04B7C" w:rsidP="00CF056E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36293F15" w14:textId="77777777" w:rsidR="00A04B7C" w:rsidRPr="00AF7C8F" w:rsidRDefault="00A04B7C" w:rsidP="00CF056E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6765E2C4" w14:textId="77777777" w:rsidR="00A04B7C" w:rsidRPr="00AF7C8F" w:rsidRDefault="00A04B7C" w:rsidP="00CF056E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4AB966BF" w14:textId="77777777" w:rsidR="00A04B7C" w:rsidRPr="00AF7C8F" w:rsidRDefault="00A04B7C" w:rsidP="00CF056E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45A79CA8" w14:textId="77777777" w:rsidR="00A04B7C" w:rsidRPr="00AF7C8F" w:rsidRDefault="00A04B7C" w:rsidP="00CF056E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2169" w:type="dxa"/>
            <w:shd w:val="clear" w:color="auto" w:fill="auto"/>
          </w:tcPr>
          <w:p w14:paraId="4A31A8C1" w14:textId="77777777" w:rsidR="00A04B7C" w:rsidRPr="00AF7C8F" w:rsidRDefault="00A04B7C" w:rsidP="00CF056E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A04B7C" w:rsidRPr="00AF7C8F" w14:paraId="2C5C4C5C" w14:textId="77777777" w:rsidTr="00CF056E">
        <w:trPr>
          <w:trHeight w:val="254"/>
        </w:trPr>
        <w:tc>
          <w:tcPr>
            <w:tcW w:w="1110" w:type="dxa"/>
            <w:shd w:val="clear" w:color="auto" w:fill="auto"/>
          </w:tcPr>
          <w:p w14:paraId="7027C9B9" w14:textId="77777777" w:rsidR="00A04B7C" w:rsidRPr="00AF7C8F" w:rsidRDefault="00A04B7C" w:rsidP="00CF056E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4172A6BB" w14:textId="77777777" w:rsidR="00A04B7C" w:rsidRPr="00AF7C8F" w:rsidRDefault="00A04B7C" w:rsidP="00CF056E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66733CC2" w14:textId="77777777" w:rsidR="00A04B7C" w:rsidRPr="00AF7C8F" w:rsidRDefault="00A04B7C" w:rsidP="00CF056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6DEEBCBC" w14:textId="77777777" w:rsidR="00A04B7C" w:rsidRPr="00AF7C8F" w:rsidRDefault="00A04B7C" w:rsidP="00CF056E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ACB6577" w14:textId="77777777" w:rsidR="00A04B7C" w:rsidRDefault="00A04B7C" w:rsidP="00CF056E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68007918" w14:textId="77777777" w:rsidR="00A04B7C" w:rsidRPr="00AF7C8F" w:rsidRDefault="00A04B7C" w:rsidP="00CF056E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75327917" w14:textId="77777777" w:rsidR="00A04B7C" w:rsidRPr="00AF7C8F" w:rsidRDefault="00A04B7C" w:rsidP="00CF056E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A04B7C" w:rsidRPr="00AF7C8F" w14:paraId="22523A90" w14:textId="77777777" w:rsidTr="00CF056E">
        <w:trPr>
          <w:trHeight w:val="254"/>
        </w:trPr>
        <w:tc>
          <w:tcPr>
            <w:tcW w:w="1110" w:type="dxa"/>
            <w:shd w:val="clear" w:color="auto" w:fill="auto"/>
          </w:tcPr>
          <w:p w14:paraId="6BEA3990" w14:textId="16AF3074" w:rsidR="00A04B7C" w:rsidRPr="00AF7C8F" w:rsidRDefault="00A04B7C" w:rsidP="00CF056E">
            <w:pPr>
              <w:spacing w:after="0" w:line="240" w:lineRule="auto"/>
            </w:pPr>
            <w:r>
              <w:t>foto</w:t>
            </w:r>
          </w:p>
        </w:tc>
        <w:tc>
          <w:tcPr>
            <w:tcW w:w="1082" w:type="dxa"/>
            <w:shd w:val="clear" w:color="auto" w:fill="auto"/>
          </w:tcPr>
          <w:p w14:paraId="13AF48D8" w14:textId="77777777" w:rsidR="00A04B7C" w:rsidRPr="00AF7C8F" w:rsidRDefault="00A04B7C" w:rsidP="00CF056E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468A3FF0" w14:textId="77777777" w:rsidR="00A04B7C" w:rsidRPr="00AF7C8F" w:rsidRDefault="00A04B7C" w:rsidP="00CF056E">
            <w:pPr>
              <w:spacing w:after="0" w:line="240" w:lineRule="auto"/>
            </w:pPr>
            <w:proofErr w:type="spellStart"/>
            <w:r>
              <w:t>blob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40C3C03D" w14:textId="77777777" w:rsidR="00A04B7C" w:rsidRPr="00AF7C8F" w:rsidRDefault="00A04B7C" w:rsidP="00CF056E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30B2CD23" w14:textId="77777777" w:rsidR="00A04B7C" w:rsidRPr="00AF7C8F" w:rsidRDefault="00A04B7C" w:rsidP="00CF056E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56747D8C" w14:textId="77777777" w:rsidR="00A04B7C" w:rsidRPr="00AF7C8F" w:rsidRDefault="00A04B7C" w:rsidP="00CF056E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4E0148CA" w14:textId="77777777" w:rsidR="00A04B7C" w:rsidRPr="00AF7C8F" w:rsidRDefault="00A04B7C" w:rsidP="00CF056E">
            <w:pPr>
              <w:spacing w:after="0" w:line="240" w:lineRule="auto"/>
            </w:pPr>
          </w:p>
        </w:tc>
      </w:tr>
      <w:tr w:rsidR="00A04B7C" w:rsidRPr="00AF7C8F" w14:paraId="0E4C1B17" w14:textId="77777777" w:rsidTr="00CF056E">
        <w:trPr>
          <w:trHeight w:val="254"/>
        </w:trPr>
        <w:tc>
          <w:tcPr>
            <w:tcW w:w="1110" w:type="dxa"/>
            <w:shd w:val="clear" w:color="auto" w:fill="auto"/>
          </w:tcPr>
          <w:p w14:paraId="479D5D3C" w14:textId="77777777" w:rsidR="00A04B7C" w:rsidRDefault="00A04B7C" w:rsidP="00CF056E">
            <w:pPr>
              <w:spacing w:after="0" w:line="240" w:lineRule="auto"/>
            </w:pPr>
            <w:proofErr w:type="spellStart"/>
            <w:r>
              <w:t>noticiaId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7B0EA61A" w14:textId="77777777" w:rsidR="00A04B7C" w:rsidRPr="00AF7C8F" w:rsidRDefault="00A04B7C" w:rsidP="00CF056E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7C073571" w14:textId="77777777" w:rsidR="00A04B7C" w:rsidRDefault="00A04B7C" w:rsidP="00CF056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3B9A35F3" w14:textId="77777777" w:rsidR="00A04B7C" w:rsidRDefault="00A04B7C" w:rsidP="00CF056E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26147588" w14:textId="77777777" w:rsidR="00A04B7C" w:rsidRPr="00AF7C8F" w:rsidRDefault="00A04B7C" w:rsidP="00CF056E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9EDBC78" w14:textId="77777777" w:rsidR="00A04B7C" w:rsidRDefault="00A04B7C" w:rsidP="00CF056E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30642E2C" w14:textId="77777777" w:rsidR="00A04B7C" w:rsidRPr="00AF7C8F" w:rsidRDefault="00A04B7C" w:rsidP="00CF056E">
            <w:pPr>
              <w:spacing w:after="0" w:line="240" w:lineRule="auto"/>
            </w:pPr>
            <w:r>
              <w:t>Tabela equipa</w:t>
            </w:r>
          </w:p>
        </w:tc>
      </w:tr>
    </w:tbl>
    <w:p w14:paraId="3DA33D18" w14:textId="3A6B9FD4" w:rsidR="007E4CC0" w:rsidRDefault="007E4CC0" w:rsidP="00F135C0"/>
    <w:p w14:paraId="3B461062" w14:textId="77777777" w:rsidR="007E4CC0" w:rsidRDefault="007E4CC0" w:rsidP="007E4CC0"/>
    <w:p w14:paraId="5DD11FFB" w14:textId="77777777" w:rsidR="008A20BB" w:rsidRDefault="008A20BB" w:rsidP="007E4CC0"/>
    <w:p w14:paraId="2D765F84" w14:textId="54EBBE93" w:rsidR="008D21D1" w:rsidRDefault="008D21D1" w:rsidP="008D21D1">
      <w:pPr>
        <w:pStyle w:val="Ttulo1"/>
      </w:pPr>
      <w:r>
        <w:lastRenderedPageBreak/>
        <w:t>Tabela categoria</w:t>
      </w:r>
    </w:p>
    <w:p w14:paraId="313B0CAB" w14:textId="77777777" w:rsidR="008D21D1" w:rsidRDefault="008D21D1" w:rsidP="008D21D1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082"/>
        <w:gridCol w:w="1382"/>
        <w:gridCol w:w="1247"/>
        <w:gridCol w:w="1227"/>
        <w:gridCol w:w="971"/>
        <w:gridCol w:w="2169"/>
      </w:tblGrid>
      <w:tr w:rsidR="008D21D1" w:rsidRPr="00AF7C8F" w14:paraId="06022532" w14:textId="77777777" w:rsidTr="0086314F">
        <w:trPr>
          <w:trHeight w:val="520"/>
        </w:trPr>
        <w:tc>
          <w:tcPr>
            <w:tcW w:w="1110" w:type="dxa"/>
            <w:shd w:val="clear" w:color="auto" w:fill="auto"/>
          </w:tcPr>
          <w:p w14:paraId="4161BB10" w14:textId="77777777" w:rsidR="008D21D1" w:rsidRPr="00AF7C8F" w:rsidRDefault="008D21D1" w:rsidP="0086314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5D521E77" w14:textId="77777777" w:rsidR="008D21D1" w:rsidRPr="00AF7C8F" w:rsidRDefault="008D21D1" w:rsidP="0086314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3267AA46" w14:textId="77777777" w:rsidR="008D21D1" w:rsidRPr="00AF7C8F" w:rsidRDefault="008D21D1" w:rsidP="0086314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4DFC209C" w14:textId="77777777" w:rsidR="008D21D1" w:rsidRPr="00AF7C8F" w:rsidRDefault="008D21D1" w:rsidP="0086314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5C7BF110" w14:textId="77777777" w:rsidR="008D21D1" w:rsidRPr="00AF7C8F" w:rsidRDefault="008D21D1" w:rsidP="0086314F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19DBDE56" w14:textId="77777777" w:rsidR="008D21D1" w:rsidRPr="00AF7C8F" w:rsidRDefault="008D21D1" w:rsidP="0086314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2169" w:type="dxa"/>
            <w:shd w:val="clear" w:color="auto" w:fill="auto"/>
          </w:tcPr>
          <w:p w14:paraId="22ED55D2" w14:textId="77777777" w:rsidR="008D21D1" w:rsidRPr="00AF7C8F" w:rsidRDefault="008D21D1" w:rsidP="0086314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8D21D1" w:rsidRPr="00AF7C8F" w14:paraId="25D71E10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1B59A2B8" w14:textId="77777777" w:rsidR="008D21D1" w:rsidRPr="00AF7C8F" w:rsidRDefault="008D21D1" w:rsidP="0086314F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58C41F1F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76EABD87" w14:textId="77777777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675D902" w14:textId="77777777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212EA09" w14:textId="77777777" w:rsidR="008D21D1" w:rsidRDefault="008D21D1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AA9199B" w14:textId="77777777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4448544E" w14:textId="77777777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8D21D1" w:rsidRPr="00AF7C8F" w14:paraId="3BD3F3DE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48A90A9A" w14:textId="14632D49" w:rsidR="008D21D1" w:rsidRPr="00AF7C8F" w:rsidRDefault="008D21D1" w:rsidP="0086314F">
            <w:pPr>
              <w:spacing w:after="0" w:line="240" w:lineRule="auto"/>
            </w:pPr>
            <w:r>
              <w:t>categoria</w:t>
            </w:r>
          </w:p>
        </w:tc>
        <w:tc>
          <w:tcPr>
            <w:tcW w:w="1082" w:type="dxa"/>
            <w:shd w:val="clear" w:color="auto" w:fill="auto"/>
          </w:tcPr>
          <w:p w14:paraId="18089807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1CBD1578" w14:textId="39D95AAD" w:rsidR="008D21D1" w:rsidRPr="00AF7C8F" w:rsidRDefault="008D21D1" w:rsidP="0086314F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1CED56AA" w14:textId="72788D44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582288D4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3FE81B63" w14:textId="15D05860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466F6DCC" w14:textId="77777777" w:rsidR="008D21D1" w:rsidRPr="00AF7C8F" w:rsidRDefault="008D21D1" w:rsidP="0086314F">
            <w:pPr>
              <w:spacing w:after="0" w:line="240" w:lineRule="auto"/>
            </w:pPr>
          </w:p>
        </w:tc>
      </w:tr>
    </w:tbl>
    <w:p w14:paraId="51305734" w14:textId="77777777" w:rsidR="00F135C0" w:rsidRDefault="00F135C0"/>
    <w:p w14:paraId="26395CF4" w14:textId="77777777" w:rsidR="008D21D1" w:rsidRDefault="008D21D1"/>
    <w:p w14:paraId="67DDBCCD" w14:textId="77777777" w:rsidR="008D21D1" w:rsidRDefault="008D21D1"/>
    <w:p w14:paraId="0EFD6571" w14:textId="314755D8" w:rsidR="008D21D1" w:rsidRDefault="008D21D1" w:rsidP="008D21D1">
      <w:pPr>
        <w:pStyle w:val="Ttulo1"/>
      </w:pPr>
      <w:r>
        <w:t>Tabela equipamento</w:t>
      </w:r>
    </w:p>
    <w:p w14:paraId="2A295A1F" w14:textId="77777777" w:rsidR="008D21D1" w:rsidRDefault="008D21D1" w:rsidP="008D21D1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082"/>
        <w:gridCol w:w="1382"/>
        <w:gridCol w:w="1247"/>
        <w:gridCol w:w="1227"/>
        <w:gridCol w:w="971"/>
        <w:gridCol w:w="2169"/>
      </w:tblGrid>
      <w:tr w:rsidR="008D21D1" w:rsidRPr="00AF7C8F" w14:paraId="1360328A" w14:textId="77777777" w:rsidTr="0086314F">
        <w:trPr>
          <w:trHeight w:val="520"/>
        </w:trPr>
        <w:tc>
          <w:tcPr>
            <w:tcW w:w="1110" w:type="dxa"/>
            <w:shd w:val="clear" w:color="auto" w:fill="auto"/>
          </w:tcPr>
          <w:p w14:paraId="0F732856" w14:textId="77777777" w:rsidR="008D21D1" w:rsidRPr="00AF7C8F" w:rsidRDefault="008D21D1" w:rsidP="0086314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4FDF333F" w14:textId="77777777" w:rsidR="008D21D1" w:rsidRPr="00AF7C8F" w:rsidRDefault="008D21D1" w:rsidP="0086314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40BDE715" w14:textId="77777777" w:rsidR="008D21D1" w:rsidRPr="00AF7C8F" w:rsidRDefault="008D21D1" w:rsidP="0086314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5056D962" w14:textId="77777777" w:rsidR="008D21D1" w:rsidRPr="00AF7C8F" w:rsidRDefault="008D21D1" w:rsidP="0086314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2EDE6CC1" w14:textId="77777777" w:rsidR="008D21D1" w:rsidRPr="00AF7C8F" w:rsidRDefault="008D21D1" w:rsidP="0086314F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25FEEE06" w14:textId="77777777" w:rsidR="008D21D1" w:rsidRPr="00AF7C8F" w:rsidRDefault="008D21D1" w:rsidP="0086314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2169" w:type="dxa"/>
            <w:shd w:val="clear" w:color="auto" w:fill="auto"/>
          </w:tcPr>
          <w:p w14:paraId="3FFE21B7" w14:textId="77777777" w:rsidR="008D21D1" w:rsidRPr="00AF7C8F" w:rsidRDefault="008D21D1" w:rsidP="0086314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8D21D1" w:rsidRPr="00AF7C8F" w14:paraId="29A2528F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6C7F8F6D" w14:textId="77777777" w:rsidR="008D21D1" w:rsidRPr="00AF7C8F" w:rsidRDefault="008D21D1" w:rsidP="0086314F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74AE4ABF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5D766EDB" w14:textId="77777777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387AFF0" w14:textId="77777777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27753EA4" w14:textId="77777777" w:rsidR="008D21D1" w:rsidRDefault="008D21D1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57F0D2BF" w14:textId="77777777" w:rsidR="008D21D1" w:rsidRPr="00AF7C8F" w:rsidRDefault="008D21D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4CD1D9EE" w14:textId="77777777" w:rsidR="008D21D1" w:rsidRPr="00AF7C8F" w:rsidRDefault="008D21D1" w:rsidP="0086314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8D21D1" w:rsidRPr="00AF7C8F" w14:paraId="669CFBEA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5345FC48" w14:textId="1FCF7D18" w:rsidR="008D21D1" w:rsidRPr="00AF7C8F" w:rsidRDefault="008A20BB" w:rsidP="0086314F">
            <w:pPr>
              <w:spacing w:after="0" w:line="240" w:lineRule="auto"/>
            </w:pPr>
            <w:r>
              <w:t>foto</w:t>
            </w:r>
          </w:p>
        </w:tc>
        <w:tc>
          <w:tcPr>
            <w:tcW w:w="1082" w:type="dxa"/>
            <w:shd w:val="clear" w:color="auto" w:fill="auto"/>
          </w:tcPr>
          <w:p w14:paraId="3EEC492C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9BFEFDC" w14:textId="10540D7F" w:rsidR="008D21D1" w:rsidRPr="00AF7C8F" w:rsidRDefault="008A20BB" w:rsidP="0086314F">
            <w:pPr>
              <w:spacing w:after="0" w:line="240" w:lineRule="auto"/>
            </w:pPr>
            <w:proofErr w:type="spellStart"/>
            <w:r>
              <w:t>blob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3617A5B" w14:textId="43BC1604" w:rsidR="008D21D1" w:rsidRPr="00AF7C8F" w:rsidRDefault="008A20BB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6D9FA7B5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0F1C2DE" w14:textId="77777777" w:rsidR="008D21D1" w:rsidRPr="00AF7C8F" w:rsidRDefault="008D21D1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75CD78B7" w14:textId="77777777" w:rsidR="008D21D1" w:rsidRPr="00AF7C8F" w:rsidRDefault="008D21D1" w:rsidP="0086314F">
            <w:pPr>
              <w:spacing w:after="0" w:line="240" w:lineRule="auto"/>
            </w:pPr>
          </w:p>
        </w:tc>
      </w:tr>
      <w:tr w:rsidR="00AB1016" w:rsidRPr="00AF7C8F" w14:paraId="3B047A3A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317532CA" w14:textId="213AA4B3" w:rsidR="00AB1016" w:rsidRDefault="00AB1016" w:rsidP="0086314F">
            <w:pPr>
              <w:spacing w:after="0" w:line="240" w:lineRule="auto"/>
            </w:pPr>
            <w:proofErr w:type="spellStart"/>
            <w:r>
              <w:t>equipaId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782A3BA8" w14:textId="77777777" w:rsidR="00AB1016" w:rsidRPr="00AF7C8F" w:rsidRDefault="00AB1016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73F98CA" w14:textId="477E8FCB" w:rsidR="00AB1016" w:rsidRDefault="00AB1016" w:rsidP="0086314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DD5417E" w14:textId="690EDCB9" w:rsidR="00AB1016" w:rsidRPr="00AF7C8F" w:rsidRDefault="00AB1016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693E5CE2" w14:textId="686E88A6" w:rsidR="00AB1016" w:rsidRPr="00AF7C8F" w:rsidRDefault="00AB1016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187E2957" w14:textId="77777777" w:rsidR="00AB1016" w:rsidRPr="00AF7C8F" w:rsidRDefault="00AB1016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3B049CE9" w14:textId="66D775F5" w:rsidR="00AB1016" w:rsidRPr="00AF7C8F" w:rsidRDefault="00AB1016" w:rsidP="0086314F">
            <w:pPr>
              <w:spacing w:after="0" w:line="240" w:lineRule="auto"/>
            </w:pPr>
            <w:r>
              <w:t>Tabela equipa</w:t>
            </w:r>
          </w:p>
        </w:tc>
      </w:tr>
    </w:tbl>
    <w:p w14:paraId="4E2C27BD" w14:textId="77777777" w:rsidR="008D21D1" w:rsidRDefault="008D21D1"/>
    <w:p w14:paraId="40C3F3AA" w14:textId="354D4BED" w:rsidR="004B5F30" w:rsidRDefault="004B5F30" w:rsidP="004B5F30">
      <w:pPr>
        <w:pStyle w:val="Ttulo1"/>
      </w:pPr>
      <w:r>
        <w:t>Tabela equipa</w:t>
      </w:r>
    </w:p>
    <w:p w14:paraId="38678697" w14:textId="77777777" w:rsidR="004B5F30" w:rsidRDefault="004B5F30" w:rsidP="004B5F3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1082"/>
        <w:gridCol w:w="1316"/>
        <w:gridCol w:w="1247"/>
        <w:gridCol w:w="1227"/>
        <w:gridCol w:w="971"/>
        <w:gridCol w:w="1880"/>
      </w:tblGrid>
      <w:tr w:rsidR="004B5F30" w:rsidRPr="00AF7C8F" w14:paraId="4661A7AE" w14:textId="77777777" w:rsidTr="0086314F">
        <w:trPr>
          <w:trHeight w:val="520"/>
        </w:trPr>
        <w:tc>
          <w:tcPr>
            <w:tcW w:w="1110" w:type="dxa"/>
            <w:shd w:val="clear" w:color="auto" w:fill="auto"/>
          </w:tcPr>
          <w:p w14:paraId="76A333C8" w14:textId="77777777" w:rsidR="004B5F30" w:rsidRPr="00AF7C8F" w:rsidRDefault="004B5F30" w:rsidP="0086314F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6E067331" w14:textId="77777777" w:rsidR="004B5F30" w:rsidRPr="00AF7C8F" w:rsidRDefault="004B5F30" w:rsidP="0086314F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087E229A" w14:textId="77777777" w:rsidR="004B5F30" w:rsidRPr="00AF7C8F" w:rsidRDefault="004B5F30" w:rsidP="0086314F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6A0234E6" w14:textId="77777777" w:rsidR="004B5F30" w:rsidRPr="00AF7C8F" w:rsidRDefault="004B5F30" w:rsidP="0086314F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71B45C47" w14:textId="77777777" w:rsidR="004B5F30" w:rsidRPr="00AF7C8F" w:rsidRDefault="004B5F30" w:rsidP="0086314F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2F45123F" w14:textId="77777777" w:rsidR="004B5F30" w:rsidRPr="00AF7C8F" w:rsidRDefault="004B5F30" w:rsidP="0086314F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2169" w:type="dxa"/>
            <w:shd w:val="clear" w:color="auto" w:fill="auto"/>
          </w:tcPr>
          <w:p w14:paraId="07D9B782" w14:textId="77777777" w:rsidR="004B5F30" w:rsidRPr="00AF7C8F" w:rsidRDefault="004B5F30" w:rsidP="0086314F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4B5F30" w:rsidRPr="00AF7C8F" w14:paraId="526E2216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2B6A938E" w14:textId="77777777" w:rsidR="004B5F30" w:rsidRPr="00AF7C8F" w:rsidRDefault="004B5F30" w:rsidP="0086314F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32AB8428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78F9B6A3" w14:textId="77777777" w:rsidR="004B5F30" w:rsidRPr="00AF7C8F" w:rsidRDefault="004B5F30" w:rsidP="0086314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1EE08FB1" w14:textId="77777777" w:rsidR="004B5F30" w:rsidRPr="00AF7C8F" w:rsidRDefault="004B5F30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27F5322C" w14:textId="77777777" w:rsidR="004B5F30" w:rsidRDefault="004B5F30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049296A8" w14:textId="77777777" w:rsidR="004B5F30" w:rsidRPr="00AF7C8F" w:rsidRDefault="004B5F30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2169" w:type="dxa"/>
            <w:shd w:val="clear" w:color="auto" w:fill="auto"/>
          </w:tcPr>
          <w:p w14:paraId="06AA6840" w14:textId="77777777" w:rsidR="004B5F30" w:rsidRPr="00AF7C8F" w:rsidRDefault="004B5F30" w:rsidP="0086314F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4B5F30" w:rsidRPr="00AF7C8F" w14:paraId="30253FB3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661E80BA" w14:textId="1B7D9497" w:rsidR="004B5F30" w:rsidRPr="00AF7C8F" w:rsidRDefault="004B5F30" w:rsidP="0086314F">
            <w:pPr>
              <w:spacing w:after="0" w:line="240" w:lineRule="auto"/>
            </w:pPr>
            <w:r>
              <w:t>equipa</w:t>
            </w:r>
          </w:p>
        </w:tc>
        <w:tc>
          <w:tcPr>
            <w:tcW w:w="1082" w:type="dxa"/>
            <w:shd w:val="clear" w:color="auto" w:fill="auto"/>
          </w:tcPr>
          <w:p w14:paraId="3B3D5E80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3C5F22CD" w14:textId="77777777" w:rsidR="004B5F30" w:rsidRPr="00AF7C8F" w:rsidRDefault="004B5F30" w:rsidP="0086314F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28C6E532" w14:textId="77777777" w:rsidR="004B5F30" w:rsidRPr="00AF7C8F" w:rsidRDefault="004B5F30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1537705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A09DC13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574C960C" w14:textId="77777777" w:rsidR="004B5F30" w:rsidRPr="00AF7C8F" w:rsidRDefault="004B5F30" w:rsidP="0086314F">
            <w:pPr>
              <w:spacing w:after="0" w:line="240" w:lineRule="auto"/>
            </w:pPr>
          </w:p>
        </w:tc>
      </w:tr>
      <w:tr w:rsidR="004B5F30" w:rsidRPr="00AF7C8F" w14:paraId="420C0466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38CC71D2" w14:textId="1A70CB59" w:rsidR="004B5F30" w:rsidRDefault="000F2511" w:rsidP="0086314F">
            <w:pPr>
              <w:spacing w:after="0" w:line="240" w:lineRule="auto"/>
            </w:pPr>
            <w:r>
              <w:t>L</w:t>
            </w:r>
            <w:r w:rsidR="004B5F30">
              <w:t>ogo</w:t>
            </w:r>
          </w:p>
        </w:tc>
        <w:tc>
          <w:tcPr>
            <w:tcW w:w="1082" w:type="dxa"/>
            <w:shd w:val="clear" w:color="auto" w:fill="auto"/>
          </w:tcPr>
          <w:p w14:paraId="163750AB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631E7F9E" w14:textId="54EEC587" w:rsidR="004B5F30" w:rsidRDefault="000F2511" w:rsidP="0086314F">
            <w:pPr>
              <w:spacing w:after="0" w:line="240" w:lineRule="auto"/>
            </w:pPr>
            <w:proofErr w:type="spellStart"/>
            <w:r>
              <w:t>blob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412C5E3" w14:textId="44882C53" w:rsidR="004B5F30" w:rsidRDefault="000F251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F3E681B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182CE16D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0CD0D1C4" w14:textId="77777777" w:rsidR="004B5F30" w:rsidRPr="00AF7C8F" w:rsidRDefault="004B5F30" w:rsidP="0086314F">
            <w:pPr>
              <w:spacing w:after="0" w:line="240" w:lineRule="auto"/>
            </w:pPr>
          </w:p>
        </w:tc>
      </w:tr>
      <w:tr w:rsidR="00AB1016" w:rsidRPr="00AF7C8F" w14:paraId="4D9A4C06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60DD71D6" w14:textId="2B84DB5D" w:rsidR="00AB1016" w:rsidRDefault="00AB1016" w:rsidP="0086314F">
            <w:pPr>
              <w:spacing w:after="0" w:line="240" w:lineRule="auto"/>
            </w:pPr>
            <w:proofErr w:type="spellStart"/>
            <w:r>
              <w:t>pilotoId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2A65192D" w14:textId="77777777" w:rsidR="00AB1016" w:rsidRPr="00AF7C8F" w:rsidRDefault="00AB1016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0383A58C" w14:textId="070EAC65" w:rsidR="00AB1016" w:rsidRDefault="00AB1016" w:rsidP="0086314F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6C72A94C" w14:textId="0D49C40A" w:rsidR="00AB1016" w:rsidRDefault="00AB1016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05D5C6B8" w14:textId="6FE666D8" w:rsidR="00AB1016" w:rsidRPr="00AF7C8F" w:rsidRDefault="00AB1016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753528ED" w14:textId="77777777" w:rsidR="00AB1016" w:rsidRPr="00AF7C8F" w:rsidRDefault="00AB1016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1370131F" w14:textId="2C37AED1" w:rsidR="00AB1016" w:rsidRPr="00AF7C8F" w:rsidRDefault="00AB1016" w:rsidP="0086314F">
            <w:pPr>
              <w:spacing w:after="0" w:line="240" w:lineRule="auto"/>
            </w:pPr>
            <w:r>
              <w:t>Tabela piloto</w:t>
            </w:r>
          </w:p>
        </w:tc>
      </w:tr>
      <w:tr w:rsidR="004B5F30" w:rsidRPr="00AF7C8F" w14:paraId="0BABEE1F" w14:textId="77777777" w:rsidTr="0086314F">
        <w:trPr>
          <w:trHeight w:val="254"/>
        </w:trPr>
        <w:tc>
          <w:tcPr>
            <w:tcW w:w="1110" w:type="dxa"/>
            <w:shd w:val="clear" w:color="auto" w:fill="auto"/>
          </w:tcPr>
          <w:p w14:paraId="62119FBC" w14:textId="62BC79E5" w:rsidR="004B5F30" w:rsidRDefault="000F2511" w:rsidP="0086314F">
            <w:pPr>
              <w:spacing w:after="0" w:line="240" w:lineRule="auto"/>
            </w:pPr>
            <w:r>
              <w:t>nacionalidade</w:t>
            </w:r>
          </w:p>
        </w:tc>
        <w:tc>
          <w:tcPr>
            <w:tcW w:w="1082" w:type="dxa"/>
            <w:shd w:val="clear" w:color="auto" w:fill="auto"/>
          </w:tcPr>
          <w:p w14:paraId="5929D19A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345AE6C6" w14:textId="08CFE808" w:rsidR="004B5F30" w:rsidRDefault="000F2511" w:rsidP="0086314F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1E540E00" w14:textId="3CD36341" w:rsidR="004B5F30" w:rsidRDefault="000F2511" w:rsidP="0086314F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9A9E833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63DA9F8" w14:textId="77777777" w:rsidR="004B5F30" w:rsidRPr="00AF7C8F" w:rsidRDefault="004B5F30" w:rsidP="0086314F">
            <w:pPr>
              <w:spacing w:after="0" w:line="240" w:lineRule="auto"/>
            </w:pPr>
          </w:p>
        </w:tc>
        <w:tc>
          <w:tcPr>
            <w:tcW w:w="2169" w:type="dxa"/>
            <w:shd w:val="clear" w:color="auto" w:fill="auto"/>
          </w:tcPr>
          <w:p w14:paraId="26AE66D6" w14:textId="77777777" w:rsidR="004B5F30" w:rsidRPr="00AF7C8F" w:rsidRDefault="004B5F30" w:rsidP="0086314F">
            <w:pPr>
              <w:spacing w:after="0" w:line="240" w:lineRule="auto"/>
            </w:pPr>
          </w:p>
        </w:tc>
      </w:tr>
    </w:tbl>
    <w:p w14:paraId="11172A71" w14:textId="77777777" w:rsidR="004B5F30" w:rsidRDefault="004B5F30"/>
    <w:p w14:paraId="18799975" w14:textId="2F6CA4A9" w:rsidR="00997ABE" w:rsidRDefault="00997ABE" w:rsidP="00997ABE">
      <w:pPr>
        <w:pStyle w:val="Ttulo1"/>
      </w:pPr>
      <w:r>
        <w:t>Tabela piloto</w:t>
      </w:r>
    </w:p>
    <w:p w14:paraId="0C00EE35" w14:textId="77777777" w:rsidR="00997ABE" w:rsidRDefault="00997ABE" w:rsidP="00997AB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082"/>
        <w:gridCol w:w="1275"/>
        <w:gridCol w:w="1247"/>
        <w:gridCol w:w="1227"/>
        <w:gridCol w:w="971"/>
        <w:gridCol w:w="1702"/>
      </w:tblGrid>
      <w:tr w:rsidR="00997ABE" w:rsidRPr="00AF7C8F" w14:paraId="54AB0F6F" w14:textId="77777777" w:rsidTr="002F4413">
        <w:trPr>
          <w:trHeight w:val="520"/>
        </w:trPr>
        <w:tc>
          <w:tcPr>
            <w:tcW w:w="1684" w:type="dxa"/>
            <w:shd w:val="clear" w:color="auto" w:fill="auto"/>
          </w:tcPr>
          <w:p w14:paraId="1ABF0C6C" w14:textId="77777777" w:rsidR="00997ABE" w:rsidRPr="00AF7C8F" w:rsidRDefault="00997ABE" w:rsidP="000B7079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2E4C424F" w14:textId="77777777" w:rsidR="00997ABE" w:rsidRPr="00AF7C8F" w:rsidRDefault="00997ABE" w:rsidP="000B7079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275" w:type="dxa"/>
            <w:shd w:val="clear" w:color="auto" w:fill="auto"/>
          </w:tcPr>
          <w:p w14:paraId="3E989795" w14:textId="77777777" w:rsidR="00997ABE" w:rsidRPr="00AF7C8F" w:rsidRDefault="00997ABE" w:rsidP="000B7079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7EFC0285" w14:textId="77777777" w:rsidR="00997ABE" w:rsidRPr="00AF7C8F" w:rsidRDefault="00997ABE" w:rsidP="000B7079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24F9AEE4" w14:textId="77777777" w:rsidR="00997ABE" w:rsidRPr="00AF7C8F" w:rsidRDefault="00997ABE" w:rsidP="000B7079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19B71D00" w14:textId="77777777" w:rsidR="00997ABE" w:rsidRPr="00AF7C8F" w:rsidRDefault="00997ABE" w:rsidP="000B7079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02" w:type="dxa"/>
            <w:shd w:val="clear" w:color="auto" w:fill="auto"/>
          </w:tcPr>
          <w:p w14:paraId="20E03702" w14:textId="77777777" w:rsidR="00997ABE" w:rsidRPr="00AF7C8F" w:rsidRDefault="00997ABE" w:rsidP="000B7079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997ABE" w:rsidRPr="00AF7C8F" w14:paraId="4494FD8B" w14:textId="77777777" w:rsidTr="002F4413">
        <w:trPr>
          <w:trHeight w:val="254"/>
        </w:trPr>
        <w:tc>
          <w:tcPr>
            <w:tcW w:w="1684" w:type="dxa"/>
            <w:shd w:val="clear" w:color="auto" w:fill="auto"/>
          </w:tcPr>
          <w:p w14:paraId="417BE8A5" w14:textId="77777777" w:rsidR="00997ABE" w:rsidRPr="00AF7C8F" w:rsidRDefault="00997ABE" w:rsidP="000B7079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4998DB2E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081D5A5E" w14:textId="77777777" w:rsidR="00997ABE" w:rsidRPr="00AF7C8F" w:rsidRDefault="00997ABE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692075C7" w14:textId="77777777" w:rsidR="00997ABE" w:rsidRPr="00AF7C8F" w:rsidRDefault="00997ABE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D5344E3" w14:textId="77777777" w:rsidR="00997ABE" w:rsidRDefault="00997ABE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1E867A08" w14:textId="77777777" w:rsidR="00997ABE" w:rsidRPr="00AF7C8F" w:rsidRDefault="00997ABE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702" w:type="dxa"/>
            <w:shd w:val="clear" w:color="auto" w:fill="auto"/>
          </w:tcPr>
          <w:p w14:paraId="280435E9" w14:textId="77777777" w:rsidR="00997ABE" w:rsidRPr="00AF7C8F" w:rsidRDefault="00997ABE" w:rsidP="000B7079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997ABE" w:rsidRPr="00AF7C8F" w14:paraId="2208B0D7" w14:textId="77777777" w:rsidTr="002F4413">
        <w:trPr>
          <w:trHeight w:val="254"/>
        </w:trPr>
        <w:tc>
          <w:tcPr>
            <w:tcW w:w="1684" w:type="dxa"/>
            <w:shd w:val="clear" w:color="auto" w:fill="auto"/>
          </w:tcPr>
          <w:p w14:paraId="22CF856E" w14:textId="61A90E00" w:rsidR="00997ABE" w:rsidRPr="00AF7C8F" w:rsidRDefault="002F4413" w:rsidP="000B7079">
            <w:pPr>
              <w:spacing w:after="0" w:line="240" w:lineRule="auto"/>
            </w:pPr>
            <w:r>
              <w:t>nome</w:t>
            </w:r>
          </w:p>
        </w:tc>
        <w:tc>
          <w:tcPr>
            <w:tcW w:w="1082" w:type="dxa"/>
            <w:shd w:val="clear" w:color="auto" w:fill="auto"/>
          </w:tcPr>
          <w:p w14:paraId="0E3E8ED4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10FA0188" w14:textId="77777777" w:rsidR="00997ABE" w:rsidRPr="00AF7C8F" w:rsidRDefault="00997ABE" w:rsidP="000B7079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62197FD1" w14:textId="77777777" w:rsidR="00997ABE" w:rsidRPr="00AF7C8F" w:rsidRDefault="00997ABE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074964B9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5A9C0FC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7C5D4ABA" w14:textId="77777777" w:rsidR="00997ABE" w:rsidRPr="00AF7C8F" w:rsidRDefault="00997ABE" w:rsidP="000B7079">
            <w:pPr>
              <w:spacing w:after="0" w:line="240" w:lineRule="auto"/>
            </w:pPr>
          </w:p>
        </w:tc>
      </w:tr>
      <w:tr w:rsidR="00997ABE" w:rsidRPr="00AF7C8F" w14:paraId="59EE808F" w14:textId="77777777" w:rsidTr="002F4413">
        <w:trPr>
          <w:trHeight w:val="254"/>
        </w:trPr>
        <w:tc>
          <w:tcPr>
            <w:tcW w:w="1684" w:type="dxa"/>
            <w:shd w:val="clear" w:color="auto" w:fill="auto"/>
          </w:tcPr>
          <w:p w14:paraId="4274F7E7" w14:textId="308D7A68" w:rsidR="00997ABE" w:rsidRDefault="002F4413" w:rsidP="000B7079">
            <w:pPr>
              <w:spacing w:after="0" w:line="240" w:lineRule="auto"/>
            </w:pPr>
            <w:proofErr w:type="gramStart"/>
            <w:r>
              <w:t>numero</w:t>
            </w:r>
            <w:proofErr w:type="gramEnd"/>
          </w:p>
        </w:tc>
        <w:tc>
          <w:tcPr>
            <w:tcW w:w="1082" w:type="dxa"/>
            <w:shd w:val="clear" w:color="auto" w:fill="auto"/>
          </w:tcPr>
          <w:p w14:paraId="1C5743EB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5AD55088" w14:textId="27602AE2" w:rsidR="00997ABE" w:rsidRDefault="00CB3F57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447F5A28" w14:textId="77777777" w:rsidR="00997ABE" w:rsidRDefault="00997ABE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64B287D2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30117495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28B2442F" w14:textId="77777777" w:rsidR="00997ABE" w:rsidRPr="00AF7C8F" w:rsidRDefault="00997ABE" w:rsidP="000B7079">
            <w:pPr>
              <w:spacing w:after="0" w:line="240" w:lineRule="auto"/>
            </w:pPr>
          </w:p>
        </w:tc>
      </w:tr>
      <w:tr w:rsidR="00997ABE" w:rsidRPr="00AF7C8F" w14:paraId="5F88A35E" w14:textId="77777777" w:rsidTr="002F4413">
        <w:trPr>
          <w:trHeight w:val="254"/>
        </w:trPr>
        <w:tc>
          <w:tcPr>
            <w:tcW w:w="1684" w:type="dxa"/>
            <w:shd w:val="clear" w:color="auto" w:fill="auto"/>
          </w:tcPr>
          <w:p w14:paraId="2DC6E4B6" w14:textId="77777777" w:rsidR="00997ABE" w:rsidRDefault="00997ABE" w:rsidP="000B7079">
            <w:pPr>
              <w:spacing w:after="0" w:line="240" w:lineRule="auto"/>
            </w:pPr>
            <w:r>
              <w:t>nacionalidade</w:t>
            </w:r>
          </w:p>
        </w:tc>
        <w:tc>
          <w:tcPr>
            <w:tcW w:w="1082" w:type="dxa"/>
            <w:shd w:val="clear" w:color="auto" w:fill="auto"/>
          </w:tcPr>
          <w:p w14:paraId="4240F023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50493645" w14:textId="77777777" w:rsidR="00997ABE" w:rsidRDefault="00997ABE" w:rsidP="000B7079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23B3E0D1" w14:textId="77777777" w:rsidR="00997ABE" w:rsidRDefault="00997ABE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46C46D0B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89824E5" w14:textId="77777777" w:rsidR="00997ABE" w:rsidRPr="00AF7C8F" w:rsidRDefault="00997ABE" w:rsidP="000B7079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7FCC6697" w14:textId="77777777" w:rsidR="00997ABE" w:rsidRPr="00AF7C8F" w:rsidRDefault="00997ABE" w:rsidP="000B7079">
            <w:pPr>
              <w:spacing w:after="0" w:line="240" w:lineRule="auto"/>
            </w:pPr>
          </w:p>
        </w:tc>
      </w:tr>
      <w:tr w:rsidR="002F4413" w:rsidRPr="00AF7C8F" w14:paraId="1E55CF88" w14:textId="77777777" w:rsidTr="002F4413">
        <w:trPr>
          <w:trHeight w:val="254"/>
        </w:trPr>
        <w:tc>
          <w:tcPr>
            <w:tcW w:w="1684" w:type="dxa"/>
            <w:shd w:val="clear" w:color="auto" w:fill="auto"/>
          </w:tcPr>
          <w:p w14:paraId="474ADB39" w14:textId="3CB77E45" w:rsidR="002F4413" w:rsidRDefault="002F4413" w:rsidP="000B7079">
            <w:pPr>
              <w:spacing w:after="0" w:line="240" w:lineRule="auto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1DC8F2E0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411A34B2" w14:textId="492A3D28" w:rsidR="002F4413" w:rsidRDefault="002F4413" w:rsidP="000B7079">
            <w:pPr>
              <w:spacing w:after="0" w:line="240" w:lineRule="auto"/>
            </w:pPr>
            <w:r>
              <w:t>date</w:t>
            </w:r>
          </w:p>
        </w:tc>
        <w:tc>
          <w:tcPr>
            <w:tcW w:w="1247" w:type="dxa"/>
            <w:shd w:val="clear" w:color="auto" w:fill="auto"/>
          </w:tcPr>
          <w:p w14:paraId="256468C8" w14:textId="1BB17C9C" w:rsidR="002F4413" w:rsidRDefault="002F4413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8148B83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6738E5AC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0CCFE376" w14:textId="77777777" w:rsidR="002F4413" w:rsidRPr="00AF7C8F" w:rsidRDefault="002F4413" w:rsidP="000B7079">
            <w:pPr>
              <w:spacing w:after="0" w:line="240" w:lineRule="auto"/>
            </w:pPr>
          </w:p>
        </w:tc>
      </w:tr>
      <w:tr w:rsidR="003F4BA7" w:rsidRPr="00AF7C8F" w14:paraId="27115614" w14:textId="77777777" w:rsidTr="002F4413">
        <w:trPr>
          <w:trHeight w:val="254"/>
        </w:trPr>
        <w:tc>
          <w:tcPr>
            <w:tcW w:w="1684" w:type="dxa"/>
            <w:shd w:val="clear" w:color="auto" w:fill="auto"/>
          </w:tcPr>
          <w:p w14:paraId="7D8663FD" w14:textId="3B3E6F74" w:rsidR="003F4BA7" w:rsidRDefault="003F4BA7" w:rsidP="000B7079">
            <w:pPr>
              <w:spacing w:after="0" w:line="240" w:lineRule="auto"/>
            </w:pPr>
            <w:proofErr w:type="spellStart"/>
            <w:r>
              <w:t>equipa</w:t>
            </w:r>
            <w:r w:rsidR="00CB3F57">
              <w:t>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27B6E469" w14:textId="77777777" w:rsidR="003F4BA7" w:rsidRPr="00AF7C8F" w:rsidRDefault="003F4BA7" w:rsidP="000B7079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2E656198" w14:textId="1FD889C0" w:rsidR="003F4BA7" w:rsidRDefault="00CB3F57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025DC8B5" w14:textId="64D01250" w:rsidR="003F4BA7" w:rsidRDefault="003F4BA7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62E97BFA" w14:textId="533F97A9" w:rsidR="003F4BA7" w:rsidRPr="00AF7C8F" w:rsidRDefault="00AB1016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324616D1" w14:textId="77777777" w:rsidR="003F4BA7" w:rsidRPr="00AF7C8F" w:rsidRDefault="003F4BA7" w:rsidP="000B7079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45E6171C" w14:textId="434DBB59" w:rsidR="003F4BA7" w:rsidRPr="00AF7C8F" w:rsidRDefault="00AB1016" w:rsidP="000B7079">
            <w:pPr>
              <w:spacing w:after="0" w:line="240" w:lineRule="auto"/>
            </w:pPr>
            <w:r>
              <w:t>Tabela equipa</w:t>
            </w:r>
          </w:p>
        </w:tc>
      </w:tr>
    </w:tbl>
    <w:p w14:paraId="453B8C13" w14:textId="77777777" w:rsidR="00997ABE" w:rsidRDefault="00997ABE"/>
    <w:p w14:paraId="2A3AD1AB" w14:textId="77777777" w:rsidR="008A20BB" w:rsidRDefault="008A20BB"/>
    <w:p w14:paraId="310A23A3" w14:textId="77777777" w:rsidR="008A20BB" w:rsidRDefault="008A20BB"/>
    <w:p w14:paraId="16DF7411" w14:textId="77777777" w:rsidR="008A20BB" w:rsidRDefault="008A20BB"/>
    <w:p w14:paraId="2EF17A64" w14:textId="77777777" w:rsidR="008A20BB" w:rsidRDefault="008A20BB"/>
    <w:p w14:paraId="7DEFC504" w14:textId="3D9353D1" w:rsidR="002F4413" w:rsidRDefault="002F4413" w:rsidP="002F4413">
      <w:pPr>
        <w:pStyle w:val="Ttulo1"/>
      </w:pPr>
      <w:r>
        <w:lastRenderedPageBreak/>
        <w:t>Tabela resultado</w:t>
      </w:r>
    </w:p>
    <w:p w14:paraId="7266136D" w14:textId="77777777" w:rsidR="002F4413" w:rsidRDefault="002F4413" w:rsidP="002F4413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1082"/>
        <w:gridCol w:w="1316"/>
        <w:gridCol w:w="1247"/>
        <w:gridCol w:w="1227"/>
        <w:gridCol w:w="971"/>
        <w:gridCol w:w="1880"/>
      </w:tblGrid>
      <w:tr w:rsidR="002F4413" w:rsidRPr="00AF7C8F" w14:paraId="62E4539C" w14:textId="77777777" w:rsidTr="002F4413">
        <w:trPr>
          <w:trHeight w:val="520"/>
        </w:trPr>
        <w:tc>
          <w:tcPr>
            <w:tcW w:w="1465" w:type="dxa"/>
            <w:shd w:val="clear" w:color="auto" w:fill="auto"/>
          </w:tcPr>
          <w:p w14:paraId="510428DE" w14:textId="77777777" w:rsidR="002F4413" w:rsidRPr="00AF7C8F" w:rsidRDefault="002F4413" w:rsidP="000B7079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27A0B89F" w14:textId="77777777" w:rsidR="002F4413" w:rsidRPr="00AF7C8F" w:rsidRDefault="002F4413" w:rsidP="000B7079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16" w:type="dxa"/>
            <w:shd w:val="clear" w:color="auto" w:fill="auto"/>
          </w:tcPr>
          <w:p w14:paraId="5BD77BC9" w14:textId="77777777" w:rsidR="002F4413" w:rsidRPr="00AF7C8F" w:rsidRDefault="002F4413" w:rsidP="000B7079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74B4A78E" w14:textId="77777777" w:rsidR="002F4413" w:rsidRPr="00AF7C8F" w:rsidRDefault="002F4413" w:rsidP="000B7079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518CF51C" w14:textId="77777777" w:rsidR="002F4413" w:rsidRPr="00AF7C8F" w:rsidRDefault="002F4413" w:rsidP="000B7079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27A41D32" w14:textId="77777777" w:rsidR="002F4413" w:rsidRPr="00AF7C8F" w:rsidRDefault="002F4413" w:rsidP="000B7079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880" w:type="dxa"/>
            <w:shd w:val="clear" w:color="auto" w:fill="auto"/>
          </w:tcPr>
          <w:p w14:paraId="5E00E1D3" w14:textId="77777777" w:rsidR="002F4413" w:rsidRPr="00AF7C8F" w:rsidRDefault="002F4413" w:rsidP="000B7079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2F4413" w:rsidRPr="00AF7C8F" w14:paraId="6A0E9AF1" w14:textId="77777777" w:rsidTr="002F4413">
        <w:trPr>
          <w:trHeight w:val="254"/>
        </w:trPr>
        <w:tc>
          <w:tcPr>
            <w:tcW w:w="1465" w:type="dxa"/>
            <w:shd w:val="clear" w:color="auto" w:fill="auto"/>
          </w:tcPr>
          <w:p w14:paraId="6C688074" w14:textId="77777777" w:rsidR="002F4413" w:rsidRPr="00AF7C8F" w:rsidRDefault="002F4413" w:rsidP="000B7079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0014DADB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316" w:type="dxa"/>
            <w:shd w:val="clear" w:color="auto" w:fill="auto"/>
          </w:tcPr>
          <w:p w14:paraId="3B1CA8A6" w14:textId="77777777" w:rsidR="002F4413" w:rsidRPr="00AF7C8F" w:rsidRDefault="002F4413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557EBEC6" w14:textId="77777777" w:rsidR="002F4413" w:rsidRPr="00AF7C8F" w:rsidRDefault="002F4413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A698A91" w14:textId="77777777" w:rsidR="002F4413" w:rsidRDefault="002F4413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3DF5D84F" w14:textId="77777777" w:rsidR="002F4413" w:rsidRPr="00AF7C8F" w:rsidRDefault="002F4413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880" w:type="dxa"/>
            <w:shd w:val="clear" w:color="auto" w:fill="auto"/>
          </w:tcPr>
          <w:p w14:paraId="1B781D74" w14:textId="77777777" w:rsidR="002F4413" w:rsidRPr="00AF7C8F" w:rsidRDefault="002F4413" w:rsidP="000B7079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2F4413" w:rsidRPr="00AF7C8F" w14:paraId="1437D9B3" w14:textId="77777777" w:rsidTr="002F4413">
        <w:trPr>
          <w:trHeight w:val="254"/>
        </w:trPr>
        <w:tc>
          <w:tcPr>
            <w:tcW w:w="1465" w:type="dxa"/>
            <w:shd w:val="clear" w:color="auto" w:fill="auto"/>
          </w:tcPr>
          <w:p w14:paraId="4D5B0B68" w14:textId="326D4457" w:rsidR="002F4413" w:rsidRPr="00AF7C8F" w:rsidRDefault="002F4413" w:rsidP="000B7079">
            <w:pPr>
              <w:spacing w:after="0" w:line="240" w:lineRule="auto"/>
            </w:pPr>
            <w:proofErr w:type="spellStart"/>
            <w:r>
              <w:t>posicao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38D17849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316" w:type="dxa"/>
            <w:shd w:val="clear" w:color="auto" w:fill="auto"/>
          </w:tcPr>
          <w:p w14:paraId="57006AC0" w14:textId="7BBC5A82" w:rsidR="002F4413" w:rsidRPr="00AF7C8F" w:rsidRDefault="00154058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460C269C" w14:textId="77777777" w:rsidR="002F4413" w:rsidRPr="00AF7C8F" w:rsidRDefault="002F4413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5B3206DC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93E1E1C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880" w:type="dxa"/>
            <w:shd w:val="clear" w:color="auto" w:fill="auto"/>
          </w:tcPr>
          <w:p w14:paraId="4F15D922" w14:textId="540A54F8" w:rsidR="002F4413" w:rsidRPr="00AF7C8F" w:rsidRDefault="00154058" w:rsidP="000B7079">
            <w:pPr>
              <w:spacing w:after="0" w:line="240" w:lineRule="auto"/>
            </w:pPr>
            <w:proofErr w:type="spellStart"/>
            <w:r>
              <w:t>unique</w:t>
            </w:r>
            <w:proofErr w:type="spellEnd"/>
          </w:p>
        </w:tc>
      </w:tr>
      <w:tr w:rsidR="002F4413" w:rsidRPr="00AF7C8F" w14:paraId="6C73BAB5" w14:textId="77777777" w:rsidTr="002F4413">
        <w:trPr>
          <w:trHeight w:val="254"/>
        </w:trPr>
        <w:tc>
          <w:tcPr>
            <w:tcW w:w="1465" w:type="dxa"/>
            <w:shd w:val="clear" w:color="auto" w:fill="auto"/>
          </w:tcPr>
          <w:p w14:paraId="3DA77488" w14:textId="076EC184" w:rsidR="002F4413" w:rsidRDefault="002F4413" w:rsidP="000B7079">
            <w:pPr>
              <w:spacing w:after="0" w:line="240" w:lineRule="auto"/>
            </w:pPr>
            <w:r>
              <w:t>tempo</w:t>
            </w:r>
          </w:p>
        </w:tc>
        <w:tc>
          <w:tcPr>
            <w:tcW w:w="1082" w:type="dxa"/>
            <w:shd w:val="clear" w:color="auto" w:fill="auto"/>
          </w:tcPr>
          <w:p w14:paraId="5C2E4A57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316" w:type="dxa"/>
            <w:shd w:val="clear" w:color="auto" w:fill="auto"/>
          </w:tcPr>
          <w:p w14:paraId="76E6C9A3" w14:textId="31EC1C4A" w:rsidR="002F4413" w:rsidRDefault="00154058" w:rsidP="000B7079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14)</w:t>
            </w:r>
          </w:p>
        </w:tc>
        <w:tc>
          <w:tcPr>
            <w:tcW w:w="1247" w:type="dxa"/>
            <w:shd w:val="clear" w:color="auto" w:fill="auto"/>
          </w:tcPr>
          <w:p w14:paraId="0ED270D9" w14:textId="77777777" w:rsidR="002F4413" w:rsidRDefault="002F4413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3A3FE769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409D71EC" w14:textId="77777777" w:rsidR="002F4413" w:rsidRPr="00AF7C8F" w:rsidRDefault="002F4413" w:rsidP="000B7079">
            <w:pPr>
              <w:spacing w:after="0" w:line="240" w:lineRule="auto"/>
            </w:pPr>
          </w:p>
        </w:tc>
        <w:tc>
          <w:tcPr>
            <w:tcW w:w="1880" w:type="dxa"/>
            <w:shd w:val="clear" w:color="auto" w:fill="auto"/>
          </w:tcPr>
          <w:p w14:paraId="73284F36" w14:textId="77777777" w:rsidR="002F4413" w:rsidRPr="00AF7C8F" w:rsidRDefault="002F4413" w:rsidP="000B7079">
            <w:pPr>
              <w:spacing w:after="0" w:line="240" w:lineRule="auto"/>
            </w:pPr>
          </w:p>
        </w:tc>
      </w:tr>
      <w:tr w:rsidR="00AB1016" w:rsidRPr="00AF7C8F" w14:paraId="233787FF" w14:textId="77777777" w:rsidTr="002F4413">
        <w:trPr>
          <w:trHeight w:val="254"/>
        </w:trPr>
        <w:tc>
          <w:tcPr>
            <w:tcW w:w="1465" w:type="dxa"/>
            <w:shd w:val="clear" w:color="auto" w:fill="auto"/>
          </w:tcPr>
          <w:p w14:paraId="31774B24" w14:textId="210D8803" w:rsidR="00AB1016" w:rsidRDefault="00AB1016" w:rsidP="000B7079">
            <w:pPr>
              <w:spacing w:after="0" w:line="240" w:lineRule="auto"/>
            </w:pPr>
            <w:proofErr w:type="spellStart"/>
            <w:r>
              <w:t>pilotoId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488A7AFF" w14:textId="77777777" w:rsidR="00AB1016" w:rsidRPr="00AF7C8F" w:rsidRDefault="00AB1016" w:rsidP="000B7079">
            <w:pPr>
              <w:spacing w:after="0" w:line="240" w:lineRule="auto"/>
            </w:pPr>
          </w:p>
        </w:tc>
        <w:tc>
          <w:tcPr>
            <w:tcW w:w="1316" w:type="dxa"/>
            <w:shd w:val="clear" w:color="auto" w:fill="auto"/>
          </w:tcPr>
          <w:p w14:paraId="039D6298" w14:textId="435034AA" w:rsidR="00AB1016" w:rsidRDefault="00AB1016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47DC03D6" w14:textId="3EFBF733" w:rsidR="00AB1016" w:rsidRDefault="00AB1016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5E8BFF6F" w14:textId="764BB8E0" w:rsidR="00AB1016" w:rsidRPr="00AF7C8F" w:rsidRDefault="00AB1016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3BD3253C" w14:textId="77777777" w:rsidR="00AB1016" w:rsidRPr="00AF7C8F" w:rsidRDefault="00AB1016" w:rsidP="000B7079">
            <w:pPr>
              <w:spacing w:after="0" w:line="240" w:lineRule="auto"/>
            </w:pPr>
          </w:p>
        </w:tc>
        <w:tc>
          <w:tcPr>
            <w:tcW w:w="1880" w:type="dxa"/>
            <w:shd w:val="clear" w:color="auto" w:fill="auto"/>
          </w:tcPr>
          <w:p w14:paraId="2E483575" w14:textId="7E7983B1" w:rsidR="00AB1016" w:rsidRPr="00AF7C8F" w:rsidRDefault="00AB1016" w:rsidP="000B7079">
            <w:pPr>
              <w:spacing w:after="0" w:line="240" w:lineRule="auto"/>
            </w:pPr>
            <w:r>
              <w:t>Tabela piloto</w:t>
            </w:r>
          </w:p>
        </w:tc>
      </w:tr>
      <w:tr w:rsidR="00AB1016" w:rsidRPr="00AF7C8F" w14:paraId="41A2D1CD" w14:textId="77777777" w:rsidTr="002F4413">
        <w:trPr>
          <w:trHeight w:val="254"/>
        </w:trPr>
        <w:tc>
          <w:tcPr>
            <w:tcW w:w="1465" w:type="dxa"/>
            <w:shd w:val="clear" w:color="auto" w:fill="auto"/>
          </w:tcPr>
          <w:p w14:paraId="246907D9" w14:textId="49043953" w:rsidR="00AB1016" w:rsidRDefault="00AB1016" w:rsidP="000B7079">
            <w:pPr>
              <w:spacing w:after="0" w:line="240" w:lineRule="auto"/>
            </w:pPr>
            <w:proofErr w:type="spellStart"/>
            <w:r>
              <w:t>etapaId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6C5ECAE0" w14:textId="77777777" w:rsidR="00AB1016" w:rsidRPr="00AF7C8F" w:rsidRDefault="00AB1016" w:rsidP="000B7079">
            <w:pPr>
              <w:spacing w:after="0" w:line="240" w:lineRule="auto"/>
            </w:pPr>
          </w:p>
        </w:tc>
        <w:tc>
          <w:tcPr>
            <w:tcW w:w="1316" w:type="dxa"/>
            <w:shd w:val="clear" w:color="auto" w:fill="auto"/>
          </w:tcPr>
          <w:p w14:paraId="0B99D250" w14:textId="2D7E9D79" w:rsidR="00AB1016" w:rsidRDefault="00AB1016" w:rsidP="000B7079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725FFEF" w14:textId="10CA79D2" w:rsidR="00AB1016" w:rsidRDefault="00AB1016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7D8487D" w14:textId="78F443DA" w:rsidR="00AB1016" w:rsidRPr="00AF7C8F" w:rsidRDefault="00AB1016" w:rsidP="000B7079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3F61ED5A" w14:textId="77777777" w:rsidR="00AB1016" w:rsidRPr="00AF7C8F" w:rsidRDefault="00AB1016" w:rsidP="000B7079">
            <w:pPr>
              <w:spacing w:after="0" w:line="240" w:lineRule="auto"/>
            </w:pPr>
          </w:p>
        </w:tc>
        <w:tc>
          <w:tcPr>
            <w:tcW w:w="1880" w:type="dxa"/>
            <w:shd w:val="clear" w:color="auto" w:fill="auto"/>
          </w:tcPr>
          <w:p w14:paraId="2ADB7EF9" w14:textId="67D190EB" w:rsidR="00AB1016" w:rsidRPr="00AF7C8F" w:rsidRDefault="00AB1016" w:rsidP="000B7079">
            <w:pPr>
              <w:spacing w:after="0" w:line="240" w:lineRule="auto"/>
            </w:pPr>
            <w:r>
              <w:t>Tabela etapas</w:t>
            </w:r>
          </w:p>
        </w:tc>
      </w:tr>
    </w:tbl>
    <w:p w14:paraId="09B19D64" w14:textId="77777777" w:rsidR="002F4413" w:rsidRDefault="002F4413"/>
    <w:p w14:paraId="59A1E6DD" w14:textId="77777777" w:rsidR="00AB1016" w:rsidRDefault="00AB1016"/>
    <w:p w14:paraId="57427C75" w14:textId="66B10A1C" w:rsidR="008420FC" w:rsidRDefault="008420FC" w:rsidP="008420FC">
      <w:pPr>
        <w:pStyle w:val="Ttulo1"/>
      </w:pPr>
      <w:r>
        <w:t>Tabela etapas</w:t>
      </w:r>
    </w:p>
    <w:p w14:paraId="2CAD6A86" w14:textId="77777777" w:rsidR="008420FC" w:rsidRDefault="008420FC" w:rsidP="008420FC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1082"/>
        <w:gridCol w:w="1382"/>
        <w:gridCol w:w="1247"/>
        <w:gridCol w:w="1227"/>
        <w:gridCol w:w="971"/>
        <w:gridCol w:w="1865"/>
      </w:tblGrid>
      <w:tr w:rsidR="008420FC" w:rsidRPr="00AF7C8F" w14:paraId="064DB916" w14:textId="77777777" w:rsidTr="008420FC">
        <w:trPr>
          <w:trHeight w:val="520"/>
        </w:trPr>
        <w:tc>
          <w:tcPr>
            <w:tcW w:w="1414" w:type="dxa"/>
            <w:shd w:val="clear" w:color="auto" w:fill="auto"/>
          </w:tcPr>
          <w:p w14:paraId="13DC5E3D" w14:textId="77777777" w:rsidR="008420FC" w:rsidRPr="00AF7C8F" w:rsidRDefault="008420FC" w:rsidP="00FF487C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08180F8C" w14:textId="77777777" w:rsidR="008420FC" w:rsidRPr="00AF7C8F" w:rsidRDefault="008420FC" w:rsidP="00FF487C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382" w:type="dxa"/>
            <w:shd w:val="clear" w:color="auto" w:fill="auto"/>
          </w:tcPr>
          <w:p w14:paraId="1E1928FB" w14:textId="77777777" w:rsidR="008420FC" w:rsidRPr="00AF7C8F" w:rsidRDefault="008420FC" w:rsidP="00FF487C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4645E4B9" w14:textId="77777777" w:rsidR="008420FC" w:rsidRPr="00AF7C8F" w:rsidRDefault="008420FC" w:rsidP="00FF487C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02646840" w14:textId="77777777" w:rsidR="008420FC" w:rsidRPr="00AF7C8F" w:rsidRDefault="008420FC" w:rsidP="00FF487C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610006F6" w14:textId="77777777" w:rsidR="008420FC" w:rsidRPr="00AF7C8F" w:rsidRDefault="008420FC" w:rsidP="00FF487C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865" w:type="dxa"/>
            <w:shd w:val="clear" w:color="auto" w:fill="auto"/>
          </w:tcPr>
          <w:p w14:paraId="5917EF8C" w14:textId="77777777" w:rsidR="008420FC" w:rsidRPr="00AF7C8F" w:rsidRDefault="008420FC" w:rsidP="00FF487C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8420FC" w:rsidRPr="00AF7C8F" w14:paraId="4131C800" w14:textId="77777777" w:rsidTr="008420FC">
        <w:trPr>
          <w:trHeight w:val="254"/>
        </w:trPr>
        <w:tc>
          <w:tcPr>
            <w:tcW w:w="1414" w:type="dxa"/>
            <w:shd w:val="clear" w:color="auto" w:fill="auto"/>
          </w:tcPr>
          <w:p w14:paraId="6EC231B1" w14:textId="77777777" w:rsidR="008420FC" w:rsidRPr="00AF7C8F" w:rsidRDefault="008420FC" w:rsidP="00FF487C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2AF9560D" w14:textId="77777777" w:rsidR="008420FC" w:rsidRPr="00AF7C8F" w:rsidRDefault="008420FC" w:rsidP="00FF487C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3A670937" w14:textId="77777777" w:rsidR="008420FC" w:rsidRPr="00AF7C8F" w:rsidRDefault="008420FC" w:rsidP="00FF487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1DD94A51" w14:textId="77777777" w:rsidR="008420FC" w:rsidRPr="00AF7C8F" w:rsidRDefault="008420FC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3404B5E8" w14:textId="77777777" w:rsidR="008420FC" w:rsidRDefault="008420FC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33C34CC4" w14:textId="77777777" w:rsidR="008420FC" w:rsidRPr="00AF7C8F" w:rsidRDefault="008420FC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664B99E" w14:textId="77777777" w:rsidR="008420FC" w:rsidRPr="00AF7C8F" w:rsidRDefault="008420FC" w:rsidP="00FF487C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8420FC" w:rsidRPr="00AF7C8F" w14:paraId="263BCC46" w14:textId="77777777" w:rsidTr="008420FC">
        <w:trPr>
          <w:trHeight w:val="254"/>
        </w:trPr>
        <w:tc>
          <w:tcPr>
            <w:tcW w:w="1414" w:type="dxa"/>
            <w:shd w:val="clear" w:color="auto" w:fill="auto"/>
          </w:tcPr>
          <w:p w14:paraId="2DD28D87" w14:textId="7C79E066" w:rsidR="008420FC" w:rsidRPr="00AF7C8F" w:rsidRDefault="008420FC" w:rsidP="00FF487C">
            <w:pPr>
              <w:spacing w:after="0" w:line="240" w:lineRule="auto"/>
            </w:pPr>
            <w:proofErr w:type="gramStart"/>
            <w:r>
              <w:t>titulo</w:t>
            </w:r>
            <w:proofErr w:type="gramEnd"/>
          </w:p>
        </w:tc>
        <w:tc>
          <w:tcPr>
            <w:tcW w:w="1082" w:type="dxa"/>
            <w:shd w:val="clear" w:color="auto" w:fill="auto"/>
          </w:tcPr>
          <w:p w14:paraId="018C529B" w14:textId="77777777" w:rsidR="008420FC" w:rsidRPr="00AF7C8F" w:rsidRDefault="008420FC" w:rsidP="00FF487C">
            <w:pPr>
              <w:spacing w:after="0" w:line="240" w:lineRule="auto"/>
            </w:pPr>
          </w:p>
        </w:tc>
        <w:tc>
          <w:tcPr>
            <w:tcW w:w="1382" w:type="dxa"/>
            <w:shd w:val="clear" w:color="auto" w:fill="auto"/>
          </w:tcPr>
          <w:p w14:paraId="7F49C09F" w14:textId="13DAC30E" w:rsidR="008420FC" w:rsidRPr="00AF7C8F" w:rsidRDefault="008420FC" w:rsidP="00FF487C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247" w:type="dxa"/>
            <w:shd w:val="clear" w:color="auto" w:fill="auto"/>
          </w:tcPr>
          <w:p w14:paraId="4B6F9C6F" w14:textId="77777777" w:rsidR="008420FC" w:rsidRPr="00AF7C8F" w:rsidRDefault="008420FC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3D11955" w14:textId="77777777" w:rsidR="008420FC" w:rsidRPr="00AF7C8F" w:rsidRDefault="008420FC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57C57E89" w14:textId="77777777" w:rsidR="008420FC" w:rsidRPr="00AF7C8F" w:rsidRDefault="008420FC" w:rsidP="00FF487C">
            <w:pPr>
              <w:spacing w:after="0" w:line="240" w:lineRule="auto"/>
            </w:pPr>
          </w:p>
        </w:tc>
        <w:tc>
          <w:tcPr>
            <w:tcW w:w="1865" w:type="dxa"/>
            <w:shd w:val="clear" w:color="auto" w:fill="auto"/>
          </w:tcPr>
          <w:p w14:paraId="4E943180" w14:textId="77777777" w:rsidR="008420FC" w:rsidRPr="00AF7C8F" w:rsidRDefault="008420FC" w:rsidP="00FF487C">
            <w:pPr>
              <w:spacing w:after="0" w:line="240" w:lineRule="auto"/>
            </w:pPr>
            <w:proofErr w:type="spellStart"/>
            <w:r>
              <w:t>unique</w:t>
            </w:r>
            <w:proofErr w:type="spellEnd"/>
          </w:p>
        </w:tc>
      </w:tr>
    </w:tbl>
    <w:p w14:paraId="0B159D5C" w14:textId="77777777" w:rsidR="008420FC" w:rsidRDefault="008420FC"/>
    <w:p w14:paraId="5BCB65FF" w14:textId="77777777" w:rsidR="00591AD5" w:rsidRDefault="00591AD5"/>
    <w:p w14:paraId="5A11267D" w14:textId="1FAFF336" w:rsidR="00591AD5" w:rsidRDefault="00591AD5" w:rsidP="00591AD5">
      <w:pPr>
        <w:pStyle w:val="Ttulo1"/>
      </w:pPr>
      <w:r>
        <w:t>Tabela evento</w:t>
      </w:r>
    </w:p>
    <w:p w14:paraId="5EFE815E" w14:textId="77777777" w:rsidR="00591AD5" w:rsidRDefault="00591AD5" w:rsidP="00591AD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082"/>
        <w:gridCol w:w="1275"/>
        <w:gridCol w:w="1247"/>
        <w:gridCol w:w="1227"/>
        <w:gridCol w:w="971"/>
        <w:gridCol w:w="1702"/>
      </w:tblGrid>
      <w:tr w:rsidR="00591AD5" w:rsidRPr="00AF7C8F" w14:paraId="52E60A8D" w14:textId="77777777" w:rsidTr="00FF487C">
        <w:trPr>
          <w:trHeight w:val="520"/>
        </w:trPr>
        <w:tc>
          <w:tcPr>
            <w:tcW w:w="1684" w:type="dxa"/>
            <w:shd w:val="clear" w:color="auto" w:fill="auto"/>
          </w:tcPr>
          <w:p w14:paraId="64B5EBEE" w14:textId="77777777" w:rsidR="00591AD5" w:rsidRPr="00AF7C8F" w:rsidRDefault="00591AD5" w:rsidP="00FF487C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3229022C" w14:textId="77777777" w:rsidR="00591AD5" w:rsidRPr="00AF7C8F" w:rsidRDefault="00591AD5" w:rsidP="00FF487C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275" w:type="dxa"/>
            <w:shd w:val="clear" w:color="auto" w:fill="auto"/>
          </w:tcPr>
          <w:p w14:paraId="6A451D5C" w14:textId="77777777" w:rsidR="00591AD5" w:rsidRPr="00AF7C8F" w:rsidRDefault="00591AD5" w:rsidP="00FF487C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78844848" w14:textId="77777777" w:rsidR="00591AD5" w:rsidRPr="00AF7C8F" w:rsidRDefault="00591AD5" w:rsidP="00FF487C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05D5E7A6" w14:textId="77777777" w:rsidR="00591AD5" w:rsidRPr="00AF7C8F" w:rsidRDefault="00591AD5" w:rsidP="00FF487C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7A247796" w14:textId="77777777" w:rsidR="00591AD5" w:rsidRPr="00AF7C8F" w:rsidRDefault="00591AD5" w:rsidP="00FF487C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02" w:type="dxa"/>
            <w:shd w:val="clear" w:color="auto" w:fill="auto"/>
          </w:tcPr>
          <w:p w14:paraId="640C9CBE" w14:textId="77777777" w:rsidR="00591AD5" w:rsidRPr="00AF7C8F" w:rsidRDefault="00591AD5" w:rsidP="00FF487C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591AD5" w:rsidRPr="00AF7C8F" w14:paraId="562E6DBE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5E2FA1C8" w14:textId="77777777" w:rsidR="00591AD5" w:rsidRPr="00AF7C8F" w:rsidRDefault="00591AD5" w:rsidP="00FF487C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645E5856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126FBD8D" w14:textId="77777777" w:rsidR="00591AD5" w:rsidRPr="00AF7C8F" w:rsidRDefault="00591AD5" w:rsidP="00FF487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63C789AF" w14:textId="77777777" w:rsidR="00591AD5" w:rsidRPr="00AF7C8F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8F9F901" w14:textId="77777777" w:rsidR="00591AD5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8D293ED" w14:textId="77777777" w:rsidR="00591AD5" w:rsidRPr="00AF7C8F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702" w:type="dxa"/>
            <w:shd w:val="clear" w:color="auto" w:fill="auto"/>
          </w:tcPr>
          <w:p w14:paraId="3181A89D" w14:textId="77777777" w:rsidR="00591AD5" w:rsidRPr="00AF7C8F" w:rsidRDefault="00591AD5" w:rsidP="00FF487C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591AD5" w:rsidRPr="00AF7C8F" w14:paraId="0F2E1229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4E3502A4" w14:textId="7C0099CA" w:rsidR="00591AD5" w:rsidRPr="00AF7C8F" w:rsidRDefault="00591AD5" w:rsidP="00FF487C">
            <w:pPr>
              <w:spacing w:after="0" w:line="240" w:lineRule="auto"/>
            </w:pPr>
            <w:proofErr w:type="gramStart"/>
            <w:r>
              <w:t>titulo</w:t>
            </w:r>
            <w:proofErr w:type="gramEnd"/>
          </w:p>
        </w:tc>
        <w:tc>
          <w:tcPr>
            <w:tcW w:w="1082" w:type="dxa"/>
            <w:shd w:val="clear" w:color="auto" w:fill="auto"/>
          </w:tcPr>
          <w:p w14:paraId="62B327A4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0E04A529" w14:textId="77777777" w:rsidR="00591AD5" w:rsidRPr="00AF7C8F" w:rsidRDefault="00591AD5" w:rsidP="00FF487C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6340BC8E" w14:textId="77777777" w:rsidR="00591AD5" w:rsidRPr="00AF7C8F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458E894C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0836102A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1D16CFC9" w14:textId="77777777" w:rsidR="00591AD5" w:rsidRPr="00AF7C8F" w:rsidRDefault="00591AD5" w:rsidP="00FF487C">
            <w:pPr>
              <w:spacing w:after="0" w:line="240" w:lineRule="auto"/>
            </w:pPr>
          </w:p>
        </w:tc>
      </w:tr>
      <w:tr w:rsidR="00591AD5" w:rsidRPr="00AF7C8F" w14:paraId="3EE69AF1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757B74F3" w14:textId="0E9D27D8" w:rsidR="00591AD5" w:rsidRDefault="00591AD5" w:rsidP="00FF487C">
            <w:pPr>
              <w:spacing w:after="0" w:line="240" w:lineRule="auto"/>
            </w:pPr>
            <w:r>
              <w:t>ronda</w:t>
            </w:r>
          </w:p>
        </w:tc>
        <w:tc>
          <w:tcPr>
            <w:tcW w:w="1082" w:type="dxa"/>
            <w:shd w:val="clear" w:color="auto" w:fill="auto"/>
          </w:tcPr>
          <w:p w14:paraId="1C42881D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3F6C8180" w14:textId="07E551D7" w:rsidR="00591AD5" w:rsidRDefault="00591AD5" w:rsidP="00FF487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40B0D17C" w14:textId="77777777" w:rsidR="00591AD5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5A614E8C" w14:textId="403DBD21" w:rsidR="00591AD5" w:rsidRPr="00AF7C8F" w:rsidRDefault="00AB1016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620F3C28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7D83A890" w14:textId="5708F6DE" w:rsidR="00591AD5" w:rsidRPr="00AF7C8F" w:rsidRDefault="00AB1016" w:rsidP="00FF487C">
            <w:pPr>
              <w:spacing w:after="0" w:line="240" w:lineRule="auto"/>
            </w:pPr>
            <w:r>
              <w:t>Tabela etapas</w:t>
            </w:r>
          </w:p>
        </w:tc>
      </w:tr>
      <w:tr w:rsidR="00591AD5" w:rsidRPr="00AF7C8F" w14:paraId="4BFAEFD6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2FD2E87E" w14:textId="3612E4BF" w:rsidR="00591AD5" w:rsidRDefault="00591AD5" w:rsidP="00FF487C">
            <w:pPr>
              <w:spacing w:after="0" w:line="240" w:lineRule="auto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492DF48D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030BA9B5" w14:textId="0E235C34" w:rsidR="00591AD5" w:rsidRDefault="0019430F" w:rsidP="00FF487C">
            <w:pPr>
              <w:spacing w:after="0" w:line="240" w:lineRule="auto"/>
            </w:pPr>
            <w:r>
              <w:t>date</w:t>
            </w:r>
          </w:p>
        </w:tc>
        <w:tc>
          <w:tcPr>
            <w:tcW w:w="1247" w:type="dxa"/>
            <w:shd w:val="clear" w:color="auto" w:fill="auto"/>
          </w:tcPr>
          <w:p w14:paraId="717A281E" w14:textId="77777777" w:rsidR="00591AD5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661FCE9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28306AB6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647A8987" w14:textId="77777777" w:rsidR="00591AD5" w:rsidRPr="00AF7C8F" w:rsidRDefault="00591AD5" w:rsidP="00FF487C">
            <w:pPr>
              <w:spacing w:after="0" w:line="240" w:lineRule="auto"/>
            </w:pPr>
          </w:p>
        </w:tc>
      </w:tr>
      <w:tr w:rsidR="00591AD5" w:rsidRPr="00AF7C8F" w14:paraId="6F560422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74CFBEE1" w14:textId="387D751D" w:rsidR="00591AD5" w:rsidRDefault="00591AD5" w:rsidP="00FF487C">
            <w:pPr>
              <w:spacing w:after="0" w:line="240" w:lineRule="auto"/>
            </w:pPr>
            <w:proofErr w:type="spellStart"/>
            <w:r>
              <w:t>dataFim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60DAAB48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3FE9D893" w14:textId="77777777" w:rsidR="00591AD5" w:rsidRDefault="00591AD5" w:rsidP="00FF487C">
            <w:pPr>
              <w:spacing w:after="0" w:line="240" w:lineRule="auto"/>
            </w:pPr>
            <w:r>
              <w:t>date</w:t>
            </w:r>
          </w:p>
        </w:tc>
        <w:tc>
          <w:tcPr>
            <w:tcW w:w="1247" w:type="dxa"/>
            <w:shd w:val="clear" w:color="auto" w:fill="auto"/>
          </w:tcPr>
          <w:p w14:paraId="09265D11" w14:textId="77777777" w:rsidR="00591AD5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FCD0A9A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181C7CFB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17F36428" w14:textId="77777777" w:rsidR="00591AD5" w:rsidRPr="00AF7C8F" w:rsidRDefault="00591AD5" w:rsidP="00FF487C">
            <w:pPr>
              <w:spacing w:after="0" w:line="240" w:lineRule="auto"/>
            </w:pPr>
          </w:p>
        </w:tc>
      </w:tr>
    </w:tbl>
    <w:p w14:paraId="37C0FA45" w14:textId="77777777" w:rsidR="008420FC" w:rsidRDefault="008420FC"/>
    <w:p w14:paraId="2B9A6FF2" w14:textId="3705C101" w:rsidR="00591AD5" w:rsidRDefault="00591AD5" w:rsidP="00591AD5">
      <w:pPr>
        <w:pStyle w:val="Ttulo1"/>
      </w:pPr>
      <w:r>
        <w:t>Tabela circuito</w:t>
      </w:r>
    </w:p>
    <w:p w14:paraId="5EC551F5" w14:textId="77777777" w:rsidR="00591AD5" w:rsidRDefault="00591AD5" w:rsidP="00591AD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82"/>
        <w:gridCol w:w="1382"/>
        <w:gridCol w:w="1247"/>
        <w:gridCol w:w="1227"/>
        <w:gridCol w:w="971"/>
        <w:gridCol w:w="1699"/>
      </w:tblGrid>
      <w:tr w:rsidR="00591AD5" w:rsidRPr="00AF7C8F" w14:paraId="144DA266" w14:textId="77777777" w:rsidTr="00FF487C">
        <w:trPr>
          <w:trHeight w:val="520"/>
        </w:trPr>
        <w:tc>
          <w:tcPr>
            <w:tcW w:w="1684" w:type="dxa"/>
            <w:shd w:val="clear" w:color="auto" w:fill="auto"/>
          </w:tcPr>
          <w:p w14:paraId="52E602F0" w14:textId="77777777" w:rsidR="00591AD5" w:rsidRPr="00AF7C8F" w:rsidRDefault="00591AD5" w:rsidP="00FF487C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5D0B9058" w14:textId="77777777" w:rsidR="00591AD5" w:rsidRPr="00AF7C8F" w:rsidRDefault="00591AD5" w:rsidP="00FF487C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275" w:type="dxa"/>
            <w:shd w:val="clear" w:color="auto" w:fill="auto"/>
          </w:tcPr>
          <w:p w14:paraId="1FAD7409" w14:textId="77777777" w:rsidR="00591AD5" w:rsidRPr="00AF7C8F" w:rsidRDefault="00591AD5" w:rsidP="00FF487C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5C493E9B" w14:textId="77777777" w:rsidR="00591AD5" w:rsidRPr="00AF7C8F" w:rsidRDefault="00591AD5" w:rsidP="00FF487C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00F3A923" w14:textId="77777777" w:rsidR="00591AD5" w:rsidRPr="00AF7C8F" w:rsidRDefault="00591AD5" w:rsidP="00FF487C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1EAC5B9D" w14:textId="77777777" w:rsidR="00591AD5" w:rsidRPr="00AF7C8F" w:rsidRDefault="00591AD5" w:rsidP="00FF487C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02" w:type="dxa"/>
            <w:shd w:val="clear" w:color="auto" w:fill="auto"/>
          </w:tcPr>
          <w:p w14:paraId="55435CD8" w14:textId="77777777" w:rsidR="00591AD5" w:rsidRPr="00AF7C8F" w:rsidRDefault="00591AD5" w:rsidP="00FF487C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591AD5" w:rsidRPr="00AF7C8F" w14:paraId="0950BF43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015BEFA3" w14:textId="77777777" w:rsidR="00591AD5" w:rsidRPr="00AF7C8F" w:rsidRDefault="00591AD5" w:rsidP="00FF487C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3F04E5C1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39EEF707" w14:textId="77777777" w:rsidR="00591AD5" w:rsidRPr="00AF7C8F" w:rsidRDefault="00591AD5" w:rsidP="00FF487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1F87ABA6" w14:textId="77777777" w:rsidR="00591AD5" w:rsidRPr="00AF7C8F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32D0CC8F" w14:textId="77777777" w:rsidR="00591AD5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0F4447D8" w14:textId="77777777" w:rsidR="00591AD5" w:rsidRPr="00AF7C8F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702" w:type="dxa"/>
            <w:shd w:val="clear" w:color="auto" w:fill="auto"/>
          </w:tcPr>
          <w:p w14:paraId="4984DE4B" w14:textId="77777777" w:rsidR="00591AD5" w:rsidRPr="00AF7C8F" w:rsidRDefault="00591AD5" w:rsidP="00FF487C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591AD5" w:rsidRPr="00AF7C8F" w14:paraId="2354CD36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79C622E9" w14:textId="2273A95C" w:rsidR="00591AD5" w:rsidRPr="00AF7C8F" w:rsidRDefault="00591AD5" w:rsidP="00FF487C">
            <w:pPr>
              <w:spacing w:after="0" w:line="240" w:lineRule="auto"/>
            </w:pPr>
            <w:r>
              <w:t>nome</w:t>
            </w:r>
          </w:p>
        </w:tc>
        <w:tc>
          <w:tcPr>
            <w:tcW w:w="1082" w:type="dxa"/>
            <w:shd w:val="clear" w:color="auto" w:fill="auto"/>
          </w:tcPr>
          <w:p w14:paraId="41363FFA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5941330F" w14:textId="77777777" w:rsidR="00591AD5" w:rsidRPr="00AF7C8F" w:rsidRDefault="00591AD5" w:rsidP="00FF487C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3550AD1A" w14:textId="77777777" w:rsidR="00591AD5" w:rsidRPr="00AF7C8F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730D9270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6AB7C447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26F1BFB8" w14:textId="77777777" w:rsidR="00591AD5" w:rsidRPr="00AF7C8F" w:rsidRDefault="00591AD5" w:rsidP="00FF487C">
            <w:pPr>
              <w:spacing w:after="0" w:line="240" w:lineRule="auto"/>
            </w:pPr>
          </w:p>
        </w:tc>
      </w:tr>
      <w:tr w:rsidR="00591AD5" w:rsidRPr="00AF7C8F" w14:paraId="64C0D40B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07516285" w14:textId="465E1E51" w:rsidR="00591AD5" w:rsidRDefault="00591AD5" w:rsidP="00FF487C">
            <w:pPr>
              <w:spacing w:after="0" w:line="240" w:lineRule="auto"/>
            </w:pPr>
            <w:r>
              <w:t>pais</w:t>
            </w:r>
          </w:p>
        </w:tc>
        <w:tc>
          <w:tcPr>
            <w:tcW w:w="1082" w:type="dxa"/>
            <w:shd w:val="clear" w:color="auto" w:fill="auto"/>
          </w:tcPr>
          <w:p w14:paraId="583D29E2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3D7CAB54" w14:textId="0130D8F2" w:rsidR="00591AD5" w:rsidRDefault="0019430F" w:rsidP="00FF487C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247" w:type="dxa"/>
            <w:shd w:val="clear" w:color="auto" w:fill="auto"/>
          </w:tcPr>
          <w:p w14:paraId="72C58264" w14:textId="77777777" w:rsidR="00591AD5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E281E1B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0417BB51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1D79CD2C" w14:textId="77777777" w:rsidR="00591AD5" w:rsidRPr="00AF7C8F" w:rsidRDefault="00591AD5" w:rsidP="00FF487C">
            <w:pPr>
              <w:spacing w:after="0" w:line="240" w:lineRule="auto"/>
            </w:pPr>
          </w:p>
        </w:tc>
      </w:tr>
      <w:tr w:rsidR="00591AD5" w:rsidRPr="00AF7C8F" w14:paraId="538A9895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549399A3" w14:textId="28B9B25B" w:rsidR="00591AD5" w:rsidRDefault="00591AD5" w:rsidP="00FF487C">
            <w:pPr>
              <w:spacing w:after="0" w:line="240" w:lineRule="auto"/>
            </w:pPr>
            <w:r>
              <w:t>foto</w:t>
            </w:r>
          </w:p>
        </w:tc>
        <w:tc>
          <w:tcPr>
            <w:tcW w:w="1082" w:type="dxa"/>
            <w:shd w:val="clear" w:color="auto" w:fill="auto"/>
          </w:tcPr>
          <w:p w14:paraId="3D79F4C8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0AB06C15" w14:textId="53B9BCE1" w:rsidR="00591AD5" w:rsidRDefault="0019430F" w:rsidP="00FF487C">
            <w:pPr>
              <w:spacing w:after="0" w:line="240" w:lineRule="auto"/>
            </w:pPr>
            <w:proofErr w:type="spellStart"/>
            <w:r>
              <w:t>blob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D2F29C9" w14:textId="77777777" w:rsidR="00591AD5" w:rsidRDefault="00591AD5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0562DACA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3C7037E6" w14:textId="77777777" w:rsidR="00591AD5" w:rsidRPr="00AF7C8F" w:rsidRDefault="00591AD5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381D3518" w14:textId="77777777" w:rsidR="00591AD5" w:rsidRPr="00AF7C8F" w:rsidRDefault="00591AD5" w:rsidP="00FF487C">
            <w:pPr>
              <w:spacing w:after="0" w:line="240" w:lineRule="auto"/>
            </w:pPr>
          </w:p>
        </w:tc>
      </w:tr>
      <w:tr w:rsidR="00AB1016" w:rsidRPr="00AF7C8F" w14:paraId="1EA2BA53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78EA95D7" w14:textId="27FADDB4" w:rsidR="00AB1016" w:rsidRDefault="00AB1016" w:rsidP="00FF487C">
            <w:pPr>
              <w:spacing w:after="0" w:line="240" w:lineRule="auto"/>
            </w:pPr>
            <w:proofErr w:type="spellStart"/>
            <w:r>
              <w:t>eventoId</w:t>
            </w:r>
            <w:proofErr w:type="spellEnd"/>
          </w:p>
        </w:tc>
        <w:tc>
          <w:tcPr>
            <w:tcW w:w="1082" w:type="dxa"/>
            <w:shd w:val="clear" w:color="auto" w:fill="auto"/>
          </w:tcPr>
          <w:p w14:paraId="5A834CB8" w14:textId="77777777" w:rsidR="00AB1016" w:rsidRPr="00AF7C8F" w:rsidRDefault="00AB1016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7A23132B" w14:textId="48E86B80" w:rsidR="00AB1016" w:rsidRDefault="00AB1016" w:rsidP="00FF487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2EA36124" w14:textId="0E7560B4" w:rsidR="00AB1016" w:rsidRDefault="00AB1016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4CD27A1E" w14:textId="6748BBB6" w:rsidR="00AB1016" w:rsidRPr="00AF7C8F" w:rsidRDefault="00AB1016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971" w:type="dxa"/>
            <w:shd w:val="clear" w:color="auto" w:fill="auto"/>
          </w:tcPr>
          <w:p w14:paraId="41A3BB26" w14:textId="77777777" w:rsidR="00AB1016" w:rsidRPr="00AF7C8F" w:rsidRDefault="00AB1016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414F6A03" w14:textId="3560A0B3" w:rsidR="00AB1016" w:rsidRPr="00AF7C8F" w:rsidRDefault="00AB1016" w:rsidP="00FF487C">
            <w:pPr>
              <w:spacing w:after="0" w:line="240" w:lineRule="auto"/>
            </w:pPr>
            <w:r>
              <w:t>Tabela evento</w:t>
            </w:r>
          </w:p>
        </w:tc>
      </w:tr>
    </w:tbl>
    <w:p w14:paraId="4556BCEB" w14:textId="77777777" w:rsidR="00591AD5" w:rsidRDefault="00591AD5"/>
    <w:p w14:paraId="3C3D66B6" w14:textId="77777777" w:rsidR="008A20BB" w:rsidRDefault="008A20BB"/>
    <w:p w14:paraId="26833CEB" w14:textId="77777777" w:rsidR="008A20BB" w:rsidRDefault="008A20BB"/>
    <w:p w14:paraId="01BD99EC" w14:textId="77777777" w:rsidR="008A20BB" w:rsidRDefault="008A20BB"/>
    <w:p w14:paraId="63673EED" w14:textId="115FA486" w:rsidR="0019430F" w:rsidRDefault="0019430F" w:rsidP="0019430F">
      <w:pPr>
        <w:pStyle w:val="Ttulo1"/>
      </w:pPr>
      <w:r>
        <w:lastRenderedPageBreak/>
        <w:t>Tabela carro</w:t>
      </w:r>
    </w:p>
    <w:p w14:paraId="0AE5F94B" w14:textId="77777777" w:rsidR="0019430F" w:rsidRDefault="0019430F" w:rsidP="0019430F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Substituir pelo nome da tabela</w:t>
      </w: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082"/>
        <w:gridCol w:w="1275"/>
        <w:gridCol w:w="1247"/>
        <w:gridCol w:w="1227"/>
        <w:gridCol w:w="971"/>
        <w:gridCol w:w="1702"/>
      </w:tblGrid>
      <w:tr w:rsidR="0019430F" w:rsidRPr="00AF7C8F" w14:paraId="2ECD72BF" w14:textId="77777777" w:rsidTr="00FF487C">
        <w:trPr>
          <w:trHeight w:val="520"/>
        </w:trPr>
        <w:tc>
          <w:tcPr>
            <w:tcW w:w="1684" w:type="dxa"/>
            <w:shd w:val="clear" w:color="auto" w:fill="auto"/>
          </w:tcPr>
          <w:p w14:paraId="33997B01" w14:textId="77777777" w:rsidR="0019430F" w:rsidRPr="00AF7C8F" w:rsidRDefault="0019430F" w:rsidP="00FF487C">
            <w:pPr>
              <w:spacing w:after="0" w:line="240" w:lineRule="auto"/>
            </w:pPr>
            <w:r w:rsidRPr="00AF7C8F">
              <w:t>Nome</w:t>
            </w:r>
          </w:p>
        </w:tc>
        <w:tc>
          <w:tcPr>
            <w:tcW w:w="1082" w:type="dxa"/>
            <w:shd w:val="clear" w:color="auto" w:fill="auto"/>
          </w:tcPr>
          <w:p w14:paraId="22109727" w14:textId="77777777" w:rsidR="0019430F" w:rsidRPr="00AF7C8F" w:rsidRDefault="0019430F" w:rsidP="00FF487C">
            <w:pPr>
              <w:spacing w:after="0" w:line="240" w:lineRule="auto"/>
            </w:pPr>
            <w:r w:rsidRPr="00AF7C8F">
              <w:t>Descrição</w:t>
            </w:r>
          </w:p>
        </w:tc>
        <w:tc>
          <w:tcPr>
            <w:tcW w:w="1275" w:type="dxa"/>
            <w:shd w:val="clear" w:color="auto" w:fill="auto"/>
          </w:tcPr>
          <w:p w14:paraId="71837913" w14:textId="77777777" w:rsidR="0019430F" w:rsidRPr="00AF7C8F" w:rsidRDefault="0019430F" w:rsidP="00FF487C">
            <w:pPr>
              <w:spacing w:after="0" w:line="240" w:lineRule="auto"/>
            </w:pPr>
            <w:r w:rsidRPr="00AF7C8F">
              <w:t>Tipo</w:t>
            </w:r>
          </w:p>
        </w:tc>
        <w:tc>
          <w:tcPr>
            <w:tcW w:w="1247" w:type="dxa"/>
            <w:shd w:val="clear" w:color="auto" w:fill="auto"/>
          </w:tcPr>
          <w:p w14:paraId="5BC8B9CC" w14:textId="77777777" w:rsidR="0019430F" w:rsidRPr="00AF7C8F" w:rsidRDefault="0019430F" w:rsidP="00FF487C">
            <w:pPr>
              <w:spacing w:after="0" w:line="240" w:lineRule="auto"/>
            </w:pPr>
            <w:r w:rsidRPr="00AF7C8F">
              <w:t>Obrigatório</w:t>
            </w:r>
          </w:p>
        </w:tc>
        <w:tc>
          <w:tcPr>
            <w:tcW w:w="1227" w:type="dxa"/>
          </w:tcPr>
          <w:p w14:paraId="3E8CB687" w14:textId="77777777" w:rsidR="0019430F" w:rsidRPr="00AF7C8F" w:rsidRDefault="0019430F" w:rsidP="00FF487C">
            <w:pPr>
              <w:spacing w:after="0" w:line="240" w:lineRule="auto"/>
            </w:pPr>
            <w:r>
              <w:t>Chave Estrangeira</w:t>
            </w:r>
          </w:p>
        </w:tc>
        <w:tc>
          <w:tcPr>
            <w:tcW w:w="971" w:type="dxa"/>
            <w:shd w:val="clear" w:color="auto" w:fill="auto"/>
          </w:tcPr>
          <w:p w14:paraId="374336B4" w14:textId="77777777" w:rsidR="0019430F" w:rsidRPr="00AF7C8F" w:rsidRDefault="0019430F" w:rsidP="00FF487C">
            <w:pPr>
              <w:spacing w:after="0" w:line="240" w:lineRule="auto"/>
            </w:pPr>
            <w:r w:rsidRPr="00AF7C8F">
              <w:t>Chave Primária</w:t>
            </w:r>
          </w:p>
        </w:tc>
        <w:tc>
          <w:tcPr>
            <w:tcW w:w="1702" w:type="dxa"/>
            <w:shd w:val="clear" w:color="auto" w:fill="auto"/>
          </w:tcPr>
          <w:p w14:paraId="2896732E" w14:textId="77777777" w:rsidR="0019430F" w:rsidRPr="00AF7C8F" w:rsidRDefault="0019430F" w:rsidP="00FF487C">
            <w:pPr>
              <w:spacing w:after="0" w:line="240" w:lineRule="auto"/>
            </w:pPr>
            <w:r w:rsidRPr="00AF7C8F">
              <w:t>Observações</w:t>
            </w:r>
          </w:p>
        </w:tc>
      </w:tr>
      <w:tr w:rsidR="0019430F" w:rsidRPr="00AF7C8F" w14:paraId="63EA6AD8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1AB7C45C" w14:textId="77777777" w:rsidR="0019430F" w:rsidRPr="00AF7C8F" w:rsidRDefault="0019430F" w:rsidP="00FF487C">
            <w:pPr>
              <w:spacing w:after="0" w:line="240" w:lineRule="auto"/>
            </w:pPr>
            <w:r>
              <w:t>id</w:t>
            </w:r>
          </w:p>
        </w:tc>
        <w:tc>
          <w:tcPr>
            <w:tcW w:w="1082" w:type="dxa"/>
            <w:shd w:val="clear" w:color="auto" w:fill="auto"/>
          </w:tcPr>
          <w:p w14:paraId="16F4AF07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43EB5C76" w14:textId="77777777" w:rsidR="0019430F" w:rsidRPr="00AF7C8F" w:rsidRDefault="0019430F" w:rsidP="00FF487C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3746E832" w14:textId="77777777" w:rsidR="0019430F" w:rsidRPr="00AF7C8F" w:rsidRDefault="0019430F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36468B06" w14:textId="77777777" w:rsidR="0019430F" w:rsidRDefault="0019430F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4B503C3F" w14:textId="77777777" w:rsidR="0019430F" w:rsidRPr="00AF7C8F" w:rsidRDefault="0019430F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702" w:type="dxa"/>
            <w:shd w:val="clear" w:color="auto" w:fill="auto"/>
          </w:tcPr>
          <w:p w14:paraId="60241946" w14:textId="77777777" w:rsidR="0019430F" w:rsidRPr="00AF7C8F" w:rsidRDefault="0019430F" w:rsidP="00FF487C">
            <w:pPr>
              <w:spacing w:after="0" w:line="240" w:lineRule="auto"/>
            </w:pPr>
            <w:proofErr w:type="spellStart"/>
            <w:r>
              <w:t>Auto_Increment</w:t>
            </w:r>
            <w:proofErr w:type="spellEnd"/>
          </w:p>
        </w:tc>
      </w:tr>
      <w:tr w:rsidR="0019430F" w:rsidRPr="00AF7C8F" w14:paraId="3FEB05BC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3311C732" w14:textId="4C37D519" w:rsidR="0019430F" w:rsidRPr="00AF7C8F" w:rsidRDefault="0019430F" w:rsidP="00FF487C">
            <w:pPr>
              <w:spacing w:after="0" w:line="240" w:lineRule="auto"/>
            </w:pPr>
            <w:r>
              <w:t>marca</w:t>
            </w:r>
          </w:p>
        </w:tc>
        <w:tc>
          <w:tcPr>
            <w:tcW w:w="1082" w:type="dxa"/>
            <w:shd w:val="clear" w:color="auto" w:fill="auto"/>
          </w:tcPr>
          <w:p w14:paraId="4C13A420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288C4D19" w14:textId="77777777" w:rsidR="0019430F" w:rsidRPr="00AF7C8F" w:rsidRDefault="0019430F" w:rsidP="00FF487C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29767A05" w14:textId="77777777" w:rsidR="0019430F" w:rsidRPr="00AF7C8F" w:rsidRDefault="0019430F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4133E5A9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EFE680C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00EA8488" w14:textId="77777777" w:rsidR="0019430F" w:rsidRPr="00AF7C8F" w:rsidRDefault="0019430F" w:rsidP="00FF487C">
            <w:pPr>
              <w:spacing w:after="0" w:line="240" w:lineRule="auto"/>
            </w:pPr>
          </w:p>
        </w:tc>
      </w:tr>
      <w:tr w:rsidR="0019430F" w:rsidRPr="00AF7C8F" w14:paraId="5842D9D4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3647DD35" w14:textId="4EE7A6BA" w:rsidR="0019430F" w:rsidRDefault="0019430F" w:rsidP="00FF487C">
            <w:pPr>
              <w:spacing w:after="0" w:line="240" w:lineRule="auto"/>
            </w:pPr>
            <w:r>
              <w:t>cilindro</w:t>
            </w:r>
          </w:p>
        </w:tc>
        <w:tc>
          <w:tcPr>
            <w:tcW w:w="1082" w:type="dxa"/>
            <w:shd w:val="clear" w:color="auto" w:fill="auto"/>
          </w:tcPr>
          <w:p w14:paraId="7DFE0C5F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162D9BB7" w14:textId="14CEE35C" w:rsidR="0019430F" w:rsidRPr="00B132D8" w:rsidRDefault="0019430F" w:rsidP="00FF487C">
            <w:pPr>
              <w:spacing w:after="0" w:line="240" w:lineRule="auto"/>
              <w:rPr>
                <w:u w:val="single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6EBB710D" w14:textId="77777777" w:rsidR="0019430F" w:rsidRDefault="0019430F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27ECFB0E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49682153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3AD353CE" w14:textId="77777777" w:rsidR="0019430F" w:rsidRPr="00AF7C8F" w:rsidRDefault="0019430F" w:rsidP="00FF487C">
            <w:pPr>
              <w:spacing w:after="0" w:line="240" w:lineRule="auto"/>
            </w:pPr>
          </w:p>
        </w:tc>
      </w:tr>
      <w:tr w:rsidR="0019430F" w:rsidRPr="00AF7C8F" w14:paraId="26AA63FF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17AB8B9C" w14:textId="47084044" w:rsidR="0019430F" w:rsidRDefault="0019430F" w:rsidP="00FF487C">
            <w:pPr>
              <w:spacing w:after="0" w:line="240" w:lineRule="auto"/>
            </w:pPr>
            <w:r>
              <w:t>Modelo</w:t>
            </w:r>
          </w:p>
        </w:tc>
        <w:tc>
          <w:tcPr>
            <w:tcW w:w="1082" w:type="dxa"/>
            <w:shd w:val="clear" w:color="auto" w:fill="auto"/>
          </w:tcPr>
          <w:p w14:paraId="2B17A13C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4491522A" w14:textId="77777777" w:rsidR="0019430F" w:rsidRDefault="0019430F" w:rsidP="00FF487C">
            <w:pPr>
              <w:spacing w:after="0" w:line="240" w:lineRule="auto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247" w:type="dxa"/>
            <w:shd w:val="clear" w:color="auto" w:fill="auto"/>
          </w:tcPr>
          <w:p w14:paraId="1609E728" w14:textId="77777777" w:rsidR="0019430F" w:rsidRDefault="0019430F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4F5B177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30A5E418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672C3998" w14:textId="77777777" w:rsidR="0019430F" w:rsidRPr="00AF7C8F" w:rsidRDefault="0019430F" w:rsidP="00FF487C">
            <w:pPr>
              <w:spacing w:after="0" w:line="240" w:lineRule="auto"/>
            </w:pPr>
          </w:p>
        </w:tc>
      </w:tr>
      <w:tr w:rsidR="0019430F" w:rsidRPr="00AF7C8F" w14:paraId="2FE3C53D" w14:textId="77777777" w:rsidTr="00FF487C">
        <w:trPr>
          <w:trHeight w:val="254"/>
        </w:trPr>
        <w:tc>
          <w:tcPr>
            <w:tcW w:w="1684" w:type="dxa"/>
            <w:shd w:val="clear" w:color="auto" w:fill="auto"/>
          </w:tcPr>
          <w:p w14:paraId="71CAF710" w14:textId="7A3BF808" w:rsidR="0019430F" w:rsidRDefault="0019430F" w:rsidP="00FF487C">
            <w:pPr>
              <w:spacing w:after="0" w:line="240" w:lineRule="auto"/>
            </w:pPr>
            <w:r>
              <w:t>foto</w:t>
            </w:r>
          </w:p>
        </w:tc>
        <w:tc>
          <w:tcPr>
            <w:tcW w:w="1082" w:type="dxa"/>
            <w:shd w:val="clear" w:color="auto" w:fill="auto"/>
          </w:tcPr>
          <w:p w14:paraId="12752151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275" w:type="dxa"/>
            <w:shd w:val="clear" w:color="auto" w:fill="auto"/>
          </w:tcPr>
          <w:p w14:paraId="328BE7AF" w14:textId="27BA9AB6" w:rsidR="0019430F" w:rsidRDefault="0019430F" w:rsidP="00FF487C">
            <w:pPr>
              <w:spacing w:after="0" w:line="240" w:lineRule="auto"/>
            </w:pPr>
            <w:proofErr w:type="spellStart"/>
            <w:r>
              <w:t>blob</w:t>
            </w:r>
            <w:proofErr w:type="spellEnd"/>
          </w:p>
        </w:tc>
        <w:tc>
          <w:tcPr>
            <w:tcW w:w="1247" w:type="dxa"/>
            <w:shd w:val="clear" w:color="auto" w:fill="auto"/>
          </w:tcPr>
          <w:p w14:paraId="3C43F473" w14:textId="77777777" w:rsidR="0019430F" w:rsidRDefault="0019430F" w:rsidP="00FF487C">
            <w:pPr>
              <w:spacing w:after="0" w:line="240" w:lineRule="auto"/>
            </w:pPr>
            <w:r>
              <w:t>sim</w:t>
            </w:r>
          </w:p>
        </w:tc>
        <w:tc>
          <w:tcPr>
            <w:tcW w:w="1227" w:type="dxa"/>
          </w:tcPr>
          <w:p w14:paraId="1605AB62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971" w:type="dxa"/>
            <w:shd w:val="clear" w:color="auto" w:fill="auto"/>
          </w:tcPr>
          <w:p w14:paraId="728C8CA4" w14:textId="77777777" w:rsidR="0019430F" w:rsidRPr="00AF7C8F" w:rsidRDefault="0019430F" w:rsidP="00FF487C">
            <w:pPr>
              <w:spacing w:after="0" w:line="240" w:lineRule="auto"/>
            </w:pPr>
          </w:p>
        </w:tc>
        <w:tc>
          <w:tcPr>
            <w:tcW w:w="1702" w:type="dxa"/>
            <w:shd w:val="clear" w:color="auto" w:fill="auto"/>
          </w:tcPr>
          <w:p w14:paraId="14FC58B5" w14:textId="77777777" w:rsidR="0019430F" w:rsidRPr="00AF7C8F" w:rsidRDefault="0019430F" w:rsidP="00FF487C">
            <w:pPr>
              <w:spacing w:after="0" w:line="240" w:lineRule="auto"/>
            </w:pPr>
          </w:p>
        </w:tc>
      </w:tr>
    </w:tbl>
    <w:p w14:paraId="60A98BDB" w14:textId="77777777" w:rsidR="0019430F" w:rsidRDefault="0019430F"/>
    <w:p w14:paraId="4AC76D5C" w14:textId="77777777" w:rsidR="00BD4373" w:rsidRDefault="00BD4373"/>
    <w:sectPr w:rsidR="00BD4373" w:rsidSect="007F100F">
      <w:pgSz w:w="11906" w:h="16838"/>
      <w:pgMar w:top="2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C0"/>
    <w:rsid w:val="0007031A"/>
    <w:rsid w:val="000F2511"/>
    <w:rsid w:val="00154058"/>
    <w:rsid w:val="0019430F"/>
    <w:rsid w:val="00232D3F"/>
    <w:rsid w:val="002F4413"/>
    <w:rsid w:val="00312751"/>
    <w:rsid w:val="00375216"/>
    <w:rsid w:val="003F4BA7"/>
    <w:rsid w:val="004059F0"/>
    <w:rsid w:val="004938DF"/>
    <w:rsid w:val="004B5F30"/>
    <w:rsid w:val="004E7F53"/>
    <w:rsid w:val="00533E3B"/>
    <w:rsid w:val="00591AD5"/>
    <w:rsid w:val="006F3EE0"/>
    <w:rsid w:val="007E4CC0"/>
    <w:rsid w:val="007F100F"/>
    <w:rsid w:val="008420FC"/>
    <w:rsid w:val="00885D06"/>
    <w:rsid w:val="008A20BB"/>
    <w:rsid w:val="008D21D1"/>
    <w:rsid w:val="00962A49"/>
    <w:rsid w:val="00997ABE"/>
    <w:rsid w:val="009D794D"/>
    <w:rsid w:val="009E22E8"/>
    <w:rsid w:val="009E2473"/>
    <w:rsid w:val="009E4ACA"/>
    <w:rsid w:val="009F3A23"/>
    <w:rsid w:val="00A04B7C"/>
    <w:rsid w:val="00A13AAE"/>
    <w:rsid w:val="00AB1016"/>
    <w:rsid w:val="00AF7C8F"/>
    <w:rsid w:val="00B132D8"/>
    <w:rsid w:val="00B25A40"/>
    <w:rsid w:val="00BD4373"/>
    <w:rsid w:val="00BF2D13"/>
    <w:rsid w:val="00C0222C"/>
    <w:rsid w:val="00CB3F57"/>
    <w:rsid w:val="00CC5B77"/>
    <w:rsid w:val="00E27977"/>
    <w:rsid w:val="00F135C0"/>
    <w:rsid w:val="00FC2223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B735"/>
  <w15:chartTrackingRefBased/>
  <w15:docId w15:val="{0A9E5CCA-CE2A-416C-9B4D-9F4B1421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0F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135C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1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135C0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1Carter">
    <w:name w:val="Título 1 Caráter"/>
    <w:link w:val="Ttulo1"/>
    <w:uiPriority w:val="9"/>
    <w:rsid w:val="00F135C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135C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35C0"/>
    <w:pPr>
      <w:spacing w:after="100"/>
    </w:pPr>
  </w:style>
  <w:style w:type="character" w:styleId="Hiperligao">
    <w:name w:val="Hyperlink"/>
    <w:uiPriority w:val="99"/>
    <w:unhideWhenUsed/>
    <w:rsid w:val="00F135C0"/>
    <w:rPr>
      <w:color w:val="0563C1"/>
      <w:u w:val="single"/>
    </w:rPr>
  </w:style>
  <w:style w:type="paragraph" w:styleId="SemEspaamento">
    <w:name w:val="No Spacing"/>
    <w:link w:val="SemEspaamentoCarter"/>
    <w:uiPriority w:val="1"/>
    <w:qFormat/>
    <w:rsid w:val="00F135C0"/>
    <w:rPr>
      <w:rFonts w:eastAsia="Times New Roman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F135C0"/>
    <w:rPr>
      <w:rFonts w:eastAsia="Times New Roman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F135C0"/>
    <w:pPr>
      <w:spacing w:after="0"/>
    </w:pPr>
  </w:style>
  <w:style w:type="character" w:customStyle="1" w:styleId="cm-keyword">
    <w:name w:val="cm-keyword"/>
    <w:basedOn w:val="Tipodeletrapredefinidodopargrafo"/>
    <w:rsid w:val="00BD4373"/>
  </w:style>
  <w:style w:type="character" w:customStyle="1" w:styleId="cm-variable-2">
    <w:name w:val="cm-variable-2"/>
    <w:basedOn w:val="Tipodeletrapredefinidodopargrafo"/>
    <w:rsid w:val="00BD4373"/>
  </w:style>
  <w:style w:type="character" w:customStyle="1" w:styleId="cm-builtin">
    <w:name w:val="cm-builtin"/>
    <w:basedOn w:val="Tipodeletrapredefinidodopargrafo"/>
    <w:rsid w:val="00BD4373"/>
  </w:style>
  <w:style w:type="character" w:customStyle="1" w:styleId="cm-atom">
    <w:name w:val="cm-atom"/>
    <w:basedOn w:val="Tipodeletrapredefinidodopargrafo"/>
    <w:rsid w:val="00BD4373"/>
  </w:style>
  <w:style w:type="character" w:customStyle="1" w:styleId="cm-number">
    <w:name w:val="cm-number"/>
    <w:basedOn w:val="Tipodeletrapredefinidodopargrafo"/>
    <w:rsid w:val="00BD4373"/>
  </w:style>
  <w:style w:type="character" w:customStyle="1" w:styleId="cm-string">
    <w:name w:val="cm-string"/>
    <w:basedOn w:val="Tipodeletrapredefinidodopargrafo"/>
    <w:rsid w:val="00BD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.pereira\Downloads\DicionarioDado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6EFA-DED8-4A72-ADFA-8F2B051F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DicionarioDados_template.dot</Template>
  <TotalTime>114</TotalTime>
  <Pages>1</Pages>
  <Words>587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de dados</vt:lpstr>
      <vt:lpstr>Dicionário de dados</vt:lpstr>
    </vt:vector>
  </TitlesOfParts>
  <Company/>
  <LinksUpToDate>false</LinksUpToDate>
  <CharactersWithSpaces>3754</CharactersWithSpaces>
  <SharedDoc>false</SharedDoc>
  <HLinks>
    <vt:vector size="24" baseType="variant"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_Toc129696412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_Toc129696411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_Toc129696410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_Toc129696409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Descrição de Tabelas</dc:subject>
  <dc:creator>Ângela Margarida de Sousa Pereira</dc:creator>
  <cp:keywords/>
  <dc:description/>
  <cp:lastModifiedBy>Paulo José Matos Da Graça</cp:lastModifiedBy>
  <cp:revision>8</cp:revision>
  <dcterms:created xsi:type="dcterms:W3CDTF">2023-05-11T16:18:00Z</dcterms:created>
  <dcterms:modified xsi:type="dcterms:W3CDTF">2023-05-12T12:59:00Z</dcterms:modified>
</cp:coreProperties>
</file>