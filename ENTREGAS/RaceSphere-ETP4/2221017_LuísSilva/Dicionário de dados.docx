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4AF" w14:textId="69620793" w:rsidR="00F135C0" w:rsidRDefault="007E4CC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8E3C5C" wp14:editId="7B904989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E1588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Dsdxci4AAAAAoBAAAPAAAAZHJz&#10;L2Rvd25yZXYueG1sTI9BS8NAEIXvgv9hGcGb3WxitMRsSinqqQi2gnibJtMkNDsbstsk/fduT3p6&#10;DO/x3jf5ajadGGlwrWUNahGBIC5t1XKt4Wv/9rAE4TxyhZ1l0nAhB6vi9ibHrLITf9K487UIJewy&#10;1NB432dSurIhg25he+LgHe1g0IdzqGU14BTKTSfjKHqSBlsOCw32tGmoPO3ORsP7hNM6Ua/j9nTc&#10;XH726cf3VpHW93fz+gWEp9n/heGKH9ChCEwHe+bKiU5DkqqQDLp8BnH1VZomIA4a4sdYgSxy+f+F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E606D" wp14:editId="62C6EE60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B6089F" w14:textId="77777777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0F757922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E606D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11B6089F" w14:textId="77777777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0F757922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FB886BC" w14:textId="77777777" w:rsidR="00F135C0" w:rsidRDefault="00F135C0">
      <w:r>
        <w:br w:type="page"/>
      </w:r>
    </w:p>
    <w:p w14:paraId="5515A932" w14:textId="77777777" w:rsidR="00F135C0" w:rsidRDefault="00F135C0"/>
    <w:p w14:paraId="3B08C745" w14:textId="77777777" w:rsidR="00F135C0" w:rsidRDefault="00F135C0">
      <w:pPr>
        <w:pStyle w:val="Cabealhodondice"/>
      </w:pPr>
      <w:r>
        <w:t>Conteúdo</w:t>
      </w:r>
    </w:p>
    <w:p w14:paraId="7FD27058" w14:textId="0266B598" w:rsidR="003712C7" w:rsidRDefault="00F135C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4814625" w:history="1">
        <w:r w:rsidR="003712C7" w:rsidRPr="00467288">
          <w:rPr>
            <w:rStyle w:val="Hiperligao"/>
            <w:noProof/>
          </w:rPr>
          <w:t>BASE DE DADOS: raceSphere</w:t>
        </w:r>
        <w:r w:rsidR="003712C7">
          <w:rPr>
            <w:noProof/>
            <w:webHidden/>
          </w:rPr>
          <w:tab/>
        </w:r>
        <w:r w:rsidR="003712C7">
          <w:rPr>
            <w:noProof/>
            <w:webHidden/>
          </w:rPr>
          <w:fldChar w:fldCharType="begin"/>
        </w:r>
        <w:r w:rsidR="003712C7">
          <w:rPr>
            <w:noProof/>
            <w:webHidden/>
          </w:rPr>
          <w:instrText xml:space="preserve"> PAGEREF _Toc134814625 \h </w:instrText>
        </w:r>
        <w:r w:rsidR="003712C7">
          <w:rPr>
            <w:noProof/>
            <w:webHidden/>
          </w:rPr>
        </w:r>
        <w:r w:rsidR="003712C7">
          <w:rPr>
            <w:noProof/>
            <w:webHidden/>
          </w:rPr>
          <w:fldChar w:fldCharType="separate"/>
        </w:r>
        <w:r w:rsidR="003712C7">
          <w:rPr>
            <w:noProof/>
            <w:webHidden/>
          </w:rPr>
          <w:t>2</w:t>
        </w:r>
        <w:r w:rsidR="003712C7">
          <w:rPr>
            <w:noProof/>
            <w:webHidden/>
          </w:rPr>
          <w:fldChar w:fldCharType="end"/>
        </w:r>
      </w:hyperlink>
    </w:p>
    <w:p w14:paraId="472CE08C" w14:textId="750934C9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26" w:history="1">
        <w:r w:rsidRPr="00467288">
          <w:rPr>
            <w:rStyle w:val="Hiperligao"/>
            <w:noProof/>
          </w:rPr>
          <w:t>Tabela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AF2903" w14:textId="6C48E453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27" w:history="1">
        <w:r w:rsidRPr="00467288">
          <w:rPr>
            <w:rStyle w:val="Hiperligao"/>
            <w:noProof/>
          </w:rPr>
          <w:t>Tabela carros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C51CE0" w14:textId="6A393F98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28" w:history="1">
        <w:r w:rsidRPr="00467288">
          <w:rPr>
            <w:rStyle w:val="Hiperligao"/>
            <w:noProof/>
          </w:rPr>
          <w:t>Tabela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F18D7A" w14:textId="65821562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29" w:history="1">
        <w:r w:rsidRPr="00467288">
          <w:rPr>
            <w:rStyle w:val="Hiperligao"/>
            <w:noProof/>
          </w:rPr>
          <w:t>Tabela circuitos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CD3B77" w14:textId="76AE1E09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0" w:history="1">
        <w:r w:rsidRPr="00467288">
          <w:rPr>
            <w:rStyle w:val="Hiperligao"/>
            <w:noProof/>
          </w:rPr>
          <w:t>Tabela equipamentos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6F1C46" w14:textId="349C33C4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1" w:history="1">
        <w:r w:rsidRPr="00467288">
          <w:rPr>
            <w:rStyle w:val="Hiperligao"/>
            <w:noProof/>
          </w:rPr>
          <w:t>Tabela equipas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9C6D52" w14:textId="2665C3A3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2" w:history="1">
        <w:r w:rsidRPr="00467288">
          <w:rPr>
            <w:rStyle w:val="Hiperligao"/>
            <w:noProof/>
          </w:rPr>
          <w:t>Tabela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A85A2" w14:textId="52FA5454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3" w:history="1">
        <w:r w:rsidRPr="00467288">
          <w:rPr>
            <w:rStyle w:val="Hiperligao"/>
            <w:noProof/>
          </w:rPr>
          <w:t>Tabela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55D16" w14:textId="386744A2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4" w:history="1">
        <w:r w:rsidRPr="00467288">
          <w:rPr>
            <w:rStyle w:val="Hiperligao"/>
            <w:noProof/>
          </w:rPr>
          <w:t>Tabela eventoscircuitos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50E889" w14:textId="4D68266D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5" w:history="1">
        <w:r w:rsidRPr="00467288">
          <w:rPr>
            <w:rStyle w:val="Hiperligao"/>
            <w:noProof/>
          </w:rPr>
          <w:t>Tabela fotocarro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F5BDE9" w14:textId="41AE3F9C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6" w:history="1">
        <w:r w:rsidRPr="00467288">
          <w:rPr>
            <w:rStyle w:val="Hiperligao"/>
            <w:noProof/>
          </w:rPr>
          <w:t>Tabela fotocircuito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3944D" w14:textId="36586FAD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7" w:history="1">
        <w:r w:rsidRPr="00467288">
          <w:rPr>
            <w:rStyle w:val="Hiperligao"/>
            <w:noProof/>
          </w:rPr>
          <w:t>Tabela fotodefundo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CFCCF" w14:textId="10FDFAC7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8" w:history="1">
        <w:r w:rsidRPr="00467288">
          <w:rPr>
            <w:rStyle w:val="Hiperligao"/>
            <w:noProof/>
          </w:rPr>
          <w:t>Tabela fotoequipamentos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DB3278" w14:textId="23A21194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39" w:history="1">
        <w:r w:rsidRPr="00467288">
          <w:rPr>
            <w:rStyle w:val="Hiperligao"/>
            <w:noProof/>
          </w:rPr>
          <w:t>Tabela noticias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2BF1F2" w14:textId="71C1258C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0" w:history="1">
        <w:r w:rsidRPr="00467288">
          <w:rPr>
            <w:rStyle w:val="Hiperligao"/>
            <w:noProof/>
          </w:rPr>
          <w:t>Tabela pilotoposicao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EDB9BD" w14:textId="6215D42D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1" w:history="1">
        <w:r w:rsidRPr="00467288">
          <w:rPr>
            <w:rStyle w:val="Hiperligao"/>
            <w:noProof/>
          </w:rPr>
          <w:t>Tabela pilotos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FB65EB" w14:textId="784B0BE8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2" w:history="1">
        <w:r w:rsidRPr="00467288">
          <w:rPr>
            <w:rStyle w:val="Hiperligao"/>
            <w:noProof/>
          </w:rPr>
          <w:t>Tabela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1D58C" w14:textId="4CD192B9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3" w:history="1">
        <w:r w:rsidRPr="00467288">
          <w:rPr>
            <w:rStyle w:val="Hiperligao"/>
            <w:noProof/>
          </w:rPr>
          <w:t>Tabela resultadoetapas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A01EC" w14:textId="7E2CC675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4" w:history="1">
        <w:r w:rsidRPr="00467288">
          <w:rPr>
            <w:rStyle w:val="Hiperligao"/>
            <w:noProof/>
          </w:rPr>
          <w:t>Tabela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589F11" w14:textId="067400AD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5" w:history="1">
        <w:r w:rsidRPr="00467288">
          <w:rPr>
            <w:rStyle w:val="Hiperligao"/>
            <w:noProof/>
          </w:rPr>
          <w:t>Descrição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DB0AF8" w14:textId="1E799215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6" w:history="1">
        <w:r w:rsidRPr="00467288">
          <w:rPr>
            <w:rStyle w:val="Hiperliga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40A3FB" w14:textId="1CC2A217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7" w:history="1">
        <w:r w:rsidRPr="00467288">
          <w:rPr>
            <w:rStyle w:val="Hiperligao"/>
            <w:noProof/>
          </w:rPr>
          <w:t>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DFD6DB" w14:textId="2DB56526" w:rsidR="003712C7" w:rsidRDefault="003712C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34814648" w:history="1">
        <w:r w:rsidRPr="00467288">
          <w:rPr>
            <w:rStyle w:val="Hiperligao"/>
            <w:noProof/>
          </w:rPr>
          <w:t>Modelo Conceptual (DER)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_Toc134814648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A7791C" w14:textId="1C42875F" w:rsidR="00F135C0" w:rsidRDefault="00F135C0">
      <w:r>
        <w:rPr>
          <w:b/>
          <w:bCs/>
        </w:rPr>
        <w:fldChar w:fldCharType="end"/>
      </w:r>
    </w:p>
    <w:p w14:paraId="227A23BE" w14:textId="77777777" w:rsidR="004C061C" w:rsidRDefault="004C061C"/>
    <w:p w14:paraId="73AD8751" w14:textId="77777777" w:rsidR="004C061C" w:rsidRDefault="004C061C"/>
    <w:p w14:paraId="55D31A23" w14:textId="77777777" w:rsidR="004C061C" w:rsidRDefault="004C061C"/>
    <w:p w14:paraId="42C0608F" w14:textId="77777777" w:rsidR="004C061C" w:rsidRDefault="004C061C"/>
    <w:p w14:paraId="1F560810" w14:textId="77777777" w:rsidR="004C061C" w:rsidRDefault="004C061C"/>
    <w:p w14:paraId="4605CB4D" w14:textId="77777777" w:rsidR="004C061C" w:rsidRDefault="004C061C"/>
    <w:p w14:paraId="4930AB35" w14:textId="77777777" w:rsidR="004C061C" w:rsidRDefault="004C061C"/>
    <w:p w14:paraId="02328C86" w14:textId="77777777" w:rsidR="004C061C" w:rsidRDefault="004C061C"/>
    <w:p w14:paraId="53471DBD" w14:textId="77777777" w:rsidR="004C061C" w:rsidRDefault="004C061C"/>
    <w:p w14:paraId="38DE87F4" w14:textId="16D1E3E8" w:rsidR="00F135C0" w:rsidRDefault="00F135C0"/>
    <w:p w14:paraId="7B06A34B" w14:textId="1E1A0634" w:rsidR="00F135C0" w:rsidRDefault="00F135C0" w:rsidP="00FB1A20">
      <w:pPr>
        <w:pStyle w:val="Ttulo1"/>
      </w:pPr>
      <w:bookmarkStart w:id="0" w:name="_Toc134814625"/>
      <w:r>
        <w:lastRenderedPageBreak/>
        <w:t>BASE DE DADOS:</w:t>
      </w:r>
      <w:r w:rsidR="009E4ACA">
        <w:t xml:space="preserve"> </w:t>
      </w:r>
      <w:proofErr w:type="spellStart"/>
      <w:r w:rsidR="00A771FC">
        <w:t>raceSphere</w:t>
      </w:r>
      <w:bookmarkEnd w:id="0"/>
      <w:proofErr w:type="spellEnd"/>
    </w:p>
    <w:p w14:paraId="2539EC1D" w14:textId="467DFF56" w:rsidR="00F135C0" w:rsidRDefault="00F135C0" w:rsidP="00A771FC">
      <w:pPr>
        <w:pStyle w:val="Ttulo1"/>
      </w:pPr>
      <w:bookmarkStart w:id="1" w:name="_Toc134814626"/>
      <w:r>
        <w:t xml:space="preserve">Tabela </w:t>
      </w:r>
      <w:r w:rsidR="00A771FC">
        <w:t>admin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0"/>
        <w:gridCol w:w="1527"/>
        <w:gridCol w:w="1527"/>
        <w:gridCol w:w="1069"/>
        <w:gridCol w:w="1683"/>
      </w:tblGrid>
      <w:tr w:rsidR="007E4CC0" w:rsidRPr="00AF7C8F" w14:paraId="7C24C7ED" w14:textId="77777777" w:rsidTr="00AF7C8F">
        <w:tc>
          <w:tcPr>
            <w:tcW w:w="1378" w:type="dxa"/>
            <w:shd w:val="clear" w:color="auto" w:fill="auto"/>
          </w:tcPr>
          <w:p w14:paraId="3A23D653" w14:textId="77777777" w:rsidR="00F135C0" w:rsidRPr="00AF7C8F" w:rsidRDefault="00F135C0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0BE1F410" w14:textId="77777777" w:rsidR="00F135C0" w:rsidRPr="00AF7C8F" w:rsidRDefault="00F135C0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765CCF58" w14:textId="77777777" w:rsidR="00F135C0" w:rsidRPr="00AF7C8F" w:rsidRDefault="00F135C0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18B5263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8E47DB3" w14:textId="77777777" w:rsidR="00F135C0" w:rsidRPr="00AF7C8F" w:rsidRDefault="00F135C0" w:rsidP="00AF7C8F">
            <w:pPr>
              <w:spacing w:after="0" w:line="240" w:lineRule="auto"/>
            </w:pPr>
            <w:r w:rsidRPr="00AF7C8F">
              <w:t>C</w:t>
            </w:r>
            <w:r w:rsidR="009E4ACA" w:rsidRPr="00AF7C8F">
              <w:t>have Primária</w:t>
            </w:r>
          </w:p>
        </w:tc>
        <w:tc>
          <w:tcPr>
            <w:tcW w:w="1678" w:type="dxa"/>
            <w:shd w:val="clear" w:color="auto" w:fill="auto"/>
          </w:tcPr>
          <w:p w14:paraId="30B71EC9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7E4CC0" w:rsidRPr="00AF7C8F" w14:paraId="5AFFA6FB" w14:textId="77777777" w:rsidTr="00AF7C8F">
        <w:tc>
          <w:tcPr>
            <w:tcW w:w="1378" w:type="dxa"/>
            <w:shd w:val="clear" w:color="auto" w:fill="auto"/>
          </w:tcPr>
          <w:p w14:paraId="2A16D72B" w14:textId="0264B033" w:rsidR="00F135C0" w:rsidRPr="00AF7C8F" w:rsidRDefault="000F4D5A" w:rsidP="00AF7C8F">
            <w:pPr>
              <w:spacing w:after="0" w:line="240" w:lineRule="auto"/>
            </w:pPr>
            <w:r>
              <w:t>idAdmin</w:t>
            </w:r>
          </w:p>
        </w:tc>
        <w:tc>
          <w:tcPr>
            <w:tcW w:w="1311" w:type="dxa"/>
            <w:shd w:val="clear" w:color="auto" w:fill="auto"/>
          </w:tcPr>
          <w:p w14:paraId="49496111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F1D97DA" w14:textId="581BEA74" w:rsidR="00F135C0" w:rsidRPr="00AF7C8F" w:rsidRDefault="007E4CC0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4D575565" w14:textId="03B041B8" w:rsidR="00F135C0" w:rsidRPr="00AF7C8F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2A73DD4F" w14:textId="7970CF2A" w:rsidR="00F135C0" w:rsidRPr="00AF7C8F" w:rsidRDefault="007E4CC0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9FDDC77" w14:textId="28F59A76" w:rsidR="00F135C0" w:rsidRPr="00AF7C8F" w:rsidRDefault="007E4CC0" w:rsidP="00AF7C8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7E4CC0" w:rsidRPr="00AF7C8F" w14:paraId="3EF152F4" w14:textId="77777777" w:rsidTr="00AF7C8F">
        <w:tc>
          <w:tcPr>
            <w:tcW w:w="1378" w:type="dxa"/>
            <w:shd w:val="clear" w:color="auto" w:fill="auto"/>
          </w:tcPr>
          <w:p w14:paraId="1CB5DEA7" w14:textId="1ED2A428" w:rsidR="00F135C0" w:rsidRPr="00AF7C8F" w:rsidRDefault="000F4D5A" w:rsidP="00AF7C8F">
            <w:pPr>
              <w:spacing w:after="0" w:line="240" w:lineRule="auto"/>
            </w:pPr>
            <w:proofErr w:type="spellStart"/>
            <w:r>
              <w:t>nivel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82B5CA0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28D2332" w14:textId="44FDCDB0" w:rsidR="00F135C0" w:rsidRPr="00AF7C8F" w:rsidRDefault="000F4D5A" w:rsidP="00AF7C8F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7B8BEA0F" w14:textId="53B1B794" w:rsidR="00F135C0" w:rsidRPr="00AF7C8F" w:rsidRDefault="007E4CC0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19F4ACC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7053C91" w14:textId="5B3E6C9E" w:rsidR="00F135C0" w:rsidRPr="00AF7C8F" w:rsidRDefault="000F4D5A" w:rsidP="00AF7C8F">
            <w:pPr>
              <w:spacing w:after="0" w:line="240" w:lineRule="auto"/>
            </w:pPr>
            <w:r>
              <w:t>Pres, r1, r2</w:t>
            </w:r>
          </w:p>
        </w:tc>
      </w:tr>
      <w:tr w:rsidR="007E4CC0" w:rsidRPr="00AF7C8F" w14:paraId="54709127" w14:textId="77777777" w:rsidTr="00AF7C8F">
        <w:tc>
          <w:tcPr>
            <w:tcW w:w="1378" w:type="dxa"/>
            <w:shd w:val="clear" w:color="auto" w:fill="auto"/>
          </w:tcPr>
          <w:p w14:paraId="4B083108" w14:textId="269FA9B2" w:rsidR="00F135C0" w:rsidRPr="00AF7C8F" w:rsidRDefault="000F4D5A" w:rsidP="00AF7C8F">
            <w:pPr>
              <w:spacing w:after="0" w:line="240" w:lineRule="auto"/>
            </w:pPr>
            <w:r>
              <w:t>IdUtilizador</w:t>
            </w:r>
          </w:p>
        </w:tc>
        <w:tc>
          <w:tcPr>
            <w:tcW w:w="1311" w:type="dxa"/>
            <w:shd w:val="clear" w:color="auto" w:fill="auto"/>
          </w:tcPr>
          <w:p w14:paraId="144DEA4F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C22897B" w14:textId="7E24B0B1" w:rsidR="00F135C0" w:rsidRPr="00AF7C8F" w:rsidRDefault="000F4D5A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2400F0AD" w14:textId="5A6DA862" w:rsidR="00F135C0" w:rsidRPr="00AF7C8F" w:rsidRDefault="007E4CC0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31DF124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EB8D92E" w14:textId="2DBF89B3" w:rsidR="00F135C0" w:rsidRPr="00AF7C8F" w:rsidRDefault="00806B66" w:rsidP="00AF7C8F">
            <w:pPr>
              <w:spacing w:after="0" w:line="240" w:lineRule="auto"/>
            </w:pPr>
            <w:r>
              <w:t>Chave Estrangeira (utilizador)</w:t>
            </w:r>
          </w:p>
        </w:tc>
      </w:tr>
    </w:tbl>
    <w:p w14:paraId="7D7D5E08" w14:textId="77777777" w:rsidR="00F135C0" w:rsidRDefault="00F135C0"/>
    <w:p w14:paraId="3F533EF1" w14:textId="55675B42" w:rsidR="00F135C0" w:rsidRDefault="00F135C0" w:rsidP="00A771FC">
      <w:pPr>
        <w:pStyle w:val="Ttulo1"/>
      </w:pPr>
      <w:bookmarkStart w:id="2" w:name="_Toc134814627"/>
      <w:r>
        <w:t xml:space="preserve">Tabela </w:t>
      </w:r>
      <w:r w:rsidR="00D94414">
        <w:t>carros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2CDC0AC4" w14:textId="77777777" w:rsidTr="00AF7C8F">
        <w:tc>
          <w:tcPr>
            <w:tcW w:w="1378" w:type="dxa"/>
            <w:shd w:val="clear" w:color="auto" w:fill="auto"/>
          </w:tcPr>
          <w:p w14:paraId="77A273DF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2E44276D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7A94C5B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04E2E4AD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F6B7B5F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296899AB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662D7DE4" w14:textId="77777777" w:rsidTr="00AF7C8F">
        <w:tc>
          <w:tcPr>
            <w:tcW w:w="1378" w:type="dxa"/>
            <w:shd w:val="clear" w:color="auto" w:fill="auto"/>
          </w:tcPr>
          <w:p w14:paraId="1095CC49" w14:textId="7FD1CCE0" w:rsidR="009E4ACA" w:rsidRPr="00AF7C8F" w:rsidRDefault="007E4CC0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5DCAC025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63A2B0D" w14:textId="4F3F91F7" w:rsidR="009E4ACA" w:rsidRPr="00AF7C8F" w:rsidRDefault="007E4CC0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409262DF" w14:textId="772B3635" w:rsidR="009E4ACA" w:rsidRPr="00AF7C8F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4AE7D3FC" w14:textId="039B973F" w:rsidR="009E4ACA" w:rsidRPr="00AF7C8F" w:rsidRDefault="007E4CC0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ABC559F" w14:textId="437BBED1" w:rsidR="009E4ACA" w:rsidRPr="00AF7C8F" w:rsidRDefault="007E4CC0" w:rsidP="00AF7C8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9E4ACA" w:rsidRPr="00AF7C8F" w14:paraId="6C4872EC" w14:textId="77777777" w:rsidTr="00AF7C8F">
        <w:tc>
          <w:tcPr>
            <w:tcW w:w="1378" w:type="dxa"/>
            <w:shd w:val="clear" w:color="auto" w:fill="auto"/>
          </w:tcPr>
          <w:p w14:paraId="7A437874" w14:textId="4FD4941D" w:rsidR="009E4ACA" w:rsidRPr="00AF7C8F" w:rsidRDefault="00806B66" w:rsidP="00AF7C8F">
            <w:pPr>
              <w:spacing w:after="0" w:line="240" w:lineRule="auto"/>
            </w:pPr>
            <w:r>
              <w:t>marca</w:t>
            </w:r>
          </w:p>
        </w:tc>
        <w:tc>
          <w:tcPr>
            <w:tcW w:w="1311" w:type="dxa"/>
            <w:shd w:val="clear" w:color="auto" w:fill="auto"/>
          </w:tcPr>
          <w:p w14:paraId="0970F82C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DED778A" w14:textId="22B78A64" w:rsidR="009E4ACA" w:rsidRPr="00AF7C8F" w:rsidRDefault="007E4CC0" w:rsidP="00AF7C8F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806B66">
              <w:t>255</w:t>
            </w:r>
            <w:r>
              <w:t>)</w:t>
            </w:r>
          </w:p>
        </w:tc>
        <w:tc>
          <w:tcPr>
            <w:tcW w:w="1528" w:type="dxa"/>
            <w:shd w:val="clear" w:color="auto" w:fill="auto"/>
          </w:tcPr>
          <w:p w14:paraId="2A0FD4E2" w14:textId="4FE3A652" w:rsidR="009E4ACA" w:rsidRPr="00AF7C8F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3C669D38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7AA533F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9E4ACA" w:rsidRPr="00AF7C8F" w14:paraId="7FC13C3E" w14:textId="77777777" w:rsidTr="00AF7C8F">
        <w:tc>
          <w:tcPr>
            <w:tcW w:w="1378" w:type="dxa"/>
            <w:shd w:val="clear" w:color="auto" w:fill="auto"/>
          </w:tcPr>
          <w:p w14:paraId="326DBC2D" w14:textId="5E9AEF13" w:rsidR="009E4ACA" w:rsidRPr="00AF7C8F" w:rsidRDefault="00806B66" w:rsidP="00AF7C8F">
            <w:pPr>
              <w:spacing w:after="0" w:line="240" w:lineRule="auto"/>
            </w:pPr>
            <w:r>
              <w:t>modelo</w:t>
            </w:r>
          </w:p>
        </w:tc>
        <w:tc>
          <w:tcPr>
            <w:tcW w:w="1311" w:type="dxa"/>
            <w:shd w:val="clear" w:color="auto" w:fill="auto"/>
          </w:tcPr>
          <w:p w14:paraId="36D8C850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898738" w14:textId="74A0522F" w:rsidR="009E4ACA" w:rsidRPr="00AF7C8F" w:rsidRDefault="00806B66" w:rsidP="00AF7C8F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7815473B" w14:textId="55760BA2" w:rsidR="009E4ACA" w:rsidRPr="00AF7C8F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635AA51B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77CF49F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7E4CC0" w:rsidRPr="00AF7C8F" w14:paraId="316D9666" w14:textId="77777777" w:rsidTr="00AF7C8F">
        <w:tc>
          <w:tcPr>
            <w:tcW w:w="1378" w:type="dxa"/>
            <w:shd w:val="clear" w:color="auto" w:fill="auto"/>
          </w:tcPr>
          <w:p w14:paraId="09E46AF1" w14:textId="53816850" w:rsidR="007E4CC0" w:rsidRDefault="00806B66" w:rsidP="00AF7C8F">
            <w:pPr>
              <w:spacing w:after="0" w:line="240" w:lineRule="auto"/>
            </w:pPr>
            <w:r>
              <w:t>cor</w:t>
            </w:r>
          </w:p>
        </w:tc>
        <w:tc>
          <w:tcPr>
            <w:tcW w:w="1311" w:type="dxa"/>
            <w:shd w:val="clear" w:color="auto" w:fill="auto"/>
          </w:tcPr>
          <w:p w14:paraId="1AE75580" w14:textId="77777777" w:rsidR="007E4CC0" w:rsidRPr="00AF7C8F" w:rsidRDefault="007E4CC0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7C7E0F3" w14:textId="6E5FA69B" w:rsidR="007E4CC0" w:rsidRDefault="00806B66" w:rsidP="00AF7C8F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0A0D8EC4" w14:textId="6DDE6A3B" w:rsidR="007E4CC0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452AA96E" w14:textId="77777777" w:rsidR="007E4CC0" w:rsidRPr="00AF7C8F" w:rsidRDefault="007E4CC0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0B2AB98" w14:textId="77777777" w:rsidR="007E4CC0" w:rsidRPr="00AF7C8F" w:rsidRDefault="007E4CC0" w:rsidP="00AF7C8F">
            <w:pPr>
              <w:spacing w:after="0" w:line="240" w:lineRule="auto"/>
            </w:pPr>
          </w:p>
        </w:tc>
      </w:tr>
      <w:tr w:rsidR="007E4CC0" w:rsidRPr="00AF7C8F" w14:paraId="386A9915" w14:textId="77777777" w:rsidTr="00AF7C8F">
        <w:tc>
          <w:tcPr>
            <w:tcW w:w="1378" w:type="dxa"/>
            <w:shd w:val="clear" w:color="auto" w:fill="auto"/>
          </w:tcPr>
          <w:p w14:paraId="46C58DF2" w14:textId="034ACA2D" w:rsidR="007E4CC0" w:rsidRDefault="00806B66" w:rsidP="00AF7C8F">
            <w:pPr>
              <w:spacing w:after="0" w:line="240" w:lineRule="auto"/>
            </w:pPr>
            <w:r>
              <w:t>peso</w:t>
            </w:r>
          </w:p>
        </w:tc>
        <w:tc>
          <w:tcPr>
            <w:tcW w:w="1311" w:type="dxa"/>
            <w:shd w:val="clear" w:color="auto" w:fill="auto"/>
          </w:tcPr>
          <w:p w14:paraId="23E34BD1" w14:textId="77777777" w:rsidR="007E4CC0" w:rsidRPr="00AF7C8F" w:rsidRDefault="007E4CC0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1E04EAA" w14:textId="148BFA8F" w:rsidR="007E4CC0" w:rsidRDefault="00806B66" w:rsidP="00AF7C8F">
            <w:pPr>
              <w:spacing w:after="0" w:line="240" w:lineRule="auto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528" w:type="dxa"/>
            <w:shd w:val="clear" w:color="auto" w:fill="auto"/>
          </w:tcPr>
          <w:p w14:paraId="7536C35F" w14:textId="3BF32A35" w:rsidR="007E4CC0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50F1F7C4" w14:textId="77777777" w:rsidR="007E4CC0" w:rsidRPr="00AF7C8F" w:rsidRDefault="007E4CC0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DBAF58A" w14:textId="77777777" w:rsidR="007E4CC0" w:rsidRPr="00AF7C8F" w:rsidRDefault="007E4CC0" w:rsidP="00AF7C8F">
            <w:pPr>
              <w:spacing w:after="0" w:line="240" w:lineRule="auto"/>
            </w:pPr>
          </w:p>
        </w:tc>
      </w:tr>
      <w:tr w:rsidR="00806B66" w:rsidRPr="00AF7C8F" w14:paraId="664A7FD1" w14:textId="77777777" w:rsidTr="00AF7C8F">
        <w:tc>
          <w:tcPr>
            <w:tcW w:w="1378" w:type="dxa"/>
            <w:shd w:val="clear" w:color="auto" w:fill="auto"/>
          </w:tcPr>
          <w:p w14:paraId="5ADBA654" w14:textId="2A1471C6" w:rsidR="00806B66" w:rsidRDefault="00806B66" w:rsidP="00AF7C8F">
            <w:pPr>
              <w:spacing w:after="0" w:line="240" w:lineRule="auto"/>
            </w:pPr>
            <w:r>
              <w:t>cilindrada</w:t>
            </w:r>
          </w:p>
        </w:tc>
        <w:tc>
          <w:tcPr>
            <w:tcW w:w="1311" w:type="dxa"/>
            <w:shd w:val="clear" w:color="auto" w:fill="auto"/>
          </w:tcPr>
          <w:p w14:paraId="3788CD1E" w14:textId="77777777" w:rsidR="00806B66" w:rsidRPr="00AF7C8F" w:rsidRDefault="00806B66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631C142" w14:textId="70825768" w:rsidR="00806B66" w:rsidRDefault="00806B66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0DCFADC9" w14:textId="4828C1B8" w:rsidR="00806B66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734AC352" w14:textId="77777777" w:rsidR="00806B66" w:rsidRPr="00AF7C8F" w:rsidRDefault="00806B66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6340FB0" w14:textId="77777777" w:rsidR="00806B66" w:rsidRPr="00AF7C8F" w:rsidRDefault="00806B66" w:rsidP="00AF7C8F">
            <w:pPr>
              <w:spacing w:after="0" w:line="240" w:lineRule="auto"/>
            </w:pPr>
          </w:p>
        </w:tc>
      </w:tr>
      <w:tr w:rsidR="00806B66" w:rsidRPr="00AF7C8F" w14:paraId="4EB50EE5" w14:textId="77777777" w:rsidTr="00AF7C8F">
        <w:tc>
          <w:tcPr>
            <w:tcW w:w="1378" w:type="dxa"/>
            <w:shd w:val="clear" w:color="auto" w:fill="auto"/>
          </w:tcPr>
          <w:p w14:paraId="59445ED5" w14:textId="3283F454" w:rsidR="00806B66" w:rsidRDefault="00806B66" w:rsidP="00AF7C8F">
            <w:pPr>
              <w:spacing w:after="0" w:line="240" w:lineRule="auto"/>
            </w:pPr>
            <w:r>
              <w:t>cavalos</w:t>
            </w:r>
          </w:p>
        </w:tc>
        <w:tc>
          <w:tcPr>
            <w:tcW w:w="1311" w:type="dxa"/>
            <w:shd w:val="clear" w:color="auto" w:fill="auto"/>
          </w:tcPr>
          <w:p w14:paraId="2EF6F197" w14:textId="77777777" w:rsidR="00806B66" w:rsidRPr="00AF7C8F" w:rsidRDefault="00806B66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29EEA06" w14:textId="48CA28D1" w:rsidR="00806B66" w:rsidRDefault="00806B66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3584BC8D" w14:textId="5E9C7CA5" w:rsidR="00806B66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404234EE" w14:textId="77777777" w:rsidR="00806B66" w:rsidRPr="00AF7C8F" w:rsidRDefault="00806B66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6F561C8" w14:textId="77777777" w:rsidR="00806B66" w:rsidRPr="00AF7C8F" w:rsidRDefault="00806B66" w:rsidP="00AF7C8F">
            <w:pPr>
              <w:spacing w:after="0" w:line="240" w:lineRule="auto"/>
            </w:pPr>
          </w:p>
        </w:tc>
      </w:tr>
      <w:tr w:rsidR="00806B66" w:rsidRPr="00AF7C8F" w14:paraId="4F8364CE" w14:textId="77777777" w:rsidTr="00AF7C8F">
        <w:tc>
          <w:tcPr>
            <w:tcW w:w="1378" w:type="dxa"/>
            <w:shd w:val="clear" w:color="auto" w:fill="auto"/>
          </w:tcPr>
          <w:p w14:paraId="771AD942" w14:textId="48F7194A" w:rsidR="00806B66" w:rsidRDefault="00806B66" w:rsidP="00AF7C8F">
            <w:pPr>
              <w:spacing w:after="0"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5C0D9E94" w14:textId="77777777" w:rsidR="00806B66" w:rsidRPr="00AF7C8F" w:rsidRDefault="00806B66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189794C" w14:textId="3B5D3BD5" w:rsidR="00806B66" w:rsidRDefault="00806B66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61FF10CE" w14:textId="3466A6C0" w:rsidR="00806B66" w:rsidRDefault="00806B66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11349185" w14:textId="77777777" w:rsidR="00806B66" w:rsidRPr="00AF7C8F" w:rsidRDefault="00806B66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8BF5743" w14:textId="6E933978" w:rsidR="00806B66" w:rsidRPr="00AF7C8F" w:rsidRDefault="00806B66" w:rsidP="00AF7C8F">
            <w:pPr>
              <w:spacing w:after="0" w:line="240" w:lineRule="auto"/>
            </w:pPr>
            <w:r>
              <w:t>Chave Estrangeira (</w:t>
            </w:r>
            <w:proofErr w:type="spellStart"/>
            <w:r>
              <w:t>fotocarro</w:t>
            </w:r>
            <w:proofErr w:type="spellEnd"/>
            <w:r>
              <w:t>)</w:t>
            </w:r>
          </w:p>
        </w:tc>
      </w:tr>
    </w:tbl>
    <w:p w14:paraId="3331177A" w14:textId="77777777" w:rsidR="00F135C0" w:rsidRDefault="00F135C0" w:rsidP="00F135C0"/>
    <w:p w14:paraId="2AAFB9B1" w14:textId="57C4BAF5" w:rsidR="00F135C0" w:rsidRDefault="009E4ACA" w:rsidP="00A771FC">
      <w:pPr>
        <w:pStyle w:val="Ttulo1"/>
      </w:pPr>
      <w:bookmarkStart w:id="3" w:name="_Toc3709763"/>
      <w:bookmarkStart w:id="4" w:name="_Toc134814628"/>
      <w:r>
        <w:t xml:space="preserve">Tabela </w:t>
      </w:r>
      <w:bookmarkEnd w:id="3"/>
      <w:r w:rsidR="00D94414">
        <w:t>categorias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9E4ACA" w:rsidRPr="00AF7C8F" w14:paraId="4105C00C" w14:textId="77777777" w:rsidTr="00D46CCD">
        <w:tc>
          <w:tcPr>
            <w:tcW w:w="1812" w:type="dxa"/>
            <w:shd w:val="clear" w:color="auto" w:fill="auto"/>
          </w:tcPr>
          <w:p w14:paraId="32738927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15616C72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558A0BA2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2BED24DD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43ABF20D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3671A64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5EE94ADB" w14:textId="77777777" w:rsidTr="00D46CCD">
        <w:tc>
          <w:tcPr>
            <w:tcW w:w="1812" w:type="dxa"/>
            <w:shd w:val="clear" w:color="auto" w:fill="auto"/>
          </w:tcPr>
          <w:p w14:paraId="14A571AA" w14:textId="1E5133A5" w:rsidR="009E4ACA" w:rsidRPr="00AF7C8F" w:rsidRDefault="00D46CC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2A06506A" w14:textId="4F9320D2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4F47BB30" w14:textId="608F01D3" w:rsidR="009E4ACA" w:rsidRPr="00AF7C8F" w:rsidRDefault="007E4CC0" w:rsidP="00AF7C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0DE5019F" w14:textId="562A5A7F" w:rsidR="009E4ACA" w:rsidRPr="00AF7C8F" w:rsidRDefault="00D46CCD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257BFACB" w14:textId="4AD10283" w:rsidR="009E4ACA" w:rsidRPr="00AF7C8F" w:rsidRDefault="007E4CC0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205102E8" w14:textId="3C58FEB0" w:rsidR="009E4ACA" w:rsidRPr="00AF7C8F" w:rsidRDefault="007E4CC0" w:rsidP="00AF7C8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9E4ACA" w:rsidRPr="00AF7C8F" w14:paraId="45EF698F" w14:textId="77777777" w:rsidTr="00D46CCD">
        <w:tc>
          <w:tcPr>
            <w:tcW w:w="1812" w:type="dxa"/>
            <w:shd w:val="clear" w:color="auto" w:fill="auto"/>
          </w:tcPr>
          <w:p w14:paraId="36E9A5D3" w14:textId="00FE916B" w:rsidR="009E4ACA" w:rsidRPr="00AF7C8F" w:rsidRDefault="00D46CCD" w:rsidP="00AF7C8F">
            <w:pPr>
              <w:spacing w:after="0" w:line="240" w:lineRule="auto"/>
            </w:pPr>
            <w:r>
              <w:t>categoria</w:t>
            </w:r>
          </w:p>
        </w:tc>
        <w:tc>
          <w:tcPr>
            <w:tcW w:w="1117" w:type="dxa"/>
            <w:shd w:val="clear" w:color="auto" w:fill="auto"/>
          </w:tcPr>
          <w:p w14:paraId="3C8B6991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4B5DB851" w14:textId="1653C82E" w:rsidR="009E4ACA" w:rsidRPr="00AF7C8F" w:rsidRDefault="00D46CCD" w:rsidP="00AF7C8F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6574D0B1" w14:textId="43108D4B" w:rsidR="009E4ACA" w:rsidRPr="00AF7C8F" w:rsidRDefault="00D46CCD" w:rsidP="00AF7C8F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4D770B43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6AF7F7EF" w14:textId="75E427C5" w:rsidR="009E4ACA" w:rsidRPr="00AF7C8F" w:rsidRDefault="00D46CCD" w:rsidP="00AF7C8F">
            <w:pPr>
              <w:spacing w:after="0" w:line="240" w:lineRule="auto"/>
            </w:pPr>
            <w:r>
              <w:t>Luvas, capacete, t-shirt</w:t>
            </w:r>
          </w:p>
        </w:tc>
      </w:tr>
    </w:tbl>
    <w:p w14:paraId="465E9878" w14:textId="77777777" w:rsidR="007E4CC0" w:rsidRDefault="007E4CC0" w:rsidP="00F135C0"/>
    <w:p w14:paraId="7849B5EB" w14:textId="638BAFAC" w:rsidR="007E4CC0" w:rsidRDefault="007E4CC0" w:rsidP="00A771FC">
      <w:pPr>
        <w:pStyle w:val="Ttulo1"/>
      </w:pPr>
      <w:bookmarkStart w:id="5" w:name="_Toc134814629"/>
      <w:r>
        <w:t xml:space="preserve">Tabela </w:t>
      </w:r>
      <w:r w:rsidR="00D94414">
        <w:t>circuitos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7E4CC0" w:rsidRPr="00AF7C8F" w14:paraId="55E60A28" w14:textId="77777777" w:rsidTr="008435D9">
        <w:tc>
          <w:tcPr>
            <w:tcW w:w="1378" w:type="dxa"/>
            <w:shd w:val="clear" w:color="auto" w:fill="auto"/>
          </w:tcPr>
          <w:p w14:paraId="3ED4FCC5" w14:textId="77777777" w:rsidR="007E4CC0" w:rsidRPr="00AF7C8F" w:rsidRDefault="007E4CC0" w:rsidP="008435D9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0BF1E9E9" w14:textId="77777777" w:rsidR="007E4CC0" w:rsidRPr="00AF7C8F" w:rsidRDefault="007E4CC0" w:rsidP="008435D9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5AA7490A" w14:textId="77777777" w:rsidR="007E4CC0" w:rsidRPr="00AF7C8F" w:rsidRDefault="007E4CC0" w:rsidP="008435D9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5EA9E3B7" w14:textId="77777777" w:rsidR="007E4CC0" w:rsidRPr="00AF7C8F" w:rsidRDefault="007E4CC0" w:rsidP="008435D9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691D094" w14:textId="77777777" w:rsidR="007E4CC0" w:rsidRPr="00AF7C8F" w:rsidRDefault="007E4CC0" w:rsidP="008435D9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2FB833A" w14:textId="77777777" w:rsidR="007E4CC0" w:rsidRPr="00AF7C8F" w:rsidRDefault="007E4CC0" w:rsidP="008435D9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D46CCD" w:rsidRPr="00AF7C8F" w14:paraId="5DFD0A6A" w14:textId="77777777" w:rsidTr="003D7E5B">
        <w:tc>
          <w:tcPr>
            <w:tcW w:w="1378" w:type="dxa"/>
            <w:shd w:val="clear" w:color="auto" w:fill="auto"/>
          </w:tcPr>
          <w:p w14:paraId="4355CF69" w14:textId="246A8985" w:rsidR="00D46CCD" w:rsidRDefault="00D46CCD" w:rsidP="00D46CCD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4E02CE74" w14:textId="77777777" w:rsidR="00D46CCD" w:rsidRPr="00AF7C8F" w:rsidRDefault="00D46CCD" w:rsidP="00D46CCD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CB713C7" w14:textId="7BB71889" w:rsidR="00D46CCD" w:rsidRDefault="00D46CCD" w:rsidP="00D46CCD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767E98C0" w14:textId="1A22C9A2" w:rsidR="00D46CCD" w:rsidRDefault="00D46CCD" w:rsidP="00D46CCD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71B6E752" w14:textId="376679B9" w:rsidR="00D46CCD" w:rsidRPr="00AF7C8F" w:rsidRDefault="00D46CCD" w:rsidP="00D46CCD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10D53272" w14:textId="2865A243" w:rsidR="00D46CCD" w:rsidRDefault="00D46CCD" w:rsidP="00D46CCD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D46CCD" w:rsidRPr="00AF7C8F" w14:paraId="40AB0C2C" w14:textId="77777777" w:rsidTr="008435D9">
        <w:tc>
          <w:tcPr>
            <w:tcW w:w="1378" w:type="dxa"/>
            <w:shd w:val="clear" w:color="auto" w:fill="auto"/>
          </w:tcPr>
          <w:p w14:paraId="7520824F" w14:textId="4B83C72C" w:rsidR="00D46CCD" w:rsidRPr="00AF7C8F" w:rsidRDefault="00D46CCD" w:rsidP="00D46CCD">
            <w:pPr>
              <w:spacing w:after="0" w:line="240" w:lineRule="auto"/>
            </w:pPr>
            <w:r>
              <w:t>nome</w:t>
            </w:r>
          </w:p>
        </w:tc>
        <w:tc>
          <w:tcPr>
            <w:tcW w:w="1311" w:type="dxa"/>
            <w:shd w:val="clear" w:color="auto" w:fill="auto"/>
          </w:tcPr>
          <w:p w14:paraId="7B341279" w14:textId="77777777" w:rsidR="00D46CCD" w:rsidRPr="00AF7C8F" w:rsidRDefault="00D46CCD" w:rsidP="00D46CCD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B59CE0" w14:textId="3117EC8E" w:rsidR="00D46CCD" w:rsidRPr="00AF7C8F" w:rsidRDefault="00D46CCD" w:rsidP="00D46CCD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2D500D06" w14:textId="0C472170" w:rsidR="00D46CCD" w:rsidRPr="00AF7C8F" w:rsidRDefault="00D46CCD" w:rsidP="00D46CCD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3107C3D" w14:textId="7ACF1FE5" w:rsidR="00D46CCD" w:rsidRPr="00AF7C8F" w:rsidRDefault="00D46CCD" w:rsidP="00D46CCD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A7B20ED" w14:textId="4DCD56CC" w:rsidR="00D46CCD" w:rsidRPr="00AF7C8F" w:rsidRDefault="00D46CCD" w:rsidP="00D46CCD">
            <w:pPr>
              <w:spacing w:after="0" w:line="240" w:lineRule="auto"/>
            </w:pPr>
          </w:p>
        </w:tc>
      </w:tr>
      <w:tr w:rsidR="00D46CCD" w:rsidRPr="00AF7C8F" w14:paraId="166C83E8" w14:textId="77777777" w:rsidTr="008435D9">
        <w:tc>
          <w:tcPr>
            <w:tcW w:w="1378" w:type="dxa"/>
            <w:shd w:val="clear" w:color="auto" w:fill="auto"/>
          </w:tcPr>
          <w:p w14:paraId="07F47823" w14:textId="21753CD1" w:rsidR="00D46CCD" w:rsidRDefault="00D46CCD" w:rsidP="00D46CCD">
            <w:pPr>
              <w:spacing w:after="0" w:line="240" w:lineRule="auto"/>
            </w:pPr>
            <w:r>
              <w:t>foto</w:t>
            </w:r>
          </w:p>
        </w:tc>
        <w:tc>
          <w:tcPr>
            <w:tcW w:w="1311" w:type="dxa"/>
            <w:shd w:val="clear" w:color="auto" w:fill="auto"/>
          </w:tcPr>
          <w:p w14:paraId="48B17A9B" w14:textId="77777777" w:rsidR="00D46CCD" w:rsidRPr="00AF7C8F" w:rsidRDefault="00D46CCD" w:rsidP="00D46CCD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BB9665F" w14:textId="7DDAC9DD" w:rsidR="00D46CCD" w:rsidRDefault="00D46CCD" w:rsidP="00D46CCD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72993116" w14:textId="7AB126E0" w:rsidR="00D46CCD" w:rsidRDefault="00D46CCD" w:rsidP="00D46CCD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9FD0C61" w14:textId="77777777" w:rsidR="00D46CCD" w:rsidRDefault="00D46CCD" w:rsidP="00D46CCD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BD0DAF3" w14:textId="77777777" w:rsidR="00D46CCD" w:rsidRPr="00AF7C8F" w:rsidRDefault="00D46CCD" w:rsidP="00D46CCD">
            <w:pPr>
              <w:spacing w:after="0" w:line="240" w:lineRule="auto"/>
            </w:pPr>
          </w:p>
        </w:tc>
      </w:tr>
      <w:tr w:rsidR="00D46CCD" w:rsidRPr="00AF7C8F" w14:paraId="6BCAECF0" w14:textId="77777777" w:rsidTr="008435D9">
        <w:tc>
          <w:tcPr>
            <w:tcW w:w="1378" w:type="dxa"/>
            <w:shd w:val="clear" w:color="auto" w:fill="auto"/>
          </w:tcPr>
          <w:p w14:paraId="62962BC9" w14:textId="1ADFE2FC" w:rsidR="00D46CCD" w:rsidRDefault="00D46CCD" w:rsidP="00D46CCD">
            <w:pPr>
              <w:spacing w:after="0" w:line="240" w:lineRule="auto"/>
            </w:pPr>
            <w:r>
              <w:t>pais</w:t>
            </w:r>
          </w:p>
        </w:tc>
        <w:tc>
          <w:tcPr>
            <w:tcW w:w="1311" w:type="dxa"/>
            <w:shd w:val="clear" w:color="auto" w:fill="auto"/>
          </w:tcPr>
          <w:p w14:paraId="361A9D41" w14:textId="77777777" w:rsidR="00D46CCD" w:rsidRPr="00AF7C8F" w:rsidRDefault="00D46CCD" w:rsidP="00D46CCD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60F9B48" w14:textId="4D7F3206" w:rsidR="00D46CCD" w:rsidRDefault="00D46CCD" w:rsidP="00D46CCD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0FC4FCBD" w14:textId="2004FF9E" w:rsidR="00D46CCD" w:rsidRDefault="00D46CCD" w:rsidP="00D46CCD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20A180" w14:textId="77777777" w:rsidR="00D46CCD" w:rsidRDefault="00D46CCD" w:rsidP="00D46CCD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5E05FDF" w14:textId="77777777" w:rsidR="00D46CCD" w:rsidRPr="00AF7C8F" w:rsidRDefault="00D46CCD" w:rsidP="00D46CCD">
            <w:pPr>
              <w:spacing w:after="0" w:line="240" w:lineRule="auto"/>
            </w:pPr>
          </w:p>
        </w:tc>
      </w:tr>
    </w:tbl>
    <w:p w14:paraId="4FAF9CD7" w14:textId="77777777" w:rsidR="00D46CCD" w:rsidRDefault="00D46CCD" w:rsidP="00D46CCD"/>
    <w:p w14:paraId="06EAD2FE" w14:textId="62CB8185" w:rsidR="00D46CCD" w:rsidRDefault="00D46CCD" w:rsidP="00D46CCD">
      <w:pPr>
        <w:pStyle w:val="Ttulo1"/>
      </w:pPr>
      <w:bookmarkStart w:id="6" w:name="_Toc134814630"/>
      <w:r>
        <w:t>Tabela equipamentos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255"/>
        <w:gridCol w:w="1494"/>
        <w:gridCol w:w="1459"/>
        <w:gridCol w:w="1045"/>
        <w:gridCol w:w="2011"/>
      </w:tblGrid>
      <w:tr w:rsidR="00D46CCD" w:rsidRPr="00AF7C8F" w14:paraId="267746CB" w14:textId="77777777" w:rsidTr="00D14215">
        <w:tc>
          <w:tcPr>
            <w:tcW w:w="1378" w:type="dxa"/>
            <w:shd w:val="clear" w:color="auto" w:fill="auto"/>
          </w:tcPr>
          <w:p w14:paraId="79AD1B75" w14:textId="77777777" w:rsidR="00D46CCD" w:rsidRPr="00AF7C8F" w:rsidRDefault="00D46CCD" w:rsidP="00D14215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010358C2" w14:textId="77777777" w:rsidR="00D46CCD" w:rsidRPr="00AF7C8F" w:rsidRDefault="00D46CCD" w:rsidP="00D14215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7870CAB0" w14:textId="77777777" w:rsidR="00D46CCD" w:rsidRPr="00AF7C8F" w:rsidRDefault="00D46CCD" w:rsidP="00D14215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1A1CB555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5A653267" w14:textId="77777777" w:rsidR="00D46CCD" w:rsidRPr="00AF7C8F" w:rsidRDefault="00D46CCD" w:rsidP="00D14215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774B7FEB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D46CCD" w:rsidRPr="00AF7C8F" w14:paraId="3E1864EC" w14:textId="77777777" w:rsidTr="00D14215">
        <w:tc>
          <w:tcPr>
            <w:tcW w:w="1378" w:type="dxa"/>
            <w:shd w:val="clear" w:color="auto" w:fill="auto"/>
          </w:tcPr>
          <w:p w14:paraId="48E3AD4A" w14:textId="65658209" w:rsidR="00D46CCD" w:rsidRDefault="00D46CCD" w:rsidP="00D14215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17BDE07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8018CD4" w14:textId="77777777" w:rsidR="00D46CCD" w:rsidRDefault="00D46CCD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E849C80" w14:textId="77777777" w:rsidR="00D46CCD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60749B29" w14:textId="77777777" w:rsidR="00D46CCD" w:rsidRPr="00AF7C8F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4716ABA" w14:textId="77777777" w:rsidR="00D46CCD" w:rsidRDefault="00D46CCD" w:rsidP="00D14215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D46CCD" w:rsidRPr="00AF7C8F" w14:paraId="4E5625AA" w14:textId="77777777" w:rsidTr="00D14215">
        <w:tc>
          <w:tcPr>
            <w:tcW w:w="1378" w:type="dxa"/>
            <w:shd w:val="clear" w:color="auto" w:fill="auto"/>
          </w:tcPr>
          <w:p w14:paraId="48E4753F" w14:textId="77777777" w:rsidR="00D46CCD" w:rsidRPr="00AF7C8F" w:rsidRDefault="00D46CCD" w:rsidP="00D14215">
            <w:pPr>
              <w:spacing w:after="0" w:line="240" w:lineRule="auto"/>
            </w:pPr>
            <w:r>
              <w:t>nome</w:t>
            </w:r>
          </w:p>
        </w:tc>
        <w:tc>
          <w:tcPr>
            <w:tcW w:w="1311" w:type="dxa"/>
            <w:shd w:val="clear" w:color="auto" w:fill="auto"/>
          </w:tcPr>
          <w:p w14:paraId="7F72BE9C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00766DF" w14:textId="77777777" w:rsidR="00D46CCD" w:rsidRPr="00AF7C8F" w:rsidRDefault="00D46CCD" w:rsidP="00D1421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702711F" w14:textId="42054EC0" w:rsidR="00D46CCD" w:rsidRPr="00AF7C8F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63BA92B1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79A87BE" w14:textId="77777777" w:rsidR="00D46CCD" w:rsidRPr="00AF7C8F" w:rsidRDefault="00D46CCD" w:rsidP="00D14215">
            <w:pPr>
              <w:spacing w:after="0" w:line="240" w:lineRule="auto"/>
            </w:pPr>
          </w:p>
        </w:tc>
      </w:tr>
      <w:tr w:rsidR="00D46CCD" w:rsidRPr="00AF7C8F" w14:paraId="59907735" w14:textId="77777777" w:rsidTr="00D14215">
        <w:tc>
          <w:tcPr>
            <w:tcW w:w="1378" w:type="dxa"/>
            <w:shd w:val="clear" w:color="auto" w:fill="auto"/>
          </w:tcPr>
          <w:p w14:paraId="59EFD9F3" w14:textId="170B3640" w:rsidR="00D46CCD" w:rsidRDefault="00D46CCD" w:rsidP="00D14215">
            <w:pPr>
              <w:spacing w:after="0"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61892E65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6C5C0D7" w14:textId="7BEF3E87" w:rsidR="00D46CCD" w:rsidRDefault="00D46CCD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4B83E460" w14:textId="18F5BB08" w:rsidR="00D46CCD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1DDD22C6" w14:textId="77777777" w:rsidR="00D46CCD" w:rsidRDefault="00D46CCD" w:rsidP="00D14215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78BCEFC" w14:textId="25AD3DD1" w:rsidR="00D46CCD" w:rsidRPr="00AF7C8F" w:rsidRDefault="00D46CCD" w:rsidP="00D14215">
            <w:pPr>
              <w:spacing w:after="0" w:line="240" w:lineRule="auto"/>
            </w:pPr>
            <w:r>
              <w:t>Chave Estrangeira (</w:t>
            </w:r>
            <w:proofErr w:type="spellStart"/>
            <w:r>
              <w:t>fotoequipamentos</w:t>
            </w:r>
            <w:proofErr w:type="spellEnd"/>
            <w:r>
              <w:t>)</w:t>
            </w:r>
          </w:p>
        </w:tc>
      </w:tr>
    </w:tbl>
    <w:p w14:paraId="7662B4E1" w14:textId="77777777" w:rsidR="00D46CCD" w:rsidRDefault="00D46CCD"/>
    <w:p w14:paraId="3C8C5629" w14:textId="23EA8FFA" w:rsidR="00D46CCD" w:rsidRDefault="00D46CCD" w:rsidP="00D46CCD">
      <w:pPr>
        <w:pStyle w:val="Ttulo1"/>
      </w:pPr>
      <w:bookmarkStart w:id="7" w:name="_Toc134814631"/>
      <w:r>
        <w:lastRenderedPageBreak/>
        <w:t>Tabela equipas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D46CCD" w:rsidRPr="00AF7C8F" w14:paraId="72062C68" w14:textId="77777777" w:rsidTr="00D14215">
        <w:tc>
          <w:tcPr>
            <w:tcW w:w="1378" w:type="dxa"/>
            <w:shd w:val="clear" w:color="auto" w:fill="auto"/>
          </w:tcPr>
          <w:p w14:paraId="6ED237C9" w14:textId="77777777" w:rsidR="00D46CCD" w:rsidRPr="00AF7C8F" w:rsidRDefault="00D46CCD" w:rsidP="00D14215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1B31282" w14:textId="77777777" w:rsidR="00D46CCD" w:rsidRPr="00AF7C8F" w:rsidRDefault="00D46CCD" w:rsidP="00D14215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DD9BBB4" w14:textId="77777777" w:rsidR="00D46CCD" w:rsidRPr="00AF7C8F" w:rsidRDefault="00D46CCD" w:rsidP="00D14215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45029DE4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107001D5" w14:textId="77777777" w:rsidR="00D46CCD" w:rsidRPr="00AF7C8F" w:rsidRDefault="00D46CCD" w:rsidP="00D14215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3402FF3A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D46CCD" w:rsidRPr="00AF7C8F" w14:paraId="1C50B33E" w14:textId="77777777" w:rsidTr="00D14215">
        <w:tc>
          <w:tcPr>
            <w:tcW w:w="1378" w:type="dxa"/>
            <w:shd w:val="clear" w:color="auto" w:fill="auto"/>
          </w:tcPr>
          <w:p w14:paraId="71E297E6" w14:textId="014D1BA0" w:rsidR="00D46CCD" w:rsidRDefault="00D46CCD" w:rsidP="00D14215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1CEA5828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544A4E9" w14:textId="77777777" w:rsidR="00D46CCD" w:rsidRDefault="00D46CCD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15776932" w14:textId="77777777" w:rsidR="00D46CCD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210B61E2" w14:textId="77777777" w:rsidR="00D46CCD" w:rsidRPr="00AF7C8F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4CB6CFDA" w14:textId="77777777" w:rsidR="00D46CCD" w:rsidRDefault="00D46CCD" w:rsidP="00D14215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D46CCD" w:rsidRPr="00AF7C8F" w14:paraId="46F491CF" w14:textId="77777777" w:rsidTr="00D14215">
        <w:tc>
          <w:tcPr>
            <w:tcW w:w="1378" w:type="dxa"/>
            <w:shd w:val="clear" w:color="auto" w:fill="auto"/>
          </w:tcPr>
          <w:p w14:paraId="5EF90B37" w14:textId="77777777" w:rsidR="00D46CCD" w:rsidRPr="00AF7C8F" w:rsidRDefault="00D46CCD" w:rsidP="00D14215">
            <w:pPr>
              <w:spacing w:after="0" w:line="240" w:lineRule="auto"/>
            </w:pPr>
            <w:r>
              <w:t>nome</w:t>
            </w:r>
          </w:p>
        </w:tc>
        <w:tc>
          <w:tcPr>
            <w:tcW w:w="1311" w:type="dxa"/>
            <w:shd w:val="clear" w:color="auto" w:fill="auto"/>
          </w:tcPr>
          <w:p w14:paraId="133037F1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BDECECD" w14:textId="77777777" w:rsidR="00D46CCD" w:rsidRPr="00AF7C8F" w:rsidRDefault="00D46CCD" w:rsidP="00D1421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6DB0556D" w14:textId="77777777" w:rsidR="00D46CCD" w:rsidRPr="00AF7C8F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20CA3754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8B94765" w14:textId="77777777" w:rsidR="00D46CCD" w:rsidRPr="00AF7C8F" w:rsidRDefault="00D46CCD" w:rsidP="00D14215">
            <w:pPr>
              <w:spacing w:after="0" w:line="240" w:lineRule="auto"/>
            </w:pPr>
          </w:p>
        </w:tc>
      </w:tr>
      <w:tr w:rsidR="00D46CCD" w:rsidRPr="00AF7C8F" w14:paraId="0A0241A5" w14:textId="77777777" w:rsidTr="00D14215">
        <w:tc>
          <w:tcPr>
            <w:tcW w:w="1378" w:type="dxa"/>
            <w:shd w:val="clear" w:color="auto" w:fill="auto"/>
          </w:tcPr>
          <w:p w14:paraId="2F8A7ACE" w14:textId="4288F3CB" w:rsidR="00D46CCD" w:rsidRDefault="00D46CCD" w:rsidP="00D14215">
            <w:pPr>
              <w:spacing w:after="0" w:line="240" w:lineRule="auto"/>
            </w:pPr>
            <w:r>
              <w:t>desporto</w:t>
            </w:r>
          </w:p>
        </w:tc>
        <w:tc>
          <w:tcPr>
            <w:tcW w:w="1311" w:type="dxa"/>
            <w:shd w:val="clear" w:color="auto" w:fill="auto"/>
          </w:tcPr>
          <w:p w14:paraId="6E960B0C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D32BFE0" w14:textId="3F72E972" w:rsidR="00D46CCD" w:rsidRDefault="00D46CCD" w:rsidP="00D14215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14:paraId="6EF7B93B" w14:textId="77777777" w:rsidR="00D46CCD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1069" w:type="dxa"/>
            <w:shd w:val="clear" w:color="auto" w:fill="auto"/>
          </w:tcPr>
          <w:p w14:paraId="308A09DD" w14:textId="77777777" w:rsidR="00D46CCD" w:rsidRDefault="00D46CCD" w:rsidP="00D14215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AA93FD2" w14:textId="346AAC7E" w:rsidR="00D46CCD" w:rsidRPr="00AF7C8F" w:rsidRDefault="00D46CCD" w:rsidP="00D14215">
            <w:pPr>
              <w:spacing w:after="0" w:line="240" w:lineRule="auto"/>
            </w:pPr>
            <w:r>
              <w:t xml:space="preserve">F1, </w:t>
            </w:r>
            <w:proofErr w:type="spellStart"/>
            <w:r>
              <w:t>wec</w:t>
            </w:r>
            <w:proofErr w:type="spellEnd"/>
            <w:r>
              <w:t xml:space="preserve">, </w:t>
            </w:r>
            <w:proofErr w:type="spellStart"/>
            <w:r>
              <w:t>wrc</w:t>
            </w:r>
            <w:proofErr w:type="spellEnd"/>
          </w:p>
        </w:tc>
      </w:tr>
      <w:tr w:rsidR="00D46CCD" w:rsidRPr="00AF7C8F" w14:paraId="6F142BDA" w14:textId="77777777" w:rsidTr="00D14215">
        <w:tc>
          <w:tcPr>
            <w:tcW w:w="1378" w:type="dxa"/>
            <w:shd w:val="clear" w:color="auto" w:fill="auto"/>
          </w:tcPr>
          <w:p w14:paraId="0843E290" w14:textId="5267B329" w:rsidR="00D46CCD" w:rsidRDefault="00D46CCD" w:rsidP="00D14215">
            <w:pPr>
              <w:spacing w:after="0" w:line="240" w:lineRule="auto"/>
            </w:pPr>
            <w:r>
              <w:t>logo</w:t>
            </w:r>
          </w:p>
        </w:tc>
        <w:tc>
          <w:tcPr>
            <w:tcW w:w="1311" w:type="dxa"/>
            <w:shd w:val="clear" w:color="auto" w:fill="auto"/>
          </w:tcPr>
          <w:p w14:paraId="2F576DEE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820FF1B" w14:textId="67B758E1" w:rsidR="00D46CCD" w:rsidRDefault="00D46CCD" w:rsidP="00D1421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34E778C4" w14:textId="0608A93F" w:rsidR="00D46CCD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F10B565" w14:textId="77777777" w:rsidR="00D46CCD" w:rsidRDefault="00D46CCD" w:rsidP="00D14215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F0BB464" w14:textId="77777777" w:rsidR="00D46CCD" w:rsidRDefault="00D46CCD" w:rsidP="00D14215">
            <w:pPr>
              <w:spacing w:after="0" w:line="240" w:lineRule="auto"/>
            </w:pPr>
          </w:p>
        </w:tc>
      </w:tr>
      <w:tr w:rsidR="00D46CCD" w:rsidRPr="00AF7C8F" w14:paraId="19E69509" w14:textId="77777777" w:rsidTr="00D14215">
        <w:tc>
          <w:tcPr>
            <w:tcW w:w="1378" w:type="dxa"/>
            <w:shd w:val="clear" w:color="auto" w:fill="auto"/>
          </w:tcPr>
          <w:p w14:paraId="2B73387F" w14:textId="22958789" w:rsidR="00D46CCD" w:rsidRDefault="00D46CCD" w:rsidP="00D14215">
            <w:pPr>
              <w:spacing w:after="0" w:line="240" w:lineRule="auto"/>
            </w:pPr>
            <w:proofErr w:type="spellStart"/>
            <w:r>
              <w:t>banpais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7E4B1DCD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2C32E1F" w14:textId="7FD994AA" w:rsidR="00D46CCD" w:rsidRDefault="00D46CCD" w:rsidP="00D1421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  <w:shd w:val="clear" w:color="auto" w:fill="auto"/>
          </w:tcPr>
          <w:p w14:paraId="34CD1D6D" w14:textId="06FE7D4D" w:rsidR="00D46CCD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BEEA0FC" w14:textId="77777777" w:rsidR="00D46CCD" w:rsidRDefault="00D46CCD" w:rsidP="00D14215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A2BAD6" w14:textId="77777777" w:rsidR="00D46CCD" w:rsidRDefault="00D46CCD" w:rsidP="00D14215">
            <w:pPr>
              <w:spacing w:after="0" w:line="240" w:lineRule="auto"/>
            </w:pPr>
          </w:p>
        </w:tc>
      </w:tr>
    </w:tbl>
    <w:p w14:paraId="15BDAB48" w14:textId="77777777" w:rsidR="00D46CCD" w:rsidRDefault="00D46CCD" w:rsidP="00D46CCD"/>
    <w:p w14:paraId="28609A63" w14:textId="248D7447" w:rsidR="00D46CCD" w:rsidRDefault="00D46CCD" w:rsidP="00D46CCD">
      <w:pPr>
        <w:pStyle w:val="Ttulo1"/>
      </w:pPr>
      <w:bookmarkStart w:id="8" w:name="_Toc134814632"/>
      <w:r>
        <w:t>Tabela etapas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D46CCD" w:rsidRPr="00AF7C8F" w14:paraId="77F56167" w14:textId="77777777" w:rsidTr="00D14215">
        <w:tc>
          <w:tcPr>
            <w:tcW w:w="1812" w:type="dxa"/>
            <w:shd w:val="clear" w:color="auto" w:fill="auto"/>
          </w:tcPr>
          <w:p w14:paraId="1D0F8868" w14:textId="77777777" w:rsidR="00D46CCD" w:rsidRPr="00AF7C8F" w:rsidRDefault="00D46CCD" w:rsidP="00D14215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77F0B959" w14:textId="77777777" w:rsidR="00D46CCD" w:rsidRPr="00AF7C8F" w:rsidRDefault="00D46CCD" w:rsidP="00D14215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690374AE" w14:textId="77777777" w:rsidR="00D46CCD" w:rsidRPr="00AF7C8F" w:rsidRDefault="00D46CCD" w:rsidP="00D14215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44A02009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4DF9D787" w14:textId="77777777" w:rsidR="00D46CCD" w:rsidRPr="00AF7C8F" w:rsidRDefault="00D46CCD" w:rsidP="00D14215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04CE4338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D46CCD" w:rsidRPr="00AF7C8F" w14:paraId="45B56C4E" w14:textId="77777777" w:rsidTr="00D14215">
        <w:tc>
          <w:tcPr>
            <w:tcW w:w="1812" w:type="dxa"/>
            <w:shd w:val="clear" w:color="auto" w:fill="auto"/>
          </w:tcPr>
          <w:p w14:paraId="1BA6B71D" w14:textId="77777777" w:rsidR="00D46CCD" w:rsidRPr="00AF7C8F" w:rsidRDefault="00D46CCD" w:rsidP="00D14215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65CB8F67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4D494147" w14:textId="77777777" w:rsidR="00D46CCD" w:rsidRPr="00AF7C8F" w:rsidRDefault="00D46CCD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0E5A18FD" w14:textId="77777777" w:rsidR="00D46CCD" w:rsidRPr="00AF7C8F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317D4D5F" w14:textId="77777777" w:rsidR="00D46CCD" w:rsidRPr="00AF7C8F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2F0DF67A" w14:textId="77777777" w:rsidR="00D46CCD" w:rsidRPr="00AF7C8F" w:rsidRDefault="00D46CCD" w:rsidP="00D14215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D46CCD" w:rsidRPr="00AF7C8F" w14:paraId="06A65727" w14:textId="77777777" w:rsidTr="00D14215">
        <w:tc>
          <w:tcPr>
            <w:tcW w:w="1812" w:type="dxa"/>
            <w:shd w:val="clear" w:color="auto" w:fill="auto"/>
          </w:tcPr>
          <w:p w14:paraId="5C08B8D6" w14:textId="36B21450" w:rsidR="00D46CCD" w:rsidRPr="00AF7C8F" w:rsidRDefault="00D46CCD" w:rsidP="00D14215">
            <w:pPr>
              <w:spacing w:after="0" w:line="240" w:lineRule="auto"/>
            </w:pPr>
            <w:proofErr w:type="spellStart"/>
            <w:r>
              <w:t>numEtapa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55A7D50A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22A4BEAC" w14:textId="1769CBF5" w:rsidR="00D46CCD" w:rsidRPr="00AF7C8F" w:rsidRDefault="00D46CCD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25337E63" w14:textId="77548041" w:rsidR="00D46CCD" w:rsidRPr="00AF7C8F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438474C1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4B7FF351" w14:textId="7FC930B3" w:rsidR="00D46CCD" w:rsidRPr="00AF7C8F" w:rsidRDefault="00D46CCD" w:rsidP="00D14215">
            <w:pPr>
              <w:spacing w:after="0" w:line="240" w:lineRule="auto"/>
            </w:pPr>
          </w:p>
        </w:tc>
      </w:tr>
    </w:tbl>
    <w:p w14:paraId="645E433A" w14:textId="77777777" w:rsidR="00D46CCD" w:rsidRDefault="00D46CCD" w:rsidP="00D46CCD"/>
    <w:p w14:paraId="0F46002F" w14:textId="18C51B34" w:rsidR="00D46CCD" w:rsidRDefault="00D46CCD" w:rsidP="00D46CCD">
      <w:pPr>
        <w:pStyle w:val="Ttulo1"/>
      </w:pPr>
      <w:bookmarkStart w:id="9" w:name="_Toc134814633"/>
      <w:r>
        <w:t>Tabela eventos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D46CCD" w:rsidRPr="00AF7C8F" w14:paraId="659F8173" w14:textId="77777777" w:rsidTr="00D14215">
        <w:tc>
          <w:tcPr>
            <w:tcW w:w="1812" w:type="dxa"/>
            <w:shd w:val="clear" w:color="auto" w:fill="auto"/>
          </w:tcPr>
          <w:p w14:paraId="0B81C512" w14:textId="77777777" w:rsidR="00D46CCD" w:rsidRPr="00AF7C8F" w:rsidRDefault="00D46CCD" w:rsidP="00D14215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0C720DA6" w14:textId="77777777" w:rsidR="00D46CCD" w:rsidRPr="00AF7C8F" w:rsidRDefault="00D46CCD" w:rsidP="00D14215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0E823F12" w14:textId="77777777" w:rsidR="00D46CCD" w:rsidRPr="00AF7C8F" w:rsidRDefault="00D46CCD" w:rsidP="00D14215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35BA5DFF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49B4CBEA" w14:textId="77777777" w:rsidR="00D46CCD" w:rsidRPr="00AF7C8F" w:rsidRDefault="00D46CCD" w:rsidP="00D14215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37FFA667" w14:textId="77777777" w:rsidR="00D46CCD" w:rsidRPr="00AF7C8F" w:rsidRDefault="00D46CCD" w:rsidP="00D14215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D46CCD" w:rsidRPr="00AF7C8F" w14:paraId="4FE64311" w14:textId="77777777" w:rsidTr="00D14215">
        <w:tc>
          <w:tcPr>
            <w:tcW w:w="1812" w:type="dxa"/>
            <w:shd w:val="clear" w:color="auto" w:fill="auto"/>
          </w:tcPr>
          <w:p w14:paraId="33361649" w14:textId="77777777" w:rsidR="00D46CCD" w:rsidRPr="00AF7C8F" w:rsidRDefault="00D46CCD" w:rsidP="00D14215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3D01AB83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041D94E3" w14:textId="77777777" w:rsidR="00D46CCD" w:rsidRPr="00AF7C8F" w:rsidRDefault="00D46CCD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7DE58933" w14:textId="77777777" w:rsidR="00D46CCD" w:rsidRPr="00AF7C8F" w:rsidRDefault="00D46CCD" w:rsidP="00D14215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69CD6754" w14:textId="77777777" w:rsidR="00D46CCD" w:rsidRPr="00AF7C8F" w:rsidRDefault="00D46CCD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080200D3" w14:textId="77777777" w:rsidR="00D46CCD" w:rsidRPr="00AF7C8F" w:rsidRDefault="00D46CCD" w:rsidP="00D14215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D46CCD" w:rsidRPr="00AF7C8F" w14:paraId="56F10DA9" w14:textId="77777777" w:rsidTr="00D14215">
        <w:tc>
          <w:tcPr>
            <w:tcW w:w="1812" w:type="dxa"/>
            <w:shd w:val="clear" w:color="auto" w:fill="auto"/>
          </w:tcPr>
          <w:p w14:paraId="4FA7C7A7" w14:textId="32791885" w:rsidR="00D46CCD" w:rsidRPr="00AF7C8F" w:rsidRDefault="00BF6877" w:rsidP="00D14215">
            <w:pPr>
              <w:spacing w:after="0" w:line="240" w:lineRule="auto"/>
            </w:pPr>
            <w:proofErr w:type="gramStart"/>
            <w:r>
              <w:t>titulo</w:t>
            </w:r>
            <w:proofErr w:type="gramEnd"/>
          </w:p>
        </w:tc>
        <w:tc>
          <w:tcPr>
            <w:tcW w:w="1117" w:type="dxa"/>
            <w:shd w:val="clear" w:color="auto" w:fill="auto"/>
          </w:tcPr>
          <w:p w14:paraId="72A341C2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C1EA57C" w14:textId="1A0B276E" w:rsidR="00D46CCD" w:rsidRPr="00AF7C8F" w:rsidRDefault="00BF6877" w:rsidP="00D1421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3EBF898C" w14:textId="6E4CFD85" w:rsidR="00D46CCD" w:rsidRPr="00AF7C8F" w:rsidRDefault="00BF6877" w:rsidP="00D14215">
            <w:pPr>
              <w:spacing w:after="0" w:line="240" w:lineRule="auto"/>
            </w:pPr>
            <w:bookmarkStart w:id="10" w:name="_Hlk134653622"/>
            <w:r>
              <w:t>Sim</w:t>
            </w:r>
            <w:bookmarkEnd w:id="10"/>
          </w:p>
        </w:tc>
        <w:tc>
          <w:tcPr>
            <w:tcW w:w="986" w:type="dxa"/>
            <w:shd w:val="clear" w:color="auto" w:fill="auto"/>
          </w:tcPr>
          <w:p w14:paraId="550C914E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5E2F482F" w14:textId="0BD41851" w:rsidR="00D46CCD" w:rsidRPr="00AF7C8F" w:rsidRDefault="00D46CCD" w:rsidP="00D14215">
            <w:pPr>
              <w:spacing w:after="0" w:line="240" w:lineRule="auto"/>
            </w:pPr>
          </w:p>
        </w:tc>
      </w:tr>
      <w:tr w:rsidR="00D46CCD" w:rsidRPr="00AF7C8F" w14:paraId="168CB27E" w14:textId="77777777" w:rsidTr="00D14215">
        <w:tc>
          <w:tcPr>
            <w:tcW w:w="1812" w:type="dxa"/>
            <w:shd w:val="clear" w:color="auto" w:fill="auto"/>
          </w:tcPr>
          <w:p w14:paraId="38B1B5AC" w14:textId="0A7C50A9" w:rsidR="00D46CCD" w:rsidRDefault="00BF6877" w:rsidP="00D14215">
            <w:pPr>
              <w:spacing w:after="0" w:line="240" w:lineRule="auto"/>
            </w:pPr>
            <w:r>
              <w:t>data</w:t>
            </w:r>
          </w:p>
        </w:tc>
        <w:tc>
          <w:tcPr>
            <w:tcW w:w="1117" w:type="dxa"/>
            <w:shd w:val="clear" w:color="auto" w:fill="auto"/>
          </w:tcPr>
          <w:p w14:paraId="14936320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54E7BB8" w14:textId="5497C242" w:rsidR="00D46CCD" w:rsidRDefault="00BF6877" w:rsidP="00D14215">
            <w:pPr>
              <w:spacing w:after="0" w:line="240" w:lineRule="auto"/>
            </w:pPr>
            <w:r w:rsidRPr="00BF6877">
              <w:t>2023-05-17</w:t>
            </w:r>
          </w:p>
        </w:tc>
        <w:tc>
          <w:tcPr>
            <w:tcW w:w="1290" w:type="dxa"/>
            <w:shd w:val="clear" w:color="auto" w:fill="auto"/>
          </w:tcPr>
          <w:p w14:paraId="5EED2B6B" w14:textId="7550ADB0" w:rsidR="00D46CCD" w:rsidRDefault="00BF6877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4BA77F2A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73C6392F" w14:textId="77777777" w:rsidR="00D46CCD" w:rsidRDefault="00D46CCD" w:rsidP="00D14215">
            <w:pPr>
              <w:spacing w:after="0" w:line="240" w:lineRule="auto"/>
            </w:pPr>
          </w:p>
        </w:tc>
      </w:tr>
      <w:tr w:rsidR="00D46CCD" w:rsidRPr="00AF7C8F" w14:paraId="4481D2FD" w14:textId="77777777" w:rsidTr="00D14215">
        <w:tc>
          <w:tcPr>
            <w:tcW w:w="1812" w:type="dxa"/>
            <w:shd w:val="clear" w:color="auto" w:fill="auto"/>
          </w:tcPr>
          <w:p w14:paraId="18C4DBCD" w14:textId="2C1CE15D" w:rsidR="00D46CCD" w:rsidRDefault="00BF6877" w:rsidP="00D14215">
            <w:pPr>
              <w:spacing w:after="0" w:line="240" w:lineRule="auto"/>
            </w:pPr>
            <w:r>
              <w:t>ronda</w:t>
            </w:r>
          </w:p>
        </w:tc>
        <w:tc>
          <w:tcPr>
            <w:tcW w:w="1117" w:type="dxa"/>
            <w:shd w:val="clear" w:color="auto" w:fill="auto"/>
          </w:tcPr>
          <w:p w14:paraId="53310224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1A2C0189" w14:textId="258F5A5C" w:rsidR="00D46CCD" w:rsidRDefault="00BF6877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2543B22C" w14:textId="33241F5E" w:rsidR="00D46CCD" w:rsidRDefault="00BF6877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31170DD0" w14:textId="77777777" w:rsidR="00D46CCD" w:rsidRPr="00AF7C8F" w:rsidRDefault="00D46CCD" w:rsidP="00D1421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5C79B782" w14:textId="77777777" w:rsidR="00D46CCD" w:rsidRDefault="00D46CCD" w:rsidP="00D14215">
            <w:pPr>
              <w:spacing w:after="0" w:line="240" w:lineRule="auto"/>
            </w:pPr>
          </w:p>
        </w:tc>
      </w:tr>
    </w:tbl>
    <w:p w14:paraId="73162BD9" w14:textId="77777777" w:rsidR="00BF6877" w:rsidRDefault="00BF6877" w:rsidP="00BF6877"/>
    <w:p w14:paraId="349D064A" w14:textId="79BC58E5" w:rsidR="00BF6877" w:rsidRDefault="00BF6877" w:rsidP="00BF6877">
      <w:pPr>
        <w:pStyle w:val="Ttulo1"/>
      </w:pPr>
      <w:bookmarkStart w:id="11" w:name="_Toc134814634"/>
      <w:r>
        <w:t>Tabela eventoscircuitos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BF6877" w:rsidRPr="00AF7C8F" w14:paraId="2F61070F" w14:textId="77777777" w:rsidTr="00D14215">
        <w:tc>
          <w:tcPr>
            <w:tcW w:w="1812" w:type="dxa"/>
            <w:shd w:val="clear" w:color="auto" w:fill="auto"/>
          </w:tcPr>
          <w:p w14:paraId="07071270" w14:textId="77777777" w:rsidR="00BF6877" w:rsidRPr="00AF7C8F" w:rsidRDefault="00BF6877" w:rsidP="00D14215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355B0617" w14:textId="77777777" w:rsidR="00BF6877" w:rsidRPr="00AF7C8F" w:rsidRDefault="00BF6877" w:rsidP="00D14215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00056B10" w14:textId="77777777" w:rsidR="00BF6877" w:rsidRPr="00AF7C8F" w:rsidRDefault="00BF6877" w:rsidP="00D14215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6AE8FBF5" w14:textId="77777777" w:rsidR="00BF6877" w:rsidRPr="00AF7C8F" w:rsidRDefault="00BF6877" w:rsidP="00D14215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0716DA39" w14:textId="77777777" w:rsidR="00BF6877" w:rsidRPr="00AF7C8F" w:rsidRDefault="00BF6877" w:rsidP="00D14215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12BE737C" w14:textId="77777777" w:rsidR="00BF6877" w:rsidRPr="00AF7C8F" w:rsidRDefault="00BF6877" w:rsidP="00D14215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F6877" w:rsidRPr="00AF7C8F" w14:paraId="47C57916" w14:textId="77777777" w:rsidTr="00D14215">
        <w:tc>
          <w:tcPr>
            <w:tcW w:w="1812" w:type="dxa"/>
            <w:shd w:val="clear" w:color="auto" w:fill="auto"/>
          </w:tcPr>
          <w:p w14:paraId="385887F7" w14:textId="787E500E" w:rsidR="00BF6877" w:rsidRPr="00AF7C8F" w:rsidRDefault="00BF6877" w:rsidP="00D14215">
            <w:pPr>
              <w:spacing w:after="0" w:line="240" w:lineRule="auto"/>
            </w:pPr>
            <w:proofErr w:type="spellStart"/>
            <w:r>
              <w:t>idEventos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3764ED71" w14:textId="77777777" w:rsidR="00BF6877" w:rsidRPr="00AF7C8F" w:rsidRDefault="00BF6877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35F5D24E" w14:textId="77777777" w:rsidR="00BF6877" w:rsidRPr="00AF7C8F" w:rsidRDefault="00BF6877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3291D467" w14:textId="7845145F" w:rsidR="00BF6877" w:rsidRPr="00AF7C8F" w:rsidRDefault="00BF6877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1F8E33A2" w14:textId="630C99D6" w:rsidR="00BF6877" w:rsidRPr="00AF7C8F" w:rsidRDefault="00BF6877" w:rsidP="00D1421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2D5F9AE1" w14:textId="2BA138CB" w:rsidR="00BF6877" w:rsidRPr="00AF7C8F" w:rsidRDefault="00BF6877" w:rsidP="00D14215">
            <w:pPr>
              <w:spacing w:after="0" w:line="240" w:lineRule="auto"/>
            </w:pPr>
          </w:p>
        </w:tc>
      </w:tr>
      <w:tr w:rsidR="00BF6877" w:rsidRPr="00AF7C8F" w14:paraId="28CCEAAF" w14:textId="77777777" w:rsidTr="00D14215">
        <w:tc>
          <w:tcPr>
            <w:tcW w:w="1812" w:type="dxa"/>
            <w:shd w:val="clear" w:color="auto" w:fill="auto"/>
          </w:tcPr>
          <w:p w14:paraId="7DC3288A" w14:textId="0BFC43E6" w:rsidR="00BF6877" w:rsidRPr="00AF7C8F" w:rsidRDefault="00BF6877" w:rsidP="00D14215">
            <w:pPr>
              <w:spacing w:after="0" w:line="240" w:lineRule="auto"/>
            </w:pPr>
            <w:proofErr w:type="spellStart"/>
            <w:r>
              <w:t>idCircuitos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42F73762" w14:textId="77777777" w:rsidR="00BF6877" w:rsidRPr="00AF7C8F" w:rsidRDefault="00BF6877" w:rsidP="00D1421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2114912E" w14:textId="77777777" w:rsidR="00BF6877" w:rsidRPr="00AF7C8F" w:rsidRDefault="00BF6877" w:rsidP="00D1421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2D125EBD" w14:textId="77777777" w:rsidR="00BF6877" w:rsidRPr="00AF7C8F" w:rsidRDefault="00BF6877" w:rsidP="00D14215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34C94803" w14:textId="77777777" w:rsidR="00BF6877" w:rsidRPr="00AF7C8F" w:rsidRDefault="00BF6877" w:rsidP="00D1421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28DC5C47" w14:textId="77777777" w:rsidR="00BF6877" w:rsidRPr="00AF7C8F" w:rsidRDefault="00BF6877" w:rsidP="00D14215">
            <w:pPr>
              <w:spacing w:after="0" w:line="240" w:lineRule="auto"/>
            </w:pPr>
          </w:p>
        </w:tc>
      </w:tr>
    </w:tbl>
    <w:p w14:paraId="5F723C9E" w14:textId="77777777" w:rsidR="00D46CCD" w:rsidRDefault="00D46CCD"/>
    <w:p w14:paraId="2DCEC9DB" w14:textId="75C3017D" w:rsidR="00400EBA" w:rsidRDefault="00400EBA" w:rsidP="00400EBA">
      <w:pPr>
        <w:pStyle w:val="Ttulo1"/>
      </w:pPr>
      <w:bookmarkStart w:id="12" w:name="_Toc134814635"/>
      <w:r>
        <w:t xml:space="preserve">Tabela </w:t>
      </w:r>
      <w:proofErr w:type="spellStart"/>
      <w:r w:rsidR="00A154D5">
        <w:t>fotocarro</w:t>
      </w:r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382FA694" w14:textId="77777777" w:rsidTr="00521171">
        <w:tc>
          <w:tcPr>
            <w:tcW w:w="1812" w:type="dxa"/>
            <w:shd w:val="clear" w:color="auto" w:fill="auto"/>
          </w:tcPr>
          <w:p w14:paraId="7122A72E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59747AA2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64917A7B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3C14B486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015E4B7B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19825626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A154D5" w:rsidRPr="00AF7C8F" w14:paraId="64AB992F" w14:textId="77777777" w:rsidTr="00521171">
        <w:tc>
          <w:tcPr>
            <w:tcW w:w="1812" w:type="dxa"/>
            <w:shd w:val="clear" w:color="auto" w:fill="auto"/>
          </w:tcPr>
          <w:p w14:paraId="171658A4" w14:textId="5008BB07" w:rsidR="00A154D5" w:rsidRPr="00AF7C8F" w:rsidRDefault="00A154D5" w:rsidP="00A154D5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4F5357B4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4B588336" w14:textId="77777777" w:rsidR="00A154D5" w:rsidRPr="00AF7C8F" w:rsidRDefault="00A154D5" w:rsidP="00A154D5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1DAE7AE6" w14:textId="62B0B926" w:rsidR="00A154D5" w:rsidRPr="00AF7C8F" w:rsidRDefault="00A154D5" w:rsidP="00A154D5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49AD7995" w14:textId="7683AE83" w:rsidR="00A154D5" w:rsidRPr="00AF7C8F" w:rsidRDefault="00A154D5" w:rsidP="00A154D5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1F1E3388" w14:textId="46D2C8A0" w:rsidR="00A154D5" w:rsidRPr="00AF7C8F" w:rsidRDefault="00A154D5" w:rsidP="00A154D5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A154D5" w:rsidRPr="00AF7C8F" w14:paraId="1430CD9B" w14:textId="77777777" w:rsidTr="00521171">
        <w:tc>
          <w:tcPr>
            <w:tcW w:w="1812" w:type="dxa"/>
            <w:shd w:val="clear" w:color="auto" w:fill="auto"/>
          </w:tcPr>
          <w:p w14:paraId="2620836E" w14:textId="59116829" w:rsidR="00A154D5" w:rsidRPr="00AF7C8F" w:rsidRDefault="00A154D5" w:rsidP="00A154D5">
            <w:pPr>
              <w:spacing w:after="0" w:line="240" w:lineRule="auto"/>
            </w:pPr>
            <w:r>
              <w:t>nome</w:t>
            </w:r>
          </w:p>
        </w:tc>
        <w:tc>
          <w:tcPr>
            <w:tcW w:w="1117" w:type="dxa"/>
            <w:shd w:val="clear" w:color="auto" w:fill="auto"/>
          </w:tcPr>
          <w:p w14:paraId="485EE741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BDA8FB6" w14:textId="0C6A8D65" w:rsidR="00A154D5" w:rsidRPr="00AF7C8F" w:rsidRDefault="00A154D5" w:rsidP="00A154D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0AC836ED" w14:textId="2FE853F3" w:rsidR="00A154D5" w:rsidRPr="00AF7C8F" w:rsidRDefault="00A154D5" w:rsidP="00A154D5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3DEFD4AD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34BEBBA1" w14:textId="77777777" w:rsidR="00A154D5" w:rsidRPr="00AF7C8F" w:rsidRDefault="00A154D5" w:rsidP="00A154D5">
            <w:pPr>
              <w:spacing w:after="0" w:line="240" w:lineRule="auto"/>
            </w:pPr>
          </w:p>
        </w:tc>
      </w:tr>
      <w:tr w:rsidR="00A154D5" w:rsidRPr="00AF7C8F" w14:paraId="2C292103" w14:textId="77777777" w:rsidTr="00521171">
        <w:tc>
          <w:tcPr>
            <w:tcW w:w="1812" w:type="dxa"/>
            <w:shd w:val="clear" w:color="auto" w:fill="auto"/>
          </w:tcPr>
          <w:p w14:paraId="1D03B300" w14:textId="50803EE9" w:rsidR="00A154D5" w:rsidRDefault="00A154D5" w:rsidP="00A154D5">
            <w:pPr>
              <w:spacing w:after="0" w:line="240" w:lineRule="auto"/>
            </w:pPr>
            <w:proofErr w:type="spellStart"/>
            <w:r>
              <w:t>path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31F6C5A4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308F8B9" w14:textId="6EBF095C" w:rsidR="00A154D5" w:rsidRDefault="00A154D5" w:rsidP="00A154D5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6A3AAA5F" w14:textId="7EE9516A" w:rsidR="00A154D5" w:rsidRDefault="00A154D5" w:rsidP="00A154D5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67A6DE31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07A6FC49" w14:textId="77777777" w:rsidR="00A154D5" w:rsidRPr="00AF7C8F" w:rsidRDefault="00A154D5" w:rsidP="00A154D5">
            <w:pPr>
              <w:spacing w:after="0" w:line="240" w:lineRule="auto"/>
            </w:pPr>
          </w:p>
        </w:tc>
      </w:tr>
      <w:tr w:rsidR="00A154D5" w:rsidRPr="00AF7C8F" w14:paraId="285FA311" w14:textId="77777777" w:rsidTr="00521171">
        <w:tc>
          <w:tcPr>
            <w:tcW w:w="1812" w:type="dxa"/>
            <w:shd w:val="clear" w:color="auto" w:fill="auto"/>
          </w:tcPr>
          <w:p w14:paraId="6A1A1CE6" w14:textId="2813B496" w:rsidR="00A154D5" w:rsidRDefault="00A154D5" w:rsidP="00A154D5">
            <w:pPr>
              <w:spacing w:after="0" w:line="240" w:lineRule="auto"/>
            </w:pPr>
            <w:proofErr w:type="spellStart"/>
            <w:r>
              <w:t>dataUpload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06D3A449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00523A3F" w14:textId="1C72255F" w:rsidR="00A154D5" w:rsidRDefault="00A154D5" w:rsidP="00A154D5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6D913F6D" w14:textId="57E53BEE" w:rsidR="00A154D5" w:rsidRDefault="00A154D5" w:rsidP="00A154D5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783B2FCF" w14:textId="77777777" w:rsidR="00A154D5" w:rsidRPr="00AF7C8F" w:rsidRDefault="00A154D5" w:rsidP="00A154D5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11A60021" w14:textId="77777777" w:rsidR="00A154D5" w:rsidRPr="00AF7C8F" w:rsidRDefault="00A154D5" w:rsidP="00A154D5">
            <w:pPr>
              <w:spacing w:after="0" w:line="240" w:lineRule="auto"/>
            </w:pPr>
          </w:p>
        </w:tc>
      </w:tr>
    </w:tbl>
    <w:p w14:paraId="3306FAC3" w14:textId="77777777" w:rsidR="00400EBA" w:rsidRDefault="00400EBA"/>
    <w:p w14:paraId="4148F476" w14:textId="3E0C42B4" w:rsidR="00400EBA" w:rsidRDefault="00400EBA" w:rsidP="00400EBA">
      <w:pPr>
        <w:pStyle w:val="Ttulo1"/>
      </w:pPr>
      <w:bookmarkStart w:id="13" w:name="_Toc134814636"/>
      <w:r>
        <w:t xml:space="preserve">Tabela </w:t>
      </w:r>
      <w:proofErr w:type="spellStart"/>
      <w:r w:rsidR="00A154D5">
        <w:t>fotocircuito</w:t>
      </w:r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3EDFC2E9" w14:textId="77777777" w:rsidTr="00521171">
        <w:tc>
          <w:tcPr>
            <w:tcW w:w="1812" w:type="dxa"/>
            <w:shd w:val="clear" w:color="auto" w:fill="auto"/>
          </w:tcPr>
          <w:p w14:paraId="26D7382C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2992B9A4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7CE89141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0119722A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483D590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748C212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6918" w:rsidRPr="00AF7C8F" w14:paraId="456EB5DF" w14:textId="77777777" w:rsidTr="00521171">
        <w:tc>
          <w:tcPr>
            <w:tcW w:w="1812" w:type="dxa"/>
            <w:shd w:val="clear" w:color="auto" w:fill="auto"/>
          </w:tcPr>
          <w:p w14:paraId="294528E8" w14:textId="6455E0CF" w:rsidR="00BD6918" w:rsidRPr="00AF7C8F" w:rsidRDefault="00BD6918" w:rsidP="00BD6918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5D3F11F7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57A107B9" w14:textId="77777777" w:rsidR="00BD6918" w:rsidRPr="00AF7C8F" w:rsidRDefault="00BD6918" w:rsidP="00BD691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57B219A0" w14:textId="1F33E2D9" w:rsidR="00BD6918" w:rsidRPr="00AF7C8F" w:rsidRDefault="00BD6918" w:rsidP="00BD6918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668DEBA9" w14:textId="01786242" w:rsidR="00BD6918" w:rsidRPr="00AF7C8F" w:rsidRDefault="00BD6918" w:rsidP="00BD6918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6D9698BE" w14:textId="025E2851" w:rsidR="00BD6918" w:rsidRPr="00AF7C8F" w:rsidRDefault="00BD6918" w:rsidP="00BD6918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BD6918" w:rsidRPr="00AF7C8F" w14:paraId="44963E8D" w14:textId="77777777" w:rsidTr="00521171">
        <w:tc>
          <w:tcPr>
            <w:tcW w:w="1812" w:type="dxa"/>
            <w:shd w:val="clear" w:color="auto" w:fill="auto"/>
          </w:tcPr>
          <w:p w14:paraId="434407CD" w14:textId="1E2C848E" w:rsidR="00BD6918" w:rsidRPr="00AF7C8F" w:rsidRDefault="00BD6918" w:rsidP="00BD6918">
            <w:pPr>
              <w:spacing w:after="0" w:line="240" w:lineRule="auto"/>
            </w:pPr>
            <w:r>
              <w:t>nome</w:t>
            </w:r>
          </w:p>
        </w:tc>
        <w:tc>
          <w:tcPr>
            <w:tcW w:w="1117" w:type="dxa"/>
            <w:shd w:val="clear" w:color="auto" w:fill="auto"/>
          </w:tcPr>
          <w:p w14:paraId="23EC0A82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315BD832" w14:textId="77777777" w:rsidR="00BD6918" w:rsidRPr="00AF7C8F" w:rsidRDefault="00BD6918" w:rsidP="00BD6918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2B81CE22" w14:textId="77777777" w:rsidR="00BD6918" w:rsidRPr="00AF7C8F" w:rsidRDefault="00BD6918" w:rsidP="00BD6918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2DCDAB45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46304364" w14:textId="77777777" w:rsidR="00BD6918" w:rsidRPr="00AF7C8F" w:rsidRDefault="00BD6918" w:rsidP="00BD6918">
            <w:pPr>
              <w:spacing w:after="0" w:line="240" w:lineRule="auto"/>
            </w:pPr>
          </w:p>
        </w:tc>
      </w:tr>
      <w:tr w:rsidR="00BD6918" w:rsidRPr="00AF7C8F" w14:paraId="4D786A9E" w14:textId="77777777" w:rsidTr="00521171">
        <w:tc>
          <w:tcPr>
            <w:tcW w:w="1812" w:type="dxa"/>
            <w:shd w:val="clear" w:color="auto" w:fill="auto"/>
          </w:tcPr>
          <w:p w14:paraId="2330564E" w14:textId="310CB71B" w:rsidR="00BD6918" w:rsidRDefault="00BD6918" w:rsidP="00BD6918">
            <w:pPr>
              <w:spacing w:after="0" w:line="240" w:lineRule="auto"/>
            </w:pPr>
            <w:proofErr w:type="spellStart"/>
            <w:r>
              <w:t>dataUpload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106BB4FF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0F0B5921" w14:textId="77777777" w:rsidR="00BD6918" w:rsidRDefault="00BD6918" w:rsidP="00BD6918">
            <w:pPr>
              <w:spacing w:after="0" w:line="240" w:lineRule="auto"/>
            </w:pPr>
          </w:p>
        </w:tc>
        <w:tc>
          <w:tcPr>
            <w:tcW w:w="1290" w:type="dxa"/>
            <w:shd w:val="clear" w:color="auto" w:fill="auto"/>
          </w:tcPr>
          <w:p w14:paraId="41670D32" w14:textId="584999CA" w:rsidR="00BD6918" w:rsidRDefault="00BD6918" w:rsidP="00BD6918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29721893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192577FA" w14:textId="77777777" w:rsidR="00BD6918" w:rsidRPr="00AF7C8F" w:rsidRDefault="00BD6918" w:rsidP="00BD6918">
            <w:pPr>
              <w:spacing w:after="0" w:line="240" w:lineRule="auto"/>
            </w:pPr>
          </w:p>
        </w:tc>
      </w:tr>
      <w:tr w:rsidR="00BD6918" w:rsidRPr="00AF7C8F" w14:paraId="4B6B10E4" w14:textId="77777777" w:rsidTr="00521171">
        <w:tc>
          <w:tcPr>
            <w:tcW w:w="1812" w:type="dxa"/>
            <w:shd w:val="clear" w:color="auto" w:fill="auto"/>
          </w:tcPr>
          <w:p w14:paraId="7F6BE62D" w14:textId="0A436B95" w:rsidR="00BD6918" w:rsidRDefault="00BD6918" w:rsidP="00BD6918">
            <w:pPr>
              <w:spacing w:after="0" w:line="240" w:lineRule="auto"/>
            </w:pPr>
            <w:proofErr w:type="spellStart"/>
            <w:r>
              <w:t>Id_circuito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696A54DD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2F46A0B1" w14:textId="77777777" w:rsidR="00BD6918" w:rsidRDefault="00BD6918" w:rsidP="00BD6918">
            <w:pPr>
              <w:spacing w:after="0" w:line="240" w:lineRule="auto"/>
            </w:pPr>
          </w:p>
        </w:tc>
        <w:tc>
          <w:tcPr>
            <w:tcW w:w="1290" w:type="dxa"/>
            <w:shd w:val="clear" w:color="auto" w:fill="auto"/>
          </w:tcPr>
          <w:p w14:paraId="438F6A30" w14:textId="1A9DBF50" w:rsidR="00BD6918" w:rsidRDefault="00BD6918" w:rsidP="00BD6918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6FE97CA4" w14:textId="77777777" w:rsidR="00BD6918" w:rsidRPr="00AF7C8F" w:rsidRDefault="00BD6918" w:rsidP="00BD6918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6B5F8B2C" w14:textId="572C6DD6" w:rsidR="00BD6918" w:rsidRPr="00AF7C8F" w:rsidRDefault="00CE2566" w:rsidP="00BD6918">
            <w:pPr>
              <w:spacing w:after="0" w:line="240" w:lineRule="auto"/>
            </w:pPr>
            <w:r>
              <w:t>Chave Estrangeira (circuito)</w:t>
            </w:r>
          </w:p>
        </w:tc>
      </w:tr>
    </w:tbl>
    <w:p w14:paraId="50E6DD18" w14:textId="396F9AE0" w:rsidR="00400EBA" w:rsidRDefault="00400EBA" w:rsidP="00400EBA">
      <w:pPr>
        <w:pStyle w:val="Ttulo1"/>
      </w:pPr>
      <w:bookmarkStart w:id="14" w:name="_Toc134814637"/>
      <w:r>
        <w:lastRenderedPageBreak/>
        <w:t xml:space="preserve">Tabela </w:t>
      </w:r>
      <w:proofErr w:type="spellStart"/>
      <w:r w:rsidR="00B41A63">
        <w:t>fotodefundo</w:t>
      </w:r>
      <w:bookmarkEnd w:id="1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10747D02" w14:textId="77777777" w:rsidTr="00521171">
        <w:tc>
          <w:tcPr>
            <w:tcW w:w="1812" w:type="dxa"/>
            <w:shd w:val="clear" w:color="auto" w:fill="auto"/>
          </w:tcPr>
          <w:p w14:paraId="43BCB59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398E38F8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202C4BE6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5E688D2C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6BFCA9EC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570FB3E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41A63" w:rsidRPr="00AF7C8F" w14:paraId="460DC9EB" w14:textId="77777777" w:rsidTr="00521171">
        <w:tc>
          <w:tcPr>
            <w:tcW w:w="1812" w:type="dxa"/>
            <w:shd w:val="clear" w:color="auto" w:fill="auto"/>
          </w:tcPr>
          <w:p w14:paraId="5FEC6707" w14:textId="47A5B123" w:rsidR="00B41A63" w:rsidRPr="00AF7C8F" w:rsidRDefault="00B41A63" w:rsidP="00B41A63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0B396551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33F08BE0" w14:textId="77777777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2E32D3BD" w14:textId="112D3354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6EF1B873" w14:textId="55F8D3B2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4A3DF5DC" w14:textId="45DE2629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B41A63" w:rsidRPr="00AF7C8F" w14:paraId="6062EF79" w14:textId="77777777" w:rsidTr="00521171">
        <w:tc>
          <w:tcPr>
            <w:tcW w:w="1812" w:type="dxa"/>
            <w:shd w:val="clear" w:color="auto" w:fill="auto"/>
          </w:tcPr>
          <w:p w14:paraId="1A0823C6" w14:textId="3A732887" w:rsidR="00B41A63" w:rsidRPr="00AF7C8F" w:rsidRDefault="00B41A63" w:rsidP="00B41A63">
            <w:pPr>
              <w:spacing w:after="0" w:line="240" w:lineRule="auto"/>
            </w:pPr>
            <w:r>
              <w:t>foto</w:t>
            </w:r>
          </w:p>
        </w:tc>
        <w:tc>
          <w:tcPr>
            <w:tcW w:w="1117" w:type="dxa"/>
            <w:shd w:val="clear" w:color="auto" w:fill="auto"/>
          </w:tcPr>
          <w:p w14:paraId="45512FE2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56A6B97B" w14:textId="64F51A0F" w:rsidR="00B41A63" w:rsidRPr="00AF7C8F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55268F5B" w14:textId="1B487E5D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43567092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66297B10" w14:textId="77777777" w:rsidR="00B41A63" w:rsidRPr="00AF7C8F" w:rsidRDefault="00B41A63" w:rsidP="00B41A63">
            <w:pPr>
              <w:spacing w:after="0" w:line="240" w:lineRule="auto"/>
            </w:pPr>
          </w:p>
        </w:tc>
      </w:tr>
    </w:tbl>
    <w:p w14:paraId="38679719" w14:textId="77777777" w:rsidR="00400EBA" w:rsidRDefault="00400EBA"/>
    <w:p w14:paraId="15DFB843" w14:textId="3F792B23" w:rsidR="00400EBA" w:rsidRDefault="00400EBA" w:rsidP="00400EBA">
      <w:pPr>
        <w:pStyle w:val="Ttulo1"/>
      </w:pPr>
      <w:bookmarkStart w:id="15" w:name="_Toc134814638"/>
      <w:r>
        <w:t xml:space="preserve">Tabela </w:t>
      </w:r>
      <w:proofErr w:type="spellStart"/>
      <w:r w:rsidR="00B41A63">
        <w:t>fotoequipamentos</w:t>
      </w:r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597ED54D" w14:textId="77777777" w:rsidTr="00521171">
        <w:tc>
          <w:tcPr>
            <w:tcW w:w="1812" w:type="dxa"/>
            <w:shd w:val="clear" w:color="auto" w:fill="auto"/>
          </w:tcPr>
          <w:p w14:paraId="42ACA33A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73FECD72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111C8567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0E3684FB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5C984C6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59B6EBBF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41A63" w:rsidRPr="00AF7C8F" w14:paraId="5AF026E6" w14:textId="77777777" w:rsidTr="00521171">
        <w:tc>
          <w:tcPr>
            <w:tcW w:w="1812" w:type="dxa"/>
            <w:shd w:val="clear" w:color="auto" w:fill="auto"/>
          </w:tcPr>
          <w:p w14:paraId="71C9DFC8" w14:textId="1692FD62" w:rsidR="00B41A63" w:rsidRPr="00AF7C8F" w:rsidRDefault="00B41A63" w:rsidP="00B41A63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689B02AD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1DC28CFA" w14:textId="069B84CB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4BA71C66" w14:textId="5E2D14C3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64F95D21" w14:textId="02827747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4D76A04A" w14:textId="62268AA0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B41A63" w:rsidRPr="00AF7C8F" w14:paraId="1AB0FEB7" w14:textId="77777777" w:rsidTr="00521171">
        <w:tc>
          <w:tcPr>
            <w:tcW w:w="1812" w:type="dxa"/>
            <w:shd w:val="clear" w:color="auto" w:fill="auto"/>
          </w:tcPr>
          <w:p w14:paraId="4A113499" w14:textId="6A873C34" w:rsidR="00B41A63" w:rsidRPr="00AF7C8F" w:rsidRDefault="00B41A63" w:rsidP="00B41A63">
            <w:pPr>
              <w:spacing w:after="0" w:line="240" w:lineRule="auto"/>
            </w:pPr>
            <w:r>
              <w:t>nome</w:t>
            </w:r>
          </w:p>
        </w:tc>
        <w:tc>
          <w:tcPr>
            <w:tcW w:w="1117" w:type="dxa"/>
            <w:shd w:val="clear" w:color="auto" w:fill="auto"/>
          </w:tcPr>
          <w:p w14:paraId="111BB2C4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EA5D33B" w14:textId="442C6891" w:rsidR="00B41A63" w:rsidRPr="00AF7C8F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6AA569F4" w14:textId="017EB7EC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66DEA8A7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06F907E8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6202AF6F" w14:textId="77777777" w:rsidTr="00521171">
        <w:tc>
          <w:tcPr>
            <w:tcW w:w="1812" w:type="dxa"/>
            <w:shd w:val="clear" w:color="auto" w:fill="auto"/>
          </w:tcPr>
          <w:p w14:paraId="2742FC3B" w14:textId="75627CEC" w:rsidR="00B41A63" w:rsidRDefault="00B41A63" w:rsidP="00B41A63">
            <w:pPr>
              <w:spacing w:after="0" w:line="240" w:lineRule="auto"/>
            </w:pPr>
            <w:proofErr w:type="spellStart"/>
            <w:r>
              <w:t>path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4FD337E1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5138169" w14:textId="5E5F5FAC" w:rsidR="00B41A63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08588EB6" w14:textId="0BE62B1F" w:rsidR="00B41A63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48678F71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47F6CC26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062D1F75" w14:textId="77777777" w:rsidTr="00521171">
        <w:tc>
          <w:tcPr>
            <w:tcW w:w="1812" w:type="dxa"/>
            <w:shd w:val="clear" w:color="auto" w:fill="auto"/>
          </w:tcPr>
          <w:p w14:paraId="73C218F1" w14:textId="1810EB61" w:rsidR="00B41A63" w:rsidRDefault="00B41A63" w:rsidP="00B41A63">
            <w:pPr>
              <w:spacing w:after="0" w:line="240" w:lineRule="auto"/>
            </w:pPr>
            <w:proofErr w:type="spellStart"/>
            <w:r>
              <w:t>dataUpload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7843C62A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5B1639C2" w14:textId="5C2294AB" w:rsidR="00B41A63" w:rsidRDefault="00B41A63" w:rsidP="00B41A63">
            <w:pPr>
              <w:spacing w:after="0"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7EB2B518" w14:textId="35AE594F" w:rsidR="00B41A63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28DA4FF5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5A3A35C1" w14:textId="77777777" w:rsidR="00B41A63" w:rsidRPr="00AF7C8F" w:rsidRDefault="00B41A63" w:rsidP="00B41A63">
            <w:pPr>
              <w:spacing w:after="0" w:line="240" w:lineRule="auto"/>
            </w:pPr>
          </w:p>
        </w:tc>
      </w:tr>
    </w:tbl>
    <w:p w14:paraId="520B4841" w14:textId="77777777" w:rsidR="00400EBA" w:rsidRDefault="00400EBA"/>
    <w:p w14:paraId="4800CB8C" w14:textId="579AAFC7" w:rsidR="00400EBA" w:rsidRDefault="00400EBA" w:rsidP="00400EBA">
      <w:pPr>
        <w:pStyle w:val="Ttulo1"/>
      </w:pPr>
      <w:bookmarkStart w:id="16" w:name="_Toc134814639"/>
      <w:r>
        <w:t xml:space="preserve">Tabela </w:t>
      </w:r>
      <w:r w:rsidR="00B41A63">
        <w:t>noticias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33762BFD" w14:textId="77777777" w:rsidTr="00521171">
        <w:tc>
          <w:tcPr>
            <w:tcW w:w="1812" w:type="dxa"/>
            <w:shd w:val="clear" w:color="auto" w:fill="auto"/>
          </w:tcPr>
          <w:p w14:paraId="618D9738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0FEF25A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64831C47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14E0AFA1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0ABE732E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47556E52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41A63" w:rsidRPr="00AF7C8F" w14:paraId="740974C5" w14:textId="77777777" w:rsidTr="00521171">
        <w:tc>
          <w:tcPr>
            <w:tcW w:w="1812" w:type="dxa"/>
            <w:shd w:val="clear" w:color="auto" w:fill="auto"/>
          </w:tcPr>
          <w:p w14:paraId="57824779" w14:textId="78D9D511" w:rsidR="00B41A63" w:rsidRPr="00AF7C8F" w:rsidRDefault="00B41A63" w:rsidP="00B41A63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3BFCE07F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F3D456B" w14:textId="77777777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1C9D1F8C" w14:textId="122BCAF6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52CFF322" w14:textId="7C909169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0EAF3ED0" w14:textId="512753B1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B41A63" w:rsidRPr="00AF7C8F" w14:paraId="7D58077B" w14:textId="77777777" w:rsidTr="00521171">
        <w:tc>
          <w:tcPr>
            <w:tcW w:w="1812" w:type="dxa"/>
            <w:shd w:val="clear" w:color="auto" w:fill="auto"/>
          </w:tcPr>
          <w:p w14:paraId="29D1A726" w14:textId="5C563B6A" w:rsidR="00B41A63" w:rsidRPr="00AF7C8F" w:rsidRDefault="00B41A63" w:rsidP="00B41A63">
            <w:pPr>
              <w:spacing w:after="0" w:line="240" w:lineRule="auto"/>
            </w:pPr>
            <w:proofErr w:type="gramStart"/>
            <w:r>
              <w:t>titulo</w:t>
            </w:r>
            <w:proofErr w:type="gramEnd"/>
          </w:p>
        </w:tc>
        <w:tc>
          <w:tcPr>
            <w:tcW w:w="1117" w:type="dxa"/>
            <w:shd w:val="clear" w:color="auto" w:fill="auto"/>
          </w:tcPr>
          <w:p w14:paraId="6B0620C3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523CF60" w14:textId="6F0CC554" w:rsidR="00B41A63" w:rsidRPr="00AF7C8F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29D77D81" w14:textId="297BF2D4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4AF6795B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6C9A7A70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1B3895EE" w14:textId="77777777" w:rsidTr="00521171">
        <w:tc>
          <w:tcPr>
            <w:tcW w:w="1812" w:type="dxa"/>
            <w:shd w:val="clear" w:color="auto" w:fill="auto"/>
          </w:tcPr>
          <w:p w14:paraId="7DE2FF3E" w14:textId="3782F53F" w:rsidR="00B41A63" w:rsidRDefault="00B41A63" w:rsidP="00B41A63">
            <w:pPr>
              <w:spacing w:after="0" w:line="240" w:lineRule="auto"/>
            </w:pPr>
            <w:proofErr w:type="spellStart"/>
            <w:r>
              <w:t>descricao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0866F06D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02245A9" w14:textId="76038682" w:rsidR="00B41A63" w:rsidRDefault="00B41A63" w:rsidP="00B41A63">
            <w:pPr>
              <w:spacing w:after="0"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6DD749D8" w14:textId="31F43938" w:rsidR="00B41A63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7738E192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5C3292DA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25BA9C53" w14:textId="77777777" w:rsidTr="00521171">
        <w:tc>
          <w:tcPr>
            <w:tcW w:w="1812" w:type="dxa"/>
            <w:shd w:val="clear" w:color="auto" w:fill="auto"/>
          </w:tcPr>
          <w:p w14:paraId="61050E6E" w14:textId="3FA96833" w:rsidR="00B41A63" w:rsidRDefault="00B41A63" w:rsidP="00B41A63">
            <w:pPr>
              <w:spacing w:after="0" w:line="240" w:lineRule="auto"/>
            </w:pPr>
            <w:proofErr w:type="spellStart"/>
            <w:r>
              <w:t>fotodefundo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1A076C2D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29CDC880" w14:textId="004C11D5" w:rsidR="00B41A63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56919B48" w14:textId="214B19C0" w:rsidR="00B41A63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2AFF0F9F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160700E9" w14:textId="77777777" w:rsidR="00B41A63" w:rsidRPr="00AF7C8F" w:rsidRDefault="00B41A63" w:rsidP="00B41A63">
            <w:pPr>
              <w:spacing w:after="0" w:line="240" w:lineRule="auto"/>
            </w:pPr>
          </w:p>
        </w:tc>
      </w:tr>
    </w:tbl>
    <w:p w14:paraId="29C364DA" w14:textId="77777777" w:rsidR="00400EBA" w:rsidRDefault="00400EBA"/>
    <w:p w14:paraId="0A7AE985" w14:textId="259FBEEC" w:rsidR="00400EBA" w:rsidRDefault="00400EBA" w:rsidP="00400EBA">
      <w:pPr>
        <w:pStyle w:val="Ttulo1"/>
      </w:pPr>
      <w:bookmarkStart w:id="17" w:name="_Toc134814640"/>
      <w:r>
        <w:t xml:space="preserve">Tabela </w:t>
      </w:r>
      <w:proofErr w:type="spellStart"/>
      <w:r w:rsidR="00B41A63">
        <w:t>pilotoposicao</w:t>
      </w:r>
      <w:bookmarkEnd w:id="1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1066054A" w14:textId="77777777" w:rsidTr="00521171">
        <w:tc>
          <w:tcPr>
            <w:tcW w:w="1812" w:type="dxa"/>
            <w:shd w:val="clear" w:color="auto" w:fill="auto"/>
          </w:tcPr>
          <w:p w14:paraId="285D57E1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20010DEF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63805054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4C96A3CC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4A16978F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5FC1299B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400EBA" w:rsidRPr="00AF7C8F" w14:paraId="531BC511" w14:textId="77777777" w:rsidTr="00521171">
        <w:tc>
          <w:tcPr>
            <w:tcW w:w="1812" w:type="dxa"/>
            <w:shd w:val="clear" w:color="auto" w:fill="auto"/>
          </w:tcPr>
          <w:p w14:paraId="34E5A387" w14:textId="4155F7AD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id</w:t>
            </w:r>
            <w:r w:rsidR="00B41A63">
              <w:t>Piloto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68BF3BFF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0B6D8A32" w14:textId="77777777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045B4A81" w14:textId="77777777" w:rsidR="00400EBA" w:rsidRPr="00AF7C8F" w:rsidRDefault="00400EBA" w:rsidP="00521171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3D45DC07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3C16D5FB" w14:textId="77777777" w:rsidR="00400EBA" w:rsidRPr="00AF7C8F" w:rsidRDefault="00400EBA" w:rsidP="00521171">
            <w:pPr>
              <w:spacing w:after="0" w:line="240" w:lineRule="auto"/>
            </w:pPr>
          </w:p>
        </w:tc>
      </w:tr>
      <w:tr w:rsidR="00400EBA" w:rsidRPr="00AF7C8F" w14:paraId="10B12A8F" w14:textId="77777777" w:rsidTr="00521171">
        <w:tc>
          <w:tcPr>
            <w:tcW w:w="1812" w:type="dxa"/>
            <w:shd w:val="clear" w:color="auto" w:fill="auto"/>
          </w:tcPr>
          <w:p w14:paraId="6B63F092" w14:textId="364F5E61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id</w:t>
            </w:r>
            <w:r w:rsidR="00B41A63">
              <w:t>Posicao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7410F13E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4903E06B" w14:textId="77777777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34C53D51" w14:textId="77777777" w:rsidR="00400EBA" w:rsidRPr="00AF7C8F" w:rsidRDefault="00400EBA" w:rsidP="00521171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0DCE1B1B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36F283A5" w14:textId="77777777" w:rsidR="00400EBA" w:rsidRPr="00AF7C8F" w:rsidRDefault="00400EBA" w:rsidP="00521171">
            <w:pPr>
              <w:spacing w:after="0" w:line="240" w:lineRule="auto"/>
            </w:pPr>
          </w:p>
        </w:tc>
      </w:tr>
    </w:tbl>
    <w:p w14:paraId="681BFF21" w14:textId="77777777" w:rsidR="00B41A63" w:rsidRDefault="00B41A63"/>
    <w:p w14:paraId="4C157B39" w14:textId="52CD780B" w:rsidR="00400EBA" w:rsidRDefault="00400EBA" w:rsidP="00400EBA">
      <w:pPr>
        <w:pStyle w:val="Ttulo1"/>
      </w:pPr>
      <w:bookmarkStart w:id="18" w:name="_Toc134814641"/>
      <w:r>
        <w:t xml:space="preserve">Tabela </w:t>
      </w:r>
      <w:r w:rsidR="00B41A63">
        <w:t>pilotos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4DCA85C1" w14:textId="77777777" w:rsidTr="00521171">
        <w:tc>
          <w:tcPr>
            <w:tcW w:w="1812" w:type="dxa"/>
            <w:shd w:val="clear" w:color="auto" w:fill="auto"/>
          </w:tcPr>
          <w:p w14:paraId="6F2515CB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7CC1EFA6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3713AA84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0881637F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66D2B4EF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3C741EB3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41A63" w:rsidRPr="00AF7C8F" w14:paraId="7CB78503" w14:textId="77777777" w:rsidTr="00521171">
        <w:tc>
          <w:tcPr>
            <w:tcW w:w="1812" w:type="dxa"/>
            <w:shd w:val="clear" w:color="auto" w:fill="auto"/>
          </w:tcPr>
          <w:p w14:paraId="6D7A16F3" w14:textId="15178B74" w:rsidR="00B41A63" w:rsidRPr="00AF7C8F" w:rsidRDefault="00B41A63" w:rsidP="00B41A63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7FCF604F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51AEB69A" w14:textId="77777777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36A00E2F" w14:textId="42F12545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354CEB8E" w14:textId="6D9E23EC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62F56F31" w14:textId="66D503B3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B41A63" w:rsidRPr="00AF7C8F" w14:paraId="121C2013" w14:textId="77777777" w:rsidTr="00521171">
        <w:tc>
          <w:tcPr>
            <w:tcW w:w="1812" w:type="dxa"/>
            <w:shd w:val="clear" w:color="auto" w:fill="auto"/>
          </w:tcPr>
          <w:p w14:paraId="4FC52DD5" w14:textId="4E8E74BB" w:rsidR="00B41A63" w:rsidRDefault="00B41A63" w:rsidP="00B41A63">
            <w:pPr>
              <w:spacing w:after="0" w:line="240" w:lineRule="auto"/>
            </w:pPr>
            <w:r>
              <w:t>nome</w:t>
            </w:r>
          </w:p>
        </w:tc>
        <w:tc>
          <w:tcPr>
            <w:tcW w:w="1117" w:type="dxa"/>
            <w:shd w:val="clear" w:color="auto" w:fill="auto"/>
          </w:tcPr>
          <w:p w14:paraId="5A7C2124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71036F8" w14:textId="10610F67" w:rsidR="00B41A63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7419C093" w14:textId="743EAEC0" w:rsidR="00B41A63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1AFDCA9B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155251E3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244875B4" w14:textId="77777777" w:rsidTr="00521171">
        <w:tc>
          <w:tcPr>
            <w:tcW w:w="1812" w:type="dxa"/>
            <w:shd w:val="clear" w:color="auto" w:fill="auto"/>
          </w:tcPr>
          <w:p w14:paraId="22C3A25A" w14:textId="767E9FEA" w:rsidR="00B41A63" w:rsidRDefault="00B41A63" w:rsidP="00B41A63">
            <w:pPr>
              <w:spacing w:after="0" w:line="240" w:lineRule="auto"/>
            </w:pPr>
            <w:proofErr w:type="gramStart"/>
            <w:r>
              <w:t>numero</w:t>
            </w:r>
            <w:proofErr w:type="gramEnd"/>
          </w:p>
        </w:tc>
        <w:tc>
          <w:tcPr>
            <w:tcW w:w="1117" w:type="dxa"/>
            <w:shd w:val="clear" w:color="auto" w:fill="auto"/>
          </w:tcPr>
          <w:p w14:paraId="463826F2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33AD9FE" w14:textId="4A387F8B" w:rsidR="00B41A63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33C9DB70" w14:textId="063AD725" w:rsidR="00B41A63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61F41C65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6CF23E2F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211ECFFA" w14:textId="77777777" w:rsidTr="00521171">
        <w:tc>
          <w:tcPr>
            <w:tcW w:w="1812" w:type="dxa"/>
            <w:shd w:val="clear" w:color="auto" w:fill="auto"/>
          </w:tcPr>
          <w:p w14:paraId="18E9899F" w14:textId="247B41AA" w:rsidR="00B41A63" w:rsidRDefault="00B41A63" w:rsidP="00B41A63">
            <w:pPr>
              <w:spacing w:after="0" w:line="240" w:lineRule="auto"/>
            </w:pPr>
            <w:proofErr w:type="spellStart"/>
            <w:r>
              <w:t>datanasc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5251457E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12E3DD79" w14:textId="7DE338CD" w:rsidR="00B41A63" w:rsidRDefault="00B41A63" w:rsidP="00B41A63">
            <w:pPr>
              <w:spacing w:after="0" w:line="240" w:lineRule="auto"/>
            </w:pPr>
            <w:r>
              <w:t>date</w:t>
            </w:r>
          </w:p>
        </w:tc>
        <w:tc>
          <w:tcPr>
            <w:tcW w:w="1290" w:type="dxa"/>
            <w:shd w:val="clear" w:color="auto" w:fill="auto"/>
          </w:tcPr>
          <w:p w14:paraId="4AB4379C" w14:textId="793520DE" w:rsidR="00B41A63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7EC62E8A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13F4604B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21829C8E" w14:textId="77777777" w:rsidTr="00521171">
        <w:tc>
          <w:tcPr>
            <w:tcW w:w="1812" w:type="dxa"/>
            <w:shd w:val="clear" w:color="auto" w:fill="auto"/>
          </w:tcPr>
          <w:p w14:paraId="6F8B66C6" w14:textId="178736D9" w:rsidR="00B41A63" w:rsidRDefault="00B41A63" w:rsidP="00B41A63">
            <w:pPr>
              <w:spacing w:after="0" w:line="240" w:lineRule="auto"/>
            </w:pPr>
            <w:r>
              <w:t>nacionalidade</w:t>
            </w:r>
          </w:p>
        </w:tc>
        <w:tc>
          <w:tcPr>
            <w:tcW w:w="1117" w:type="dxa"/>
            <w:shd w:val="clear" w:color="auto" w:fill="auto"/>
          </w:tcPr>
          <w:p w14:paraId="51F29ABC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3271236" w14:textId="769890B8" w:rsidR="00B41A63" w:rsidRDefault="00B41A63" w:rsidP="00B41A63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6CF27B61" w14:textId="3DC63D94" w:rsidR="00B41A63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2D74294E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5C6172EC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0CA14E62" w14:textId="77777777" w:rsidTr="00521171">
        <w:tc>
          <w:tcPr>
            <w:tcW w:w="1812" w:type="dxa"/>
            <w:shd w:val="clear" w:color="auto" w:fill="auto"/>
          </w:tcPr>
          <w:p w14:paraId="2776B89B" w14:textId="51CABF0E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idEquipa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1094D72C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390F63B0" w14:textId="77777777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1E703354" w14:textId="77777777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516DCF91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7CC0D466" w14:textId="4196C780" w:rsidR="00B41A63" w:rsidRPr="00AF7C8F" w:rsidRDefault="00B41A63" w:rsidP="00B41A63">
            <w:pPr>
              <w:spacing w:after="0" w:line="240" w:lineRule="auto"/>
            </w:pPr>
            <w:r>
              <w:t>Chave Estrangeira (</w:t>
            </w:r>
            <w:proofErr w:type="spellStart"/>
            <w:r>
              <w:t>fotopilotos</w:t>
            </w:r>
            <w:proofErr w:type="spellEnd"/>
            <w:r>
              <w:t>)</w:t>
            </w:r>
          </w:p>
        </w:tc>
      </w:tr>
    </w:tbl>
    <w:p w14:paraId="7251ED9C" w14:textId="77777777" w:rsidR="00400EBA" w:rsidRDefault="00400EBA"/>
    <w:p w14:paraId="13888D72" w14:textId="12F107C8" w:rsidR="00400EBA" w:rsidRDefault="00400EBA" w:rsidP="00400EBA">
      <w:pPr>
        <w:pStyle w:val="Ttulo1"/>
      </w:pPr>
      <w:bookmarkStart w:id="19" w:name="_Toc134814642"/>
      <w:r>
        <w:t xml:space="preserve">Tabela </w:t>
      </w:r>
      <w:r w:rsidR="00B41A63">
        <w:t>resultado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662F825E" w14:textId="77777777" w:rsidTr="00521171">
        <w:tc>
          <w:tcPr>
            <w:tcW w:w="1812" w:type="dxa"/>
            <w:shd w:val="clear" w:color="auto" w:fill="auto"/>
          </w:tcPr>
          <w:p w14:paraId="78A6FBD1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391783FA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562EDBD2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5EB3E480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3651DAD7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7D4549DC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41A63" w:rsidRPr="00AF7C8F" w14:paraId="14D059CE" w14:textId="77777777" w:rsidTr="00521171">
        <w:tc>
          <w:tcPr>
            <w:tcW w:w="1812" w:type="dxa"/>
            <w:shd w:val="clear" w:color="auto" w:fill="auto"/>
          </w:tcPr>
          <w:p w14:paraId="47A93D52" w14:textId="4E5B6998" w:rsidR="00B41A63" w:rsidRPr="00AF7C8F" w:rsidRDefault="00B41A63" w:rsidP="00B41A63">
            <w:pPr>
              <w:spacing w:after="0" w:line="240" w:lineRule="auto"/>
            </w:pPr>
            <w:r>
              <w:t>id</w:t>
            </w:r>
          </w:p>
        </w:tc>
        <w:tc>
          <w:tcPr>
            <w:tcW w:w="1117" w:type="dxa"/>
            <w:shd w:val="clear" w:color="auto" w:fill="auto"/>
          </w:tcPr>
          <w:p w14:paraId="42A23F37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560054F" w14:textId="77777777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2FB889DB" w14:textId="58EC59C6" w:rsidR="00B41A63" w:rsidRPr="00AF7C8F" w:rsidRDefault="00B41A63" w:rsidP="00B41A63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558D6E73" w14:textId="4779BE21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2DD30E17" w14:textId="247FCC0F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B41A63" w:rsidRPr="00AF7C8F" w14:paraId="217A0232" w14:textId="77777777" w:rsidTr="00521171">
        <w:tc>
          <w:tcPr>
            <w:tcW w:w="1812" w:type="dxa"/>
            <w:shd w:val="clear" w:color="auto" w:fill="auto"/>
          </w:tcPr>
          <w:p w14:paraId="1811F853" w14:textId="393ED153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posicao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04703C62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0C91FDD" w14:textId="77777777" w:rsidR="00B41A63" w:rsidRPr="00AF7C8F" w:rsidRDefault="00B41A63" w:rsidP="00B41A6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1ED85E31" w14:textId="77777777" w:rsidR="00B41A63" w:rsidRPr="00AF7C8F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6DA24FC5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06DB2DD5" w14:textId="77777777" w:rsidR="00B41A63" w:rsidRPr="00AF7C8F" w:rsidRDefault="00B41A63" w:rsidP="00B41A63">
            <w:pPr>
              <w:spacing w:after="0" w:line="240" w:lineRule="auto"/>
            </w:pPr>
          </w:p>
        </w:tc>
      </w:tr>
      <w:tr w:rsidR="00B41A63" w:rsidRPr="00AF7C8F" w14:paraId="5D9C404B" w14:textId="77777777" w:rsidTr="00521171">
        <w:tc>
          <w:tcPr>
            <w:tcW w:w="1812" w:type="dxa"/>
            <w:shd w:val="clear" w:color="auto" w:fill="auto"/>
          </w:tcPr>
          <w:p w14:paraId="244FFCFA" w14:textId="21039F2E" w:rsidR="00B41A63" w:rsidRDefault="00B41A63" w:rsidP="00B41A63">
            <w:pPr>
              <w:spacing w:after="0" w:line="240" w:lineRule="auto"/>
            </w:pPr>
            <w:r>
              <w:t>tempo</w:t>
            </w:r>
          </w:p>
        </w:tc>
        <w:tc>
          <w:tcPr>
            <w:tcW w:w="1117" w:type="dxa"/>
            <w:shd w:val="clear" w:color="auto" w:fill="auto"/>
          </w:tcPr>
          <w:p w14:paraId="2BA8BFF7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03D9229A" w14:textId="3F550529" w:rsidR="00B41A63" w:rsidRDefault="00B41A63" w:rsidP="00B41A63">
            <w:pPr>
              <w:spacing w:after="0" w:line="240" w:lineRule="auto"/>
            </w:pPr>
            <w:r>
              <w:t>time</w:t>
            </w:r>
          </w:p>
        </w:tc>
        <w:tc>
          <w:tcPr>
            <w:tcW w:w="1290" w:type="dxa"/>
            <w:shd w:val="clear" w:color="auto" w:fill="auto"/>
          </w:tcPr>
          <w:p w14:paraId="3C112671" w14:textId="3956F12B" w:rsidR="00B41A63" w:rsidRDefault="00B41A63" w:rsidP="00B41A63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78FC953D" w14:textId="77777777" w:rsidR="00B41A63" w:rsidRPr="00AF7C8F" w:rsidRDefault="00B41A63" w:rsidP="00B41A63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0CF63D59" w14:textId="77777777" w:rsidR="00B41A63" w:rsidRPr="00AF7C8F" w:rsidRDefault="00B41A63" w:rsidP="00B41A63">
            <w:pPr>
              <w:spacing w:after="0" w:line="240" w:lineRule="auto"/>
            </w:pPr>
          </w:p>
        </w:tc>
      </w:tr>
    </w:tbl>
    <w:p w14:paraId="06454FD8" w14:textId="644508E0" w:rsidR="00400EBA" w:rsidRDefault="00400EBA" w:rsidP="00400EBA">
      <w:pPr>
        <w:pStyle w:val="Ttulo1"/>
      </w:pPr>
      <w:bookmarkStart w:id="20" w:name="_Toc134814643"/>
      <w:r>
        <w:lastRenderedPageBreak/>
        <w:t xml:space="preserve">Tabela </w:t>
      </w:r>
      <w:proofErr w:type="spellStart"/>
      <w:r w:rsidR="00B41A63">
        <w:t>resultadoetapas</w:t>
      </w:r>
      <w:bookmarkEnd w:id="2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400EBA" w:rsidRPr="00AF7C8F" w14:paraId="485ADDB3" w14:textId="77777777" w:rsidTr="00521171">
        <w:tc>
          <w:tcPr>
            <w:tcW w:w="1812" w:type="dxa"/>
            <w:shd w:val="clear" w:color="auto" w:fill="auto"/>
          </w:tcPr>
          <w:p w14:paraId="2C14C1F3" w14:textId="77777777" w:rsidR="00400EBA" w:rsidRPr="00AF7C8F" w:rsidRDefault="00400EBA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33614EC3" w14:textId="77777777" w:rsidR="00400EBA" w:rsidRPr="00AF7C8F" w:rsidRDefault="00400EBA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37174D42" w14:textId="77777777" w:rsidR="00400EBA" w:rsidRPr="00AF7C8F" w:rsidRDefault="00400EBA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13FB9C38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36A4CF82" w14:textId="77777777" w:rsidR="00400EBA" w:rsidRPr="00AF7C8F" w:rsidRDefault="00400EBA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6BB98CC9" w14:textId="77777777" w:rsidR="00400EBA" w:rsidRPr="00AF7C8F" w:rsidRDefault="00400EBA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400EBA" w:rsidRPr="00AF7C8F" w14:paraId="6BF1B042" w14:textId="77777777" w:rsidTr="00521171">
        <w:tc>
          <w:tcPr>
            <w:tcW w:w="1812" w:type="dxa"/>
            <w:shd w:val="clear" w:color="auto" w:fill="auto"/>
          </w:tcPr>
          <w:p w14:paraId="60F7FE68" w14:textId="11E20A0B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id</w:t>
            </w:r>
            <w:r w:rsidR="00B41A63">
              <w:t>Resultado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24E7C894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B06A5B6" w14:textId="77777777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7910300C" w14:textId="77777777" w:rsidR="00400EBA" w:rsidRPr="00AF7C8F" w:rsidRDefault="00400EBA" w:rsidP="00521171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7D104327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73ED26AD" w14:textId="77777777" w:rsidR="00400EBA" w:rsidRPr="00AF7C8F" w:rsidRDefault="00400EBA" w:rsidP="00521171">
            <w:pPr>
              <w:spacing w:after="0" w:line="240" w:lineRule="auto"/>
            </w:pPr>
          </w:p>
        </w:tc>
      </w:tr>
      <w:tr w:rsidR="00400EBA" w:rsidRPr="00AF7C8F" w14:paraId="73A7469A" w14:textId="77777777" w:rsidTr="00521171">
        <w:tc>
          <w:tcPr>
            <w:tcW w:w="1812" w:type="dxa"/>
            <w:shd w:val="clear" w:color="auto" w:fill="auto"/>
          </w:tcPr>
          <w:p w14:paraId="3203C618" w14:textId="61E64126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id</w:t>
            </w:r>
            <w:r w:rsidR="00B41A63">
              <w:t>Etapas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55D352C5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271B376B" w14:textId="77777777" w:rsidR="00400EBA" w:rsidRPr="00AF7C8F" w:rsidRDefault="00400EBA" w:rsidP="0052117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5A29D445" w14:textId="77777777" w:rsidR="00400EBA" w:rsidRPr="00AF7C8F" w:rsidRDefault="00400EBA" w:rsidP="00521171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11C13116" w14:textId="77777777" w:rsidR="00400EBA" w:rsidRPr="00AF7C8F" w:rsidRDefault="00400EBA" w:rsidP="00521171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3B84E08D" w14:textId="77777777" w:rsidR="00400EBA" w:rsidRPr="00AF7C8F" w:rsidRDefault="00400EBA" w:rsidP="00521171">
            <w:pPr>
              <w:spacing w:after="0" w:line="240" w:lineRule="auto"/>
            </w:pPr>
          </w:p>
        </w:tc>
      </w:tr>
    </w:tbl>
    <w:p w14:paraId="0B34DE6A" w14:textId="77777777" w:rsidR="00400EBA" w:rsidRDefault="00400EBA"/>
    <w:p w14:paraId="09528CAD" w14:textId="30B913BC" w:rsidR="00B41A63" w:rsidRDefault="00B41A63" w:rsidP="00B41A63">
      <w:pPr>
        <w:pStyle w:val="Ttulo1"/>
      </w:pPr>
      <w:bookmarkStart w:id="21" w:name="_Toc134814644"/>
      <w:r>
        <w:t>Tabela utilizador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117"/>
        <w:gridCol w:w="1578"/>
        <w:gridCol w:w="1290"/>
        <w:gridCol w:w="986"/>
        <w:gridCol w:w="1711"/>
      </w:tblGrid>
      <w:tr w:rsidR="00B41A63" w:rsidRPr="00AF7C8F" w14:paraId="6684F44A" w14:textId="77777777" w:rsidTr="00521171">
        <w:tc>
          <w:tcPr>
            <w:tcW w:w="1812" w:type="dxa"/>
            <w:shd w:val="clear" w:color="auto" w:fill="auto"/>
          </w:tcPr>
          <w:p w14:paraId="3EEB87F0" w14:textId="77777777" w:rsidR="00B41A63" w:rsidRPr="00AF7C8F" w:rsidRDefault="00B41A63" w:rsidP="0052117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17" w:type="dxa"/>
            <w:shd w:val="clear" w:color="auto" w:fill="auto"/>
          </w:tcPr>
          <w:p w14:paraId="6CCAD9C7" w14:textId="77777777" w:rsidR="00B41A63" w:rsidRPr="00AF7C8F" w:rsidRDefault="00B41A63" w:rsidP="0052117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78" w:type="dxa"/>
            <w:shd w:val="clear" w:color="auto" w:fill="auto"/>
          </w:tcPr>
          <w:p w14:paraId="3D118E18" w14:textId="77777777" w:rsidR="00B41A63" w:rsidRPr="00AF7C8F" w:rsidRDefault="00B41A63" w:rsidP="0052117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90" w:type="dxa"/>
            <w:shd w:val="clear" w:color="auto" w:fill="auto"/>
          </w:tcPr>
          <w:p w14:paraId="658510A6" w14:textId="77777777" w:rsidR="00B41A63" w:rsidRPr="00AF7C8F" w:rsidRDefault="00B41A63" w:rsidP="0052117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86" w:type="dxa"/>
            <w:shd w:val="clear" w:color="auto" w:fill="auto"/>
          </w:tcPr>
          <w:p w14:paraId="3CDC99A8" w14:textId="77777777" w:rsidR="00B41A63" w:rsidRPr="00AF7C8F" w:rsidRDefault="00B41A63" w:rsidP="0052117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11" w:type="dxa"/>
            <w:shd w:val="clear" w:color="auto" w:fill="auto"/>
          </w:tcPr>
          <w:p w14:paraId="75FF8457" w14:textId="77777777" w:rsidR="00B41A63" w:rsidRPr="00AF7C8F" w:rsidRDefault="00B41A63" w:rsidP="0052117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F9350E" w:rsidRPr="00AF7C8F" w14:paraId="1EE51728" w14:textId="77777777" w:rsidTr="00521171">
        <w:tc>
          <w:tcPr>
            <w:tcW w:w="1812" w:type="dxa"/>
            <w:shd w:val="clear" w:color="auto" w:fill="auto"/>
          </w:tcPr>
          <w:p w14:paraId="159CB04C" w14:textId="586C2A13" w:rsidR="00F9350E" w:rsidRPr="00AF7C8F" w:rsidRDefault="00F9350E" w:rsidP="00F9350E">
            <w:pPr>
              <w:spacing w:after="0" w:line="240" w:lineRule="auto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37241F4A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7FD11EE3" w14:textId="77777777" w:rsidR="00F9350E" w:rsidRPr="00AF7C8F" w:rsidRDefault="00F9350E" w:rsidP="00F935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149AF5D6" w14:textId="62F31099" w:rsidR="00F9350E" w:rsidRPr="00AF7C8F" w:rsidRDefault="00F9350E" w:rsidP="00F9350E">
            <w:pPr>
              <w:spacing w:after="0" w:line="240" w:lineRule="auto"/>
            </w:pPr>
            <w:r>
              <w:t>Não</w:t>
            </w:r>
          </w:p>
        </w:tc>
        <w:tc>
          <w:tcPr>
            <w:tcW w:w="986" w:type="dxa"/>
            <w:shd w:val="clear" w:color="auto" w:fill="auto"/>
          </w:tcPr>
          <w:p w14:paraId="17D5C087" w14:textId="7CAFE8C6" w:rsidR="00F9350E" w:rsidRPr="00AF7C8F" w:rsidRDefault="00F9350E" w:rsidP="00F9350E">
            <w:pPr>
              <w:spacing w:after="0" w:line="240" w:lineRule="auto"/>
            </w:pPr>
            <w:r>
              <w:t>Sim</w:t>
            </w:r>
          </w:p>
        </w:tc>
        <w:tc>
          <w:tcPr>
            <w:tcW w:w="1711" w:type="dxa"/>
            <w:shd w:val="clear" w:color="auto" w:fill="auto"/>
          </w:tcPr>
          <w:p w14:paraId="7E47ADD7" w14:textId="0381F2DD" w:rsidR="00F9350E" w:rsidRPr="00AF7C8F" w:rsidRDefault="00F9350E" w:rsidP="00F9350E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F9350E" w:rsidRPr="00AF7C8F" w14:paraId="3B6D6A0B" w14:textId="77777777" w:rsidTr="00521171">
        <w:tc>
          <w:tcPr>
            <w:tcW w:w="1812" w:type="dxa"/>
            <w:shd w:val="clear" w:color="auto" w:fill="auto"/>
          </w:tcPr>
          <w:p w14:paraId="55B60B5C" w14:textId="11F2024D" w:rsidR="00F9350E" w:rsidRPr="00AF7C8F" w:rsidRDefault="00F9350E" w:rsidP="00F9350E">
            <w:pPr>
              <w:spacing w:after="0" w:line="240" w:lineRule="auto"/>
            </w:pPr>
            <w:r>
              <w:t>nome</w:t>
            </w:r>
          </w:p>
        </w:tc>
        <w:tc>
          <w:tcPr>
            <w:tcW w:w="1117" w:type="dxa"/>
            <w:shd w:val="clear" w:color="auto" w:fill="auto"/>
          </w:tcPr>
          <w:p w14:paraId="43DE9A3E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4DD023D9" w14:textId="1E45C013" w:rsidR="00F9350E" w:rsidRPr="00AF7C8F" w:rsidRDefault="00F9350E" w:rsidP="00F9350E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44FC282E" w14:textId="77777777" w:rsidR="00F9350E" w:rsidRPr="00AF7C8F" w:rsidRDefault="00F9350E" w:rsidP="00F9350E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189E3937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0905B7EB" w14:textId="77777777" w:rsidR="00F9350E" w:rsidRPr="00AF7C8F" w:rsidRDefault="00F9350E" w:rsidP="00F9350E">
            <w:pPr>
              <w:spacing w:after="0" w:line="240" w:lineRule="auto"/>
            </w:pPr>
          </w:p>
        </w:tc>
      </w:tr>
      <w:tr w:rsidR="00F9350E" w:rsidRPr="00AF7C8F" w14:paraId="1CEA4939" w14:textId="77777777" w:rsidTr="00521171">
        <w:tc>
          <w:tcPr>
            <w:tcW w:w="1812" w:type="dxa"/>
            <w:shd w:val="clear" w:color="auto" w:fill="auto"/>
          </w:tcPr>
          <w:p w14:paraId="4D5EE834" w14:textId="3FF88060" w:rsidR="00F9350E" w:rsidRDefault="00F9350E" w:rsidP="00F9350E">
            <w:pPr>
              <w:spacing w:after="0"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4CFEEE27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6B033125" w14:textId="3FA1AD28" w:rsidR="00F9350E" w:rsidRDefault="00F9350E" w:rsidP="00F9350E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7481569E" w14:textId="7103F6C4" w:rsidR="00F9350E" w:rsidRDefault="00F9350E" w:rsidP="00F9350E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20E4E71B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0882CC75" w14:textId="77777777" w:rsidR="00F9350E" w:rsidRPr="00AF7C8F" w:rsidRDefault="00F9350E" w:rsidP="00F9350E">
            <w:pPr>
              <w:spacing w:after="0" w:line="240" w:lineRule="auto"/>
            </w:pPr>
          </w:p>
        </w:tc>
      </w:tr>
      <w:tr w:rsidR="00F9350E" w:rsidRPr="00AF7C8F" w14:paraId="50961C81" w14:textId="77777777" w:rsidTr="00521171">
        <w:tc>
          <w:tcPr>
            <w:tcW w:w="1812" w:type="dxa"/>
            <w:shd w:val="clear" w:color="auto" w:fill="auto"/>
          </w:tcPr>
          <w:p w14:paraId="77C2A803" w14:textId="573977BE" w:rsidR="00F9350E" w:rsidRDefault="00F9350E" w:rsidP="00F9350E">
            <w:pPr>
              <w:spacing w:after="0" w:line="240" w:lineRule="auto"/>
            </w:pPr>
            <w:r>
              <w:t>senha</w:t>
            </w:r>
          </w:p>
        </w:tc>
        <w:tc>
          <w:tcPr>
            <w:tcW w:w="1117" w:type="dxa"/>
            <w:shd w:val="clear" w:color="auto" w:fill="auto"/>
          </w:tcPr>
          <w:p w14:paraId="01B47501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02F948DC" w14:textId="387C9CD7" w:rsidR="00F9350E" w:rsidRDefault="00F9350E" w:rsidP="00F9350E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90" w:type="dxa"/>
            <w:shd w:val="clear" w:color="auto" w:fill="auto"/>
          </w:tcPr>
          <w:p w14:paraId="306CDAD2" w14:textId="401E9E16" w:rsidR="00F9350E" w:rsidRDefault="00F9350E" w:rsidP="00F9350E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5B136BEC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1320136E" w14:textId="77777777" w:rsidR="00F9350E" w:rsidRPr="00AF7C8F" w:rsidRDefault="00F9350E" w:rsidP="00F9350E">
            <w:pPr>
              <w:spacing w:after="0" w:line="240" w:lineRule="auto"/>
            </w:pPr>
          </w:p>
        </w:tc>
      </w:tr>
      <w:tr w:rsidR="00F9350E" w:rsidRPr="00AF7C8F" w14:paraId="6AA8B9B3" w14:textId="77777777" w:rsidTr="00521171">
        <w:tc>
          <w:tcPr>
            <w:tcW w:w="1812" w:type="dxa"/>
            <w:shd w:val="clear" w:color="auto" w:fill="auto"/>
          </w:tcPr>
          <w:p w14:paraId="13F59D07" w14:textId="04BFE013" w:rsidR="00F9350E" w:rsidRDefault="00F9350E" w:rsidP="00F9350E">
            <w:pPr>
              <w:spacing w:after="0" w:line="240" w:lineRule="auto"/>
            </w:pPr>
            <w:r>
              <w:t>tipo</w:t>
            </w:r>
          </w:p>
        </w:tc>
        <w:tc>
          <w:tcPr>
            <w:tcW w:w="1117" w:type="dxa"/>
            <w:shd w:val="clear" w:color="auto" w:fill="auto"/>
          </w:tcPr>
          <w:p w14:paraId="5095E365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578" w:type="dxa"/>
            <w:shd w:val="clear" w:color="auto" w:fill="auto"/>
          </w:tcPr>
          <w:p w14:paraId="214168F8" w14:textId="14B7D328" w:rsidR="00F9350E" w:rsidRDefault="00F9350E" w:rsidP="00F9350E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90" w:type="dxa"/>
            <w:shd w:val="clear" w:color="auto" w:fill="auto"/>
          </w:tcPr>
          <w:p w14:paraId="6564AC50" w14:textId="71A38695" w:rsidR="00F9350E" w:rsidRDefault="00F9350E" w:rsidP="00F9350E">
            <w:pPr>
              <w:spacing w:after="0" w:line="240" w:lineRule="auto"/>
            </w:pPr>
            <w:r>
              <w:t>Sim</w:t>
            </w:r>
          </w:p>
        </w:tc>
        <w:tc>
          <w:tcPr>
            <w:tcW w:w="986" w:type="dxa"/>
            <w:shd w:val="clear" w:color="auto" w:fill="auto"/>
          </w:tcPr>
          <w:p w14:paraId="62335812" w14:textId="77777777" w:rsidR="00F9350E" w:rsidRPr="00AF7C8F" w:rsidRDefault="00F9350E" w:rsidP="00F9350E">
            <w:pPr>
              <w:spacing w:after="0" w:line="240" w:lineRule="auto"/>
            </w:pPr>
          </w:p>
        </w:tc>
        <w:tc>
          <w:tcPr>
            <w:tcW w:w="1711" w:type="dxa"/>
            <w:shd w:val="clear" w:color="auto" w:fill="auto"/>
          </w:tcPr>
          <w:p w14:paraId="66C690AA" w14:textId="1644089F" w:rsidR="00F9350E" w:rsidRPr="00AF7C8F" w:rsidRDefault="00F9350E" w:rsidP="00F9350E">
            <w:pPr>
              <w:spacing w:after="0" w:line="240" w:lineRule="auto"/>
            </w:pPr>
            <w:r>
              <w:t>Admin, regular</w:t>
            </w:r>
          </w:p>
        </w:tc>
      </w:tr>
    </w:tbl>
    <w:p w14:paraId="338B7D4C" w14:textId="77777777" w:rsidR="00B41A63" w:rsidRDefault="00B41A63"/>
    <w:p w14:paraId="718DEDD0" w14:textId="77777777" w:rsidR="004C061C" w:rsidRDefault="004C061C"/>
    <w:p w14:paraId="6ECBF1D6" w14:textId="77777777" w:rsidR="004C061C" w:rsidRDefault="004C061C"/>
    <w:p w14:paraId="07E749E4" w14:textId="77777777" w:rsidR="004C061C" w:rsidRDefault="004C061C"/>
    <w:p w14:paraId="5C7C59E9" w14:textId="77777777" w:rsidR="004C061C" w:rsidRDefault="004C061C"/>
    <w:p w14:paraId="6929EAB4" w14:textId="77777777" w:rsidR="004C061C" w:rsidRDefault="004C061C"/>
    <w:p w14:paraId="7D1F57DE" w14:textId="77777777" w:rsidR="004C061C" w:rsidRDefault="004C061C"/>
    <w:p w14:paraId="2201AA7F" w14:textId="77777777" w:rsidR="004C061C" w:rsidRDefault="004C061C"/>
    <w:p w14:paraId="6F8B5E36" w14:textId="77777777" w:rsidR="004C061C" w:rsidRDefault="004C061C"/>
    <w:p w14:paraId="2E93CD25" w14:textId="77777777" w:rsidR="004C061C" w:rsidRDefault="004C061C"/>
    <w:p w14:paraId="4A4C99D3" w14:textId="77777777" w:rsidR="004C061C" w:rsidRDefault="004C061C"/>
    <w:p w14:paraId="21160B15" w14:textId="77777777" w:rsidR="004C061C" w:rsidRDefault="004C061C"/>
    <w:p w14:paraId="4108C360" w14:textId="77777777" w:rsidR="004C061C" w:rsidRDefault="004C061C"/>
    <w:p w14:paraId="03826885" w14:textId="77777777" w:rsidR="004C061C" w:rsidRDefault="004C061C"/>
    <w:p w14:paraId="6CD570E6" w14:textId="77777777" w:rsidR="004C061C" w:rsidRDefault="004C061C"/>
    <w:p w14:paraId="1E73CDEF" w14:textId="77777777" w:rsidR="004C061C" w:rsidRDefault="004C061C"/>
    <w:p w14:paraId="0A221E50" w14:textId="77777777" w:rsidR="004C061C" w:rsidRDefault="004C061C"/>
    <w:p w14:paraId="2293B00B" w14:textId="77777777" w:rsidR="004C061C" w:rsidRDefault="004C061C"/>
    <w:p w14:paraId="4579C2DF" w14:textId="77777777" w:rsidR="004C061C" w:rsidRDefault="004C061C"/>
    <w:p w14:paraId="05E7D9E4" w14:textId="77777777" w:rsidR="004C061C" w:rsidRDefault="004C061C"/>
    <w:p w14:paraId="25F281C4" w14:textId="77777777" w:rsidR="004C061C" w:rsidRDefault="004C061C"/>
    <w:p w14:paraId="5157377A" w14:textId="77777777" w:rsidR="004C061C" w:rsidRDefault="004C061C"/>
    <w:p w14:paraId="5617096E" w14:textId="77777777" w:rsidR="004C061C" w:rsidRDefault="004C061C"/>
    <w:p w14:paraId="5CA2C2DE" w14:textId="6F374B26" w:rsidR="004C061C" w:rsidRDefault="004C061C" w:rsidP="004C061C">
      <w:pPr>
        <w:pStyle w:val="Ttulo1"/>
      </w:pPr>
      <w:bookmarkStart w:id="22" w:name="_Toc134814645"/>
      <w:r>
        <w:lastRenderedPageBreak/>
        <w:t>Descrição do sistema</w:t>
      </w:r>
      <w:bookmarkEnd w:id="22"/>
    </w:p>
    <w:p w14:paraId="21ED8044" w14:textId="77777777" w:rsidR="004C061C" w:rsidRDefault="004C061C" w:rsidP="004C061C">
      <w:pPr>
        <w:ind w:left="705"/>
      </w:pPr>
      <w:r>
        <w:t>Tabela: admin</w:t>
      </w:r>
    </w:p>
    <w:p w14:paraId="2F5E6B13" w14:textId="77777777" w:rsidR="004C061C" w:rsidRDefault="004C061C" w:rsidP="004C061C">
      <w:pPr>
        <w:ind w:left="1410"/>
      </w:pPr>
      <w:r>
        <w:t>Na tabela admin temos a informação do idAdmin, nível e IdUtilizador, que vai ser para definir o nível do admin.</w:t>
      </w:r>
    </w:p>
    <w:p w14:paraId="543E7E7C" w14:textId="77777777" w:rsidR="004C061C" w:rsidRDefault="004C061C" w:rsidP="004C061C">
      <w:pPr>
        <w:ind w:left="1410"/>
      </w:pPr>
    </w:p>
    <w:p w14:paraId="7C8738EE" w14:textId="77777777" w:rsidR="004C061C" w:rsidRDefault="004C061C" w:rsidP="004C061C">
      <w:pPr>
        <w:ind w:left="705"/>
      </w:pPr>
      <w:r>
        <w:t>Tabela: carros</w:t>
      </w:r>
    </w:p>
    <w:p w14:paraId="6A9FF327" w14:textId="77777777" w:rsidR="004C061C" w:rsidRDefault="004C061C" w:rsidP="004C061C">
      <w:pPr>
        <w:ind w:left="1410"/>
      </w:pPr>
      <w:r>
        <w:t xml:space="preserve">Na tabela carros temos a informação do id, marca, modelo, cor, peso, cilindrada, cavalos e </w:t>
      </w:r>
      <w:proofErr w:type="spellStart"/>
      <w:r>
        <w:t>idfoto</w:t>
      </w:r>
      <w:proofErr w:type="spellEnd"/>
      <w:r>
        <w:t>, que vai ser para termos informação sobre o carro.</w:t>
      </w:r>
    </w:p>
    <w:p w14:paraId="15400034" w14:textId="77777777" w:rsidR="004C061C" w:rsidRDefault="004C061C" w:rsidP="004C061C">
      <w:pPr>
        <w:ind w:left="1410"/>
      </w:pPr>
    </w:p>
    <w:p w14:paraId="535486FB" w14:textId="77777777" w:rsidR="004C061C" w:rsidRDefault="004C061C" w:rsidP="004C061C">
      <w:pPr>
        <w:ind w:left="705"/>
      </w:pPr>
      <w:r>
        <w:t>Tabela: categorias</w:t>
      </w:r>
    </w:p>
    <w:p w14:paraId="6CCB3EF2" w14:textId="77777777" w:rsidR="004C061C" w:rsidRDefault="004C061C" w:rsidP="004C061C">
      <w:pPr>
        <w:ind w:left="1410"/>
      </w:pPr>
      <w:r>
        <w:t>Na tabela categorias temos a informação do id e categorias, que vai ser para definir o tipo de equipamentos.</w:t>
      </w:r>
    </w:p>
    <w:p w14:paraId="4C3ABC1B" w14:textId="77777777" w:rsidR="004C061C" w:rsidRDefault="004C061C" w:rsidP="004C061C">
      <w:pPr>
        <w:ind w:left="1410"/>
      </w:pPr>
    </w:p>
    <w:p w14:paraId="044F2AC2" w14:textId="77777777" w:rsidR="004C061C" w:rsidRDefault="004C061C" w:rsidP="004C061C">
      <w:pPr>
        <w:ind w:left="705"/>
      </w:pPr>
      <w:r>
        <w:t>Tabela: circuitos</w:t>
      </w:r>
    </w:p>
    <w:p w14:paraId="6C280ADF" w14:textId="77777777" w:rsidR="004C061C" w:rsidRDefault="004C061C" w:rsidP="004C061C">
      <w:pPr>
        <w:ind w:left="1410"/>
      </w:pPr>
      <w:r>
        <w:t>Na tabela circuitos temos a informação do id, nome, foto e pais, que vai ser para definir o nome do circuito onde fica e uma fota para o mostrar.</w:t>
      </w:r>
    </w:p>
    <w:p w14:paraId="57360845" w14:textId="77777777" w:rsidR="004C061C" w:rsidRDefault="004C061C" w:rsidP="004C061C">
      <w:pPr>
        <w:ind w:left="1410"/>
      </w:pPr>
    </w:p>
    <w:p w14:paraId="4EE81143" w14:textId="77777777" w:rsidR="004C061C" w:rsidRDefault="004C061C" w:rsidP="004C061C">
      <w:pPr>
        <w:ind w:left="705"/>
      </w:pPr>
      <w:r>
        <w:t>Tabela: equipamentos</w:t>
      </w:r>
    </w:p>
    <w:p w14:paraId="37EB1B25" w14:textId="77777777" w:rsidR="004C061C" w:rsidRDefault="004C061C" w:rsidP="004C061C">
      <w:pPr>
        <w:ind w:left="1410"/>
      </w:pPr>
      <w:r>
        <w:t xml:space="preserve">Na tabela equipamentos temos a informação do id, nome e </w:t>
      </w:r>
      <w:proofErr w:type="spellStart"/>
      <w:r>
        <w:t>IDfoto</w:t>
      </w:r>
      <w:proofErr w:type="spellEnd"/>
      <w:r>
        <w:t>, que vai ser para definir o nome do equipamento e a foto do mesmo.</w:t>
      </w:r>
    </w:p>
    <w:p w14:paraId="517D322F" w14:textId="77777777" w:rsidR="004C061C" w:rsidRDefault="004C061C" w:rsidP="004C061C">
      <w:pPr>
        <w:ind w:left="1410"/>
      </w:pPr>
    </w:p>
    <w:p w14:paraId="4AFB0373" w14:textId="77777777" w:rsidR="004C061C" w:rsidRDefault="004C061C" w:rsidP="004C061C">
      <w:pPr>
        <w:ind w:left="705"/>
      </w:pPr>
      <w:r>
        <w:t>Tabela: equipas</w:t>
      </w:r>
    </w:p>
    <w:p w14:paraId="1AC02C78" w14:textId="77777777" w:rsidR="004C061C" w:rsidRDefault="004C061C" w:rsidP="004C061C">
      <w:pPr>
        <w:ind w:left="1410"/>
      </w:pPr>
      <w:r>
        <w:t xml:space="preserve">Na tabela equipas temos a informação do id, nome, desporto, logo e </w:t>
      </w:r>
      <w:proofErr w:type="spellStart"/>
      <w:r>
        <w:t>banpais</w:t>
      </w:r>
      <w:proofErr w:type="spellEnd"/>
      <w:r>
        <w:t>, que vai ser para definir o nome da equipa o nome a modalidade.</w:t>
      </w:r>
    </w:p>
    <w:p w14:paraId="5976BB54" w14:textId="77777777" w:rsidR="004C061C" w:rsidRDefault="004C061C" w:rsidP="004C061C">
      <w:pPr>
        <w:ind w:left="1410"/>
      </w:pPr>
    </w:p>
    <w:p w14:paraId="3AFD6726" w14:textId="77777777" w:rsidR="004C061C" w:rsidRDefault="004C061C" w:rsidP="004C061C">
      <w:pPr>
        <w:ind w:left="705"/>
      </w:pPr>
      <w:r>
        <w:t>Tabela: etapas</w:t>
      </w:r>
    </w:p>
    <w:p w14:paraId="266AEA48" w14:textId="77777777" w:rsidR="004C061C" w:rsidRDefault="004C061C" w:rsidP="004C061C">
      <w:pPr>
        <w:ind w:left="1410"/>
      </w:pPr>
      <w:r>
        <w:t xml:space="preserve">Na tabela etapas temos a informação do id, e </w:t>
      </w:r>
      <w:proofErr w:type="spellStart"/>
      <w:r>
        <w:t>numEtapa</w:t>
      </w:r>
      <w:proofErr w:type="spellEnd"/>
      <w:r>
        <w:t>, que vai ser para definir o uma etapa de um evento.</w:t>
      </w:r>
    </w:p>
    <w:p w14:paraId="6EAA9EF3" w14:textId="77777777" w:rsidR="004C061C" w:rsidRDefault="004C061C" w:rsidP="004C061C">
      <w:pPr>
        <w:ind w:left="1410"/>
      </w:pPr>
    </w:p>
    <w:p w14:paraId="22A0C578" w14:textId="77777777" w:rsidR="004C061C" w:rsidRDefault="004C061C" w:rsidP="004C061C">
      <w:pPr>
        <w:ind w:left="705"/>
      </w:pPr>
      <w:r>
        <w:t>Tabela: eventos</w:t>
      </w:r>
    </w:p>
    <w:p w14:paraId="0CC4435F" w14:textId="77777777" w:rsidR="004C061C" w:rsidRDefault="004C061C" w:rsidP="004C061C">
      <w:pPr>
        <w:ind w:left="1410"/>
      </w:pPr>
      <w:r>
        <w:t xml:space="preserve">Na tabela eventos temos a informação do id, </w:t>
      </w:r>
      <w:proofErr w:type="gramStart"/>
      <w:r>
        <w:t>titulo</w:t>
      </w:r>
      <w:proofErr w:type="gramEnd"/>
      <w:r>
        <w:t>, data e ronda, que vai ser para definir o nome do evento e as varias informações dele.</w:t>
      </w:r>
    </w:p>
    <w:p w14:paraId="200454E0" w14:textId="77777777" w:rsidR="004C061C" w:rsidRDefault="004C061C" w:rsidP="004C061C">
      <w:pPr>
        <w:ind w:left="705"/>
      </w:pPr>
    </w:p>
    <w:p w14:paraId="6138DFA1" w14:textId="77777777" w:rsidR="004C061C" w:rsidRDefault="004C061C" w:rsidP="004C061C">
      <w:pPr>
        <w:ind w:left="705"/>
      </w:pPr>
      <w:r>
        <w:t>Tabela: eventoscircuitos</w:t>
      </w:r>
    </w:p>
    <w:p w14:paraId="5DE7FD8D" w14:textId="77777777" w:rsidR="004C061C" w:rsidRDefault="004C061C" w:rsidP="004C061C">
      <w:pPr>
        <w:ind w:left="1410"/>
      </w:pPr>
      <w:r>
        <w:t xml:space="preserve">Na tabela eventoscircuitos temos a informação do </w:t>
      </w:r>
      <w:proofErr w:type="spellStart"/>
      <w:r>
        <w:t>idEventos</w:t>
      </w:r>
      <w:proofErr w:type="spellEnd"/>
      <w:r>
        <w:t xml:space="preserve">, </w:t>
      </w:r>
      <w:proofErr w:type="spellStart"/>
      <w:r>
        <w:t>IdCicuitos</w:t>
      </w:r>
      <w:proofErr w:type="spellEnd"/>
      <w:r>
        <w:t>, que vai ser para definir qual circuito é utilizado no evento.</w:t>
      </w:r>
    </w:p>
    <w:p w14:paraId="27F6F0CD" w14:textId="77777777" w:rsidR="004C061C" w:rsidRDefault="004C061C" w:rsidP="004C061C">
      <w:pPr>
        <w:ind w:left="1410"/>
      </w:pPr>
    </w:p>
    <w:p w14:paraId="4780B580" w14:textId="77777777" w:rsidR="004C061C" w:rsidRDefault="004C061C" w:rsidP="004C061C">
      <w:pPr>
        <w:ind w:left="705"/>
      </w:pPr>
      <w:r>
        <w:lastRenderedPageBreak/>
        <w:t xml:space="preserve">Tabela: </w:t>
      </w:r>
      <w:proofErr w:type="spellStart"/>
      <w:r>
        <w:t>fotocarro</w:t>
      </w:r>
      <w:proofErr w:type="spellEnd"/>
    </w:p>
    <w:p w14:paraId="2FBFBEDA" w14:textId="77777777" w:rsidR="004C061C" w:rsidRDefault="004C061C" w:rsidP="004C061C">
      <w:pPr>
        <w:ind w:left="1410"/>
      </w:pPr>
      <w:r>
        <w:t xml:space="preserve">Na tabela </w:t>
      </w:r>
      <w:proofErr w:type="spellStart"/>
      <w:r>
        <w:t>fotocarro</w:t>
      </w:r>
      <w:proofErr w:type="spellEnd"/>
      <w:r>
        <w:t xml:space="preserve"> temos a informação do id, nome, </w:t>
      </w:r>
      <w:proofErr w:type="spellStart"/>
      <w:r>
        <w:t>path</w:t>
      </w:r>
      <w:proofErr w:type="spellEnd"/>
      <w:r>
        <w:t xml:space="preserve"> e </w:t>
      </w:r>
      <w:proofErr w:type="spellStart"/>
      <w:r>
        <w:t>dataUpload</w:t>
      </w:r>
      <w:proofErr w:type="spellEnd"/>
      <w:r>
        <w:t>, que vai ser para colocar a foto com o carro e saber qual é a foto e o dia em que foi feito o upload.</w:t>
      </w:r>
    </w:p>
    <w:p w14:paraId="6A097261" w14:textId="77777777" w:rsidR="004C061C" w:rsidRDefault="004C061C" w:rsidP="004C061C">
      <w:pPr>
        <w:ind w:left="1410"/>
      </w:pPr>
    </w:p>
    <w:p w14:paraId="0775F47E" w14:textId="77777777" w:rsidR="004C061C" w:rsidRDefault="004C061C" w:rsidP="004C061C">
      <w:pPr>
        <w:ind w:left="705"/>
      </w:pPr>
      <w:r>
        <w:t xml:space="preserve">Tabela: </w:t>
      </w:r>
      <w:proofErr w:type="spellStart"/>
      <w:r>
        <w:t>fotocircuito</w:t>
      </w:r>
      <w:proofErr w:type="spellEnd"/>
    </w:p>
    <w:p w14:paraId="533145E9" w14:textId="77777777" w:rsidR="004C061C" w:rsidRDefault="004C061C" w:rsidP="004C061C">
      <w:pPr>
        <w:ind w:left="1410"/>
      </w:pPr>
      <w:r>
        <w:t xml:space="preserve">Na tabela </w:t>
      </w:r>
      <w:proofErr w:type="spellStart"/>
      <w:r>
        <w:t>fotocircuito</w:t>
      </w:r>
      <w:proofErr w:type="spellEnd"/>
      <w:r>
        <w:t xml:space="preserve"> temos a informação do id, nome, </w:t>
      </w:r>
      <w:proofErr w:type="spellStart"/>
      <w:r>
        <w:t>dataUpload</w:t>
      </w:r>
      <w:proofErr w:type="spellEnd"/>
      <w:r>
        <w:t xml:space="preserve"> e </w:t>
      </w:r>
      <w:proofErr w:type="spellStart"/>
      <w:r>
        <w:t>id_circuito</w:t>
      </w:r>
      <w:proofErr w:type="spellEnd"/>
      <w:r>
        <w:t>, que vai ser para saber como é o circuito.</w:t>
      </w:r>
    </w:p>
    <w:p w14:paraId="2453E811" w14:textId="77777777" w:rsidR="004C061C" w:rsidRDefault="004C061C" w:rsidP="004C061C">
      <w:pPr>
        <w:ind w:left="1410"/>
      </w:pPr>
    </w:p>
    <w:p w14:paraId="41FAA7A5" w14:textId="77777777" w:rsidR="004C061C" w:rsidRDefault="004C061C" w:rsidP="004C061C">
      <w:pPr>
        <w:ind w:left="705"/>
      </w:pPr>
      <w:r>
        <w:t xml:space="preserve">Tabela: </w:t>
      </w:r>
      <w:proofErr w:type="spellStart"/>
      <w:r>
        <w:t>fotodefundo</w:t>
      </w:r>
      <w:proofErr w:type="spellEnd"/>
    </w:p>
    <w:p w14:paraId="47FE4C1E" w14:textId="77777777" w:rsidR="004C061C" w:rsidRDefault="004C061C" w:rsidP="004C061C">
      <w:pPr>
        <w:ind w:left="1410"/>
      </w:pPr>
      <w:r>
        <w:t xml:space="preserve">Na tabela </w:t>
      </w:r>
      <w:proofErr w:type="spellStart"/>
      <w:r>
        <w:t>fotodefundo</w:t>
      </w:r>
      <w:proofErr w:type="spellEnd"/>
      <w:r>
        <w:t xml:space="preserve"> temos a informação do id e foto, que vai ser para </w:t>
      </w:r>
      <w:proofErr w:type="spellStart"/>
      <w:r>
        <w:t>colocal</w:t>
      </w:r>
      <w:proofErr w:type="spellEnd"/>
      <w:r>
        <w:t xml:space="preserve"> no fundo de uma notícia.</w:t>
      </w:r>
    </w:p>
    <w:p w14:paraId="01BAF950" w14:textId="77777777" w:rsidR="004C061C" w:rsidRDefault="004C061C" w:rsidP="004C061C">
      <w:pPr>
        <w:ind w:left="1410"/>
      </w:pPr>
    </w:p>
    <w:p w14:paraId="7CFB2071" w14:textId="77777777" w:rsidR="004C061C" w:rsidRDefault="004C061C" w:rsidP="004C061C">
      <w:pPr>
        <w:ind w:left="705"/>
      </w:pPr>
      <w:r>
        <w:t xml:space="preserve">Tabela: </w:t>
      </w:r>
      <w:proofErr w:type="spellStart"/>
      <w:r>
        <w:t>fotoequipamentos</w:t>
      </w:r>
      <w:proofErr w:type="spellEnd"/>
    </w:p>
    <w:p w14:paraId="4918799A" w14:textId="77777777" w:rsidR="004C061C" w:rsidRDefault="004C061C" w:rsidP="004C061C">
      <w:pPr>
        <w:ind w:left="1410"/>
      </w:pPr>
      <w:r>
        <w:t xml:space="preserve">Na tabela </w:t>
      </w:r>
      <w:proofErr w:type="spellStart"/>
      <w:r>
        <w:t>fotoequipamentos</w:t>
      </w:r>
      <w:proofErr w:type="spellEnd"/>
      <w:r>
        <w:t xml:space="preserve"> temos a informação do id, nome, </w:t>
      </w:r>
      <w:proofErr w:type="spellStart"/>
      <w:r>
        <w:t>path</w:t>
      </w:r>
      <w:proofErr w:type="spellEnd"/>
      <w:r>
        <w:t xml:space="preserve"> e </w:t>
      </w:r>
      <w:proofErr w:type="spellStart"/>
      <w:r>
        <w:t>dataUpload</w:t>
      </w:r>
      <w:proofErr w:type="spellEnd"/>
      <w:r>
        <w:t>, que vai ser para colocar e mostrar no equipamento.</w:t>
      </w:r>
    </w:p>
    <w:p w14:paraId="4AFDDEBD" w14:textId="77777777" w:rsidR="004C061C" w:rsidRDefault="004C061C" w:rsidP="004C061C">
      <w:pPr>
        <w:ind w:left="1410"/>
      </w:pPr>
    </w:p>
    <w:p w14:paraId="0856D1AE" w14:textId="77777777" w:rsidR="004C061C" w:rsidRDefault="004C061C" w:rsidP="004C061C">
      <w:pPr>
        <w:ind w:left="705"/>
      </w:pPr>
      <w:r>
        <w:t>Tabela: noticias</w:t>
      </w:r>
    </w:p>
    <w:p w14:paraId="05B6AB99" w14:textId="77777777" w:rsidR="004C061C" w:rsidRDefault="004C061C" w:rsidP="004C061C">
      <w:pPr>
        <w:ind w:left="1410"/>
      </w:pPr>
      <w:r>
        <w:t xml:space="preserve">Na tabela noticias temos a informação do id, 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 e </w:t>
      </w:r>
      <w:proofErr w:type="spellStart"/>
      <w:r>
        <w:t>fotodefundo</w:t>
      </w:r>
      <w:proofErr w:type="spellEnd"/>
      <w:r>
        <w:t>, que vai ser para definir uma noticia.</w:t>
      </w:r>
    </w:p>
    <w:p w14:paraId="69984A87" w14:textId="77777777" w:rsidR="004C061C" w:rsidRDefault="004C061C" w:rsidP="004C061C">
      <w:pPr>
        <w:ind w:left="705"/>
      </w:pPr>
    </w:p>
    <w:p w14:paraId="2F8BE5DF" w14:textId="77777777" w:rsidR="004C061C" w:rsidRDefault="004C061C" w:rsidP="004C061C">
      <w:pPr>
        <w:ind w:left="705"/>
      </w:pPr>
      <w:r>
        <w:t xml:space="preserve">Tabela: </w:t>
      </w:r>
      <w:proofErr w:type="spellStart"/>
      <w:r>
        <w:t>pilotoposicao</w:t>
      </w:r>
      <w:proofErr w:type="spellEnd"/>
    </w:p>
    <w:p w14:paraId="24FE6824" w14:textId="77777777" w:rsidR="004C061C" w:rsidRDefault="004C061C" w:rsidP="004C061C">
      <w:pPr>
        <w:ind w:left="1410"/>
      </w:pPr>
      <w:r>
        <w:t xml:space="preserve">Na tabela </w:t>
      </w:r>
      <w:proofErr w:type="spellStart"/>
      <w:r>
        <w:t>pilotoposicao</w:t>
      </w:r>
      <w:proofErr w:type="spellEnd"/>
      <w:r>
        <w:t xml:space="preserve"> temos a informação do </w:t>
      </w:r>
      <w:proofErr w:type="spellStart"/>
      <w:proofErr w:type="gramStart"/>
      <w:r>
        <w:t>idPiloto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idPosicao</w:t>
      </w:r>
      <w:proofErr w:type="spellEnd"/>
      <w:r>
        <w:t>, que vai ser para saber a posição em que um piloto fica.</w:t>
      </w:r>
    </w:p>
    <w:p w14:paraId="4EEDF588" w14:textId="77777777" w:rsidR="004C061C" w:rsidRDefault="004C061C" w:rsidP="004C061C">
      <w:pPr>
        <w:ind w:left="1410"/>
      </w:pPr>
    </w:p>
    <w:p w14:paraId="19F1550D" w14:textId="77777777" w:rsidR="004C061C" w:rsidRDefault="004C061C" w:rsidP="004C061C">
      <w:pPr>
        <w:ind w:left="705"/>
      </w:pPr>
      <w:r>
        <w:t>Tabela: pilotos</w:t>
      </w:r>
    </w:p>
    <w:p w14:paraId="5A5883C0" w14:textId="77777777" w:rsidR="004C061C" w:rsidRDefault="004C061C" w:rsidP="004C061C">
      <w:pPr>
        <w:ind w:left="1410"/>
      </w:pPr>
      <w:r>
        <w:t xml:space="preserve">Na tabela pilotos temos a informação do id, nome,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datanasc</w:t>
      </w:r>
      <w:proofErr w:type="spellEnd"/>
      <w:r>
        <w:t xml:space="preserve">, nacionalidade e </w:t>
      </w:r>
      <w:proofErr w:type="spellStart"/>
      <w:r>
        <w:t>idEquipa</w:t>
      </w:r>
      <w:proofErr w:type="spellEnd"/>
      <w:r>
        <w:t>, que vai ser para definir quem é o piloto informações do piloto e de que equipa o piloto é.</w:t>
      </w:r>
    </w:p>
    <w:p w14:paraId="7EDA4E44" w14:textId="77777777" w:rsidR="004C061C" w:rsidRDefault="004C061C" w:rsidP="004C061C">
      <w:pPr>
        <w:ind w:left="705"/>
      </w:pPr>
    </w:p>
    <w:p w14:paraId="17F9815D" w14:textId="77777777" w:rsidR="004C061C" w:rsidRDefault="004C061C" w:rsidP="004C061C">
      <w:pPr>
        <w:ind w:left="705"/>
      </w:pPr>
      <w:r>
        <w:t>Tabela: resultado</w:t>
      </w:r>
    </w:p>
    <w:p w14:paraId="59E48D99" w14:textId="77777777" w:rsidR="004C061C" w:rsidRDefault="004C061C" w:rsidP="004C061C">
      <w:pPr>
        <w:ind w:left="1410"/>
      </w:pPr>
      <w:r>
        <w:t xml:space="preserve">Na tabela resultado temos a informação do id, </w:t>
      </w:r>
      <w:proofErr w:type="spellStart"/>
      <w:r>
        <w:t>posicao</w:t>
      </w:r>
      <w:proofErr w:type="spellEnd"/>
      <w:r>
        <w:t xml:space="preserve"> e tempo, que vai ser para definir a posição e o tempo que cada piloto demorou.</w:t>
      </w:r>
    </w:p>
    <w:p w14:paraId="301904FE" w14:textId="77777777" w:rsidR="004C061C" w:rsidRDefault="004C061C" w:rsidP="004C061C">
      <w:pPr>
        <w:ind w:left="1410"/>
      </w:pPr>
    </w:p>
    <w:p w14:paraId="4AE15904" w14:textId="77777777" w:rsidR="004C061C" w:rsidRDefault="004C061C" w:rsidP="004C061C">
      <w:pPr>
        <w:ind w:left="705"/>
      </w:pPr>
      <w:r>
        <w:t xml:space="preserve">Tabela: </w:t>
      </w:r>
      <w:proofErr w:type="spellStart"/>
      <w:r>
        <w:t>resultadoetapas</w:t>
      </w:r>
      <w:proofErr w:type="spellEnd"/>
    </w:p>
    <w:p w14:paraId="4220D900" w14:textId="77777777" w:rsidR="004C061C" w:rsidRDefault="004C061C" w:rsidP="004C061C">
      <w:pPr>
        <w:ind w:left="1410"/>
      </w:pPr>
      <w:r>
        <w:t xml:space="preserve">Na tabela </w:t>
      </w:r>
      <w:proofErr w:type="spellStart"/>
      <w:r>
        <w:t>resultadoetapas</w:t>
      </w:r>
      <w:proofErr w:type="spellEnd"/>
      <w:r>
        <w:t xml:space="preserve"> temos a informação do </w:t>
      </w:r>
      <w:proofErr w:type="spellStart"/>
      <w:r>
        <w:t>idResultado</w:t>
      </w:r>
      <w:proofErr w:type="spellEnd"/>
      <w:r>
        <w:t xml:space="preserve">, </w:t>
      </w:r>
      <w:proofErr w:type="spellStart"/>
      <w:r>
        <w:t>idEtapas</w:t>
      </w:r>
      <w:proofErr w:type="spellEnd"/>
      <w:r>
        <w:t>, que vai ser para saber os resultados em cada etapa.</w:t>
      </w:r>
    </w:p>
    <w:p w14:paraId="0131BA15" w14:textId="77777777" w:rsidR="004C061C" w:rsidRDefault="004C061C" w:rsidP="004C061C">
      <w:pPr>
        <w:ind w:left="1410"/>
      </w:pPr>
    </w:p>
    <w:p w14:paraId="6BBC6C60" w14:textId="77777777" w:rsidR="004C061C" w:rsidRDefault="004C061C" w:rsidP="004C061C">
      <w:pPr>
        <w:ind w:left="705"/>
      </w:pPr>
      <w:r>
        <w:t>Tabela: utilizador</w:t>
      </w:r>
    </w:p>
    <w:p w14:paraId="173882E1" w14:textId="139C0D2B" w:rsidR="004C061C" w:rsidRDefault="004C061C" w:rsidP="004C061C">
      <w:pPr>
        <w:ind w:left="1410"/>
      </w:pPr>
      <w:proofErr w:type="gramStart"/>
      <w:r>
        <w:t>Na tabela utilizador</w:t>
      </w:r>
      <w:proofErr w:type="gramEnd"/>
      <w:r>
        <w:t xml:space="preserve"> temos a informação do </w:t>
      </w:r>
      <w:proofErr w:type="spellStart"/>
      <w:r>
        <w:t>idUtilizador</w:t>
      </w:r>
      <w:proofErr w:type="spellEnd"/>
      <w:r>
        <w:t xml:space="preserve">, nome, </w:t>
      </w:r>
      <w:proofErr w:type="spellStart"/>
      <w:r>
        <w:t>username</w:t>
      </w:r>
      <w:proofErr w:type="spellEnd"/>
      <w:r>
        <w:t>, senha e tipo, que vai ser para saber as informações básicas do utilizador e para saber se ele é admin ou não.</w:t>
      </w:r>
    </w:p>
    <w:p w14:paraId="18BBBE93" w14:textId="77777777" w:rsidR="004C061C" w:rsidRDefault="004C061C" w:rsidP="004C061C">
      <w:pPr>
        <w:ind w:left="1410"/>
      </w:pPr>
    </w:p>
    <w:p w14:paraId="6683B001" w14:textId="77777777" w:rsidR="004C061C" w:rsidRDefault="004C061C" w:rsidP="004C061C">
      <w:pPr>
        <w:ind w:left="1410"/>
      </w:pPr>
    </w:p>
    <w:p w14:paraId="23516EF0" w14:textId="6EC7BC92" w:rsidR="004C061C" w:rsidRDefault="004C061C" w:rsidP="004C061C">
      <w:pPr>
        <w:pStyle w:val="Ttulo1"/>
      </w:pPr>
      <w:bookmarkStart w:id="23" w:name="_Toc134814646"/>
      <w:r>
        <w:t>Modelo Lógico</w:t>
      </w:r>
      <w:bookmarkEnd w:id="23"/>
    </w:p>
    <w:p w14:paraId="211C57C4" w14:textId="77777777" w:rsidR="004C061C" w:rsidRDefault="004C061C" w:rsidP="004C061C">
      <w:pPr>
        <w:ind w:left="708"/>
      </w:pPr>
      <w:r>
        <w:t>admin (</w:t>
      </w:r>
      <w:r w:rsidRPr="00FD4C45">
        <w:rPr>
          <w:b/>
          <w:bCs/>
          <w:u w:val="thick"/>
        </w:rPr>
        <w:t>idAdmin</w:t>
      </w:r>
      <w:r>
        <w:t xml:space="preserve">, </w:t>
      </w:r>
      <w:proofErr w:type="spellStart"/>
      <w:r>
        <w:t>nivel</w:t>
      </w:r>
      <w:proofErr w:type="spellEnd"/>
      <w:r>
        <w:t xml:space="preserve">, </w:t>
      </w:r>
      <w:proofErr w:type="spellStart"/>
      <w:r w:rsidRPr="00FD4C45">
        <w:t>idUtilizador</w:t>
      </w:r>
      <w:proofErr w:type="spellEnd"/>
      <w:r>
        <w:t>)</w:t>
      </w:r>
    </w:p>
    <w:p w14:paraId="575FC01C" w14:textId="77777777" w:rsidR="004C061C" w:rsidRDefault="004C061C" w:rsidP="004C061C">
      <w:pPr>
        <w:ind w:left="708"/>
      </w:pPr>
      <w:r>
        <w:t>carros (</w:t>
      </w:r>
      <w:r w:rsidRPr="00FD4C45">
        <w:rPr>
          <w:b/>
          <w:bCs/>
          <w:u w:val="thick"/>
        </w:rPr>
        <w:t>Id</w:t>
      </w:r>
      <w:r>
        <w:t xml:space="preserve">, marca, peso, modelo, cor, cilindrada, cavalos, </w:t>
      </w:r>
      <w:proofErr w:type="spellStart"/>
      <w:r>
        <w:t>idfoto</w:t>
      </w:r>
      <w:proofErr w:type="spellEnd"/>
      <w:r>
        <w:t>)</w:t>
      </w:r>
    </w:p>
    <w:p w14:paraId="0F59DE12" w14:textId="77777777" w:rsidR="004C061C" w:rsidRDefault="004C061C" w:rsidP="004C061C">
      <w:pPr>
        <w:ind w:left="708"/>
      </w:pPr>
      <w:r>
        <w:t>categorias (</w:t>
      </w:r>
      <w:r w:rsidRPr="00FD4C45">
        <w:rPr>
          <w:b/>
          <w:bCs/>
          <w:u w:val="thick"/>
        </w:rPr>
        <w:t>Id</w:t>
      </w:r>
      <w:r>
        <w:t>, categoria)</w:t>
      </w:r>
    </w:p>
    <w:p w14:paraId="05A92199" w14:textId="77777777" w:rsidR="004C061C" w:rsidRDefault="004C061C" w:rsidP="004C061C">
      <w:pPr>
        <w:ind w:left="708"/>
      </w:pPr>
      <w:r>
        <w:t>circuitos (</w:t>
      </w:r>
      <w:r w:rsidRPr="00FD4C45">
        <w:rPr>
          <w:b/>
          <w:bCs/>
          <w:u w:val="thick"/>
        </w:rPr>
        <w:t>Id</w:t>
      </w:r>
      <w:r>
        <w:t>, nome, foto, pais)</w:t>
      </w:r>
    </w:p>
    <w:p w14:paraId="447AA1E1" w14:textId="77777777" w:rsidR="004C061C" w:rsidRDefault="004C061C" w:rsidP="004C061C">
      <w:pPr>
        <w:ind w:left="708"/>
      </w:pPr>
      <w:r>
        <w:t>equipamentos (</w:t>
      </w:r>
      <w:r w:rsidRPr="00FD4C45">
        <w:rPr>
          <w:b/>
          <w:bCs/>
          <w:u w:val="thick"/>
        </w:rPr>
        <w:t>Id</w:t>
      </w:r>
      <w:r>
        <w:t xml:space="preserve">, nome, </w:t>
      </w:r>
      <w:proofErr w:type="spellStart"/>
      <w:r>
        <w:t>IDfoto</w:t>
      </w:r>
      <w:proofErr w:type="spellEnd"/>
      <w:r>
        <w:t>)</w:t>
      </w:r>
    </w:p>
    <w:p w14:paraId="2FA11087" w14:textId="77777777" w:rsidR="004C061C" w:rsidRDefault="004C061C" w:rsidP="004C061C">
      <w:pPr>
        <w:ind w:left="708"/>
      </w:pPr>
      <w:r>
        <w:t>equipas (</w:t>
      </w:r>
      <w:r w:rsidRPr="00FD4C45">
        <w:rPr>
          <w:b/>
          <w:bCs/>
          <w:u w:val="thick"/>
        </w:rPr>
        <w:t>Id</w:t>
      </w:r>
      <w:r>
        <w:t xml:space="preserve">, nome, desporto, logo, </w:t>
      </w:r>
      <w:proofErr w:type="spellStart"/>
      <w:r>
        <w:t>banpais</w:t>
      </w:r>
      <w:proofErr w:type="spellEnd"/>
      <w:r>
        <w:t>)</w:t>
      </w:r>
    </w:p>
    <w:p w14:paraId="5103D213" w14:textId="77777777" w:rsidR="004C061C" w:rsidRDefault="004C061C" w:rsidP="004C061C">
      <w:pPr>
        <w:ind w:left="708"/>
      </w:pPr>
      <w:r>
        <w:t>etapas (</w:t>
      </w:r>
      <w:r w:rsidRPr="00FD4C45">
        <w:rPr>
          <w:b/>
          <w:bCs/>
          <w:u w:val="thick"/>
        </w:rPr>
        <w:t>Id</w:t>
      </w:r>
      <w:r>
        <w:t xml:space="preserve">, </w:t>
      </w:r>
      <w:proofErr w:type="spellStart"/>
      <w:r>
        <w:t>numetapa</w:t>
      </w:r>
      <w:proofErr w:type="spellEnd"/>
      <w:r>
        <w:t>)</w:t>
      </w:r>
    </w:p>
    <w:p w14:paraId="1A9F043D" w14:textId="77777777" w:rsidR="004C061C" w:rsidRDefault="004C061C" w:rsidP="004C061C">
      <w:pPr>
        <w:ind w:left="708"/>
      </w:pPr>
      <w:r>
        <w:t>eventos (</w:t>
      </w:r>
      <w:r w:rsidRPr="00FD4C45">
        <w:rPr>
          <w:b/>
          <w:bCs/>
          <w:u w:val="thick"/>
        </w:rPr>
        <w:t>Id</w:t>
      </w:r>
      <w:r>
        <w:t xml:space="preserve">, </w:t>
      </w:r>
      <w:proofErr w:type="gramStart"/>
      <w:r>
        <w:t>titulo</w:t>
      </w:r>
      <w:proofErr w:type="gramEnd"/>
      <w:r>
        <w:t>, data, ronda)</w:t>
      </w:r>
    </w:p>
    <w:p w14:paraId="617249C3" w14:textId="77777777" w:rsidR="004C061C" w:rsidRDefault="004C061C" w:rsidP="004C061C">
      <w:pPr>
        <w:ind w:left="708"/>
      </w:pPr>
      <w:proofErr w:type="spellStart"/>
      <w:r>
        <w:t>fotocarro</w:t>
      </w:r>
      <w:proofErr w:type="spellEnd"/>
      <w:r>
        <w:t xml:space="preserve"> (</w:t>
      </w:r>
      <w:r w:rsidRPr="00FD4C45">
        <w:rPr>
          <w:b/>
          <w:bCs/>
          <w:u w:val="thick"/>
        </w:rPr>
        <w:t>Id</w:t>
      </w:r>
      <w:r>
        <w:t xml:space="preserve">, nome,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dataUpload</w:t>
      </w:r>
      <w:proofErr w:type="spellEnd"/>
      <w:r>
        <w:t>)</w:t>
      </w:r>
    </w:p>
    <w:p w14:paraId="7884A11E" w14:textId="77777777" w:rsidR="004C061C" w:rsidRDefault="004C061C" w:rsidP="004C061C">
      <w:pPr>
        <w:ind w:left="708"/>
      </w:pPr>
      <w:proofErr w:type="spellStart"/>
      <w:r>
        <w:t>fotocircuito</w:t>
      </w:r>
      <w:proofErr w:type="spellEnd"/>
      <w:r>
        <w:t xml:space="preserve"> (</w:t>
      </w:r>
      <w:r w:rsidRPr="00FD4C45">
        <w:rPr>
          <w:b/>
          <w:bCs/>
          <w:u w:val="thick"/>
        </w:rPr>
        <w:t>Id</w:t>
      </w:r>
      <w:r>
        <w:t xml:space="preserve">, nome, </w:t>
      </w:r>
      <w:proofErr w:type="spellStart"/>
      <w:r>
        <w:t>dataUpload</w:t>
      </w:r>
      <w:proofErr w:type="spellEnd"/>
      <w:r>
        <w:t xml:space="preserve">, </w:t>
      </w:r>
      <w:proofErr w:type="spellStart"/>
      <w:r>
        <w:t>id_circuito</w:t>
      </w:r>
      <w:proofErr w:type="spellEnd"/>
      <w:r>
        <w:t>)</w:t>
      </w:r>
    </w:p>
    <w:p w14:paraId="1325EF97" w14:textId="77777777" w:rsidR="004C061C" w:rsidRDefault="004C061C" w:rsidP="004C061C">
      <w:pPr>
        <w:ind w:left="708"/>
      </w:pPr>
      <w:proofErr w:type="spellStart"/>
      <w:r>
        <w:t>fotodefundo</w:t>
      </w:r>
      <w:proofErr w:type="spellEnd"/>
      <w:r>
        <w:t xml:space="preserve"> (</w:t>
      </w:r>
      <w:r w:rsidRPr="00FD4C45">
        <w:rPr>
          <w:b/>
          <w:bCs/>
          <w:u w:val="thick"/>
        </w:rPr>
        <w:t>Id</w:t>
      </w:r>
      <w:r>
        <w:t>, foto)</w:t>
      </w:r>
    </w:p>
    <w:p w14:paraId="316538B7" w14:textId="77777777" w:rsidR="004C061C" w:rsidRDefault="004C061C" w:rsidP="004C061C">
      <w:pPr>
        <w:ind w:left="708"/>
      </w:pPr>
      <w:proofErr w:type="spellStart"/>
      <w:r>
        <w:t>fotoequipamentos</w:t>
      </w:r>
      <w:proofErr w:type="spellEnd"/>
      <w:r>
        <w:t xml:space="preserve"> (</w:t>
      </w:r>
      <w:r w:rsidRPr="00FD4C45">
        <w:rPr>
          <w:b/>
          <w:bCs/>
          <w:u w:val="thick"/>
        </w:rPr>
        <w:t>Id</w:t>
      </w:r>
      <w:r>
        <w:t xml:space="preserve">, nome, </w:t>
      </w:r>
      <w:proofErr w:type="spellStart"/>
      <w:r>
        <w:t>patch</w:t>
      </w:r>
      <w:proofErr w:type="spellEnd"/>
      <w:r>
        <w:t xml:space="preserve">, </w:t>
      </w:r>
      <w:proofErr w:type="spellStart"/>
      <w:r>
        <w:t>dataUpload</w:t>
      </w:r>
      <w:proofErr w:type="spellEnd"/>
      <w:r>
        <w:t>)</w:t>
      </w:r>
    </w:p>
    <w:p w14:paraId="133D9B8D" w14:textId="77777777" w:rsidR="004C061C" w:rsidRDefault="004C061C" w:rsidP="004C061C">
      <w:pPr>
        <w:ind w:left="708"/>
      </w:pPr>
      <w:r>
        <w:t>noticias (</w:t>
      </w:r>
      <w:r w:rsidRPr="00FD4C45">
        <w:rPr>
          <w:b/>
          <w:bCs/>
          <w:u w:val="thick"/>
        </w:rPr>
        <w:t>Id</w:t>
      </w:r>
      <w:r>
        <w:t xml:space="preserve">, 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fotodefundo</w:t>
      </w:r>
      <w:proofErr w:type="spellEnd"/>
      <w:r>
        <w:t>)</w:t>
      </w:r>
    </w:p>
    <w:p w14:paraId="3D85263F" w14:textId="77777777" w:rsidR="004C061C" w:rsidRDefault="004C061C" w:rsidP="004C061C">
      <w:pPr>
        <w:ind w:left="708"/>
      </w:pPr>
      <w:r>
        <w:t>pilotos (</w:t>
      </w:r>
      <w:r w:rsidRPr="00FD4C45">
        <w:rPr>
          <w:b/>
          <w:bCs/>
          <w:u w:val="thick"/>
        </w:rPr>
        <w:t>Id</w:t>
      </w:r>
      <w:r>
        <w:t xml:space="preserve">, nome, </w:t>
      </w:r>
      <w:proofErr w:type="gramStart"/>
      <w:r>
        <w:t>numero</w:t>
      </w:r>
      <w:proofErr w:type="gramEnd"/>
      <w:r>
        <w:t xml:space="preserve">, </w:t>
      </w:r>
      <w:proofErr w:type="spellStart"/>
      <w:r>
        <w:t>datanasc</w:t>
      </w:r>
      <w:proofErr w:type="spellEnd"/>
      <w:r>
        <w:t xml:space="preserve">, nacionalidade, </w:t>
      </w:r>
      <w:proofErr w:type="spellStart"/>
      <w:r>
        <w:t>idEquipa</w:t>
      </w:r>
      <w:proofErr w:type="spellEnd"/>
      <w:r>
        <w:t>)</w:t>
      </w:r>
    </w:p>
    <w:p w14:paraId="3819174E" w14:textId="77777777" w:rsidR="004C061C" w:rsidRDefault="004C061C" w:rsidP="004C061C">
      <w:pPr>
        <w:ind w:left="708"/>
      </w:pPr>
      <w:r>
        <w:t>resultado (</w:t>
      </w:r>
      <w:r w:rsidRPr="00FD4C45">
        <w:rPr>
          <w:b/>
          <w:bCs/>
          <w:u w:val="thick"/>
        </w:rPr>
        <w:t>Id</w:t>
      </w:r>
      <w:r>
        <w:t xml:space="preserve">, </w:t>
      </w:r>
      <w:proofErr w:type="spellStart"/>
      <w:r>
        <w:t>posicao</w:t>
      </w:r>
      <w:proofErr w:type="spellEnd"/>
      <w:r>
        <w:t>, tempo)</w:t>
      </w:r>
    </w:p>
    <w:p w14:paraId="359FCBB3" w14:textId="77777777" w:rsidR="004C061C" w:rsidRDefault="004C061C" w:rsidP="004C061C">
      <w:pPr>
        <w:ind w:left="708"/>
      </w:pPr>
      <w:r>
        <w:t>utilizador (</w:t>
      </w:r>
      <w:proofErr w:type="spellStart"/>
      <w:r w:rsidRPr="00FD4C45">
        <w:rPr>
          <w:b/>
          <w:bCs/>
          <w:u w:val="thick"/>
        </w:rPr>
        <w:t>idUtilizador</w:t>
      </w:r>
      <w:proofErr w:type="spellEnd"/>
      <w:r>
        <w:t xml:space="preserve">, nome, </w:t>
      </w:r>
      <w:proofErr w:type="spellStart"/>
      <w:r>
        <w:t>username</w:t>
      </w:r>
      <w:proofErr w:type="spellEnd"/>
      <w:r>
        <w:t>, senha, tipo)</w:t>
      </w:r>
    </w:p>
    <w:p w14:paraId="4E566CFD" w14:textId="77777777" w:rsidR="004C061C" w:rsidRDefault="004C061C" w:rsidP="004C061C">
      <w:pPr>
        <w:ind w:left="708"/>
      </w:pPr>
      <w:proofErr w:type="spellStart"/>
      <w:r>
        <w:t>resultadoetapas</w:t>
      </w:r>
      <w:proofErr w:type="spellEnd"/>
      <w:r>
        <w:t xml:space="preserve"> (</w:t>
      </w:r>
      <w:proofErr w:type="spellStart"/>
      <w:r>
        <w:t>idResultado</w:t>
      </w:r>
      <w:proofErr w:type="spellEnd"/>
      <w:r>
        <w:t xml:space="preserve">, </w:t>
      </w:r>
      <w:proofErr w:type="spellStart"/>
      <w:r>
        <w:t>idEtapas</w:t>
      </w:r>
      <w:proofErr w:type="spellEnd"/>
      <w:r>
        <w:t>)</w:t>
      </w:r>
    </w:p>
    <w:p w14:paraId="64A01361" w14:textId="77777777" w:rsidR="004C061C" w:rsidRDefault="004C061C" w:rsidP="004C061C">
      <w:pPr>
        <w:ind w:left="708"/>
      </w:pPr>
      <w:proofErr w:type="spellStart"/>
      <w:r>
        <w:t>pilotoposicao</w:t>
      </w:r>
      <w:proofErr w:type="spellEnd"/>
      <w:r>
        <w:t xml:space="preserve"> (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idPosicao</w:t>
      </w:r>
      <w:proofErr w:type="spellEnd"/>
      <w:r>
        <w:t>)</w:t>
      </w:r>
    </w:p>
    <w:p w14:paraId="6C145889" w14:textId="77777777" w:rsidR="004C061C" w:rsidRDefault="004C061C" w:rsidP="004C061C">
      <w:pPr>
        <w:ind w:left="708"/>
      </w:pPr>
      <w:r>
        <w:t>eventoscircuitos (</w:t>
      </w:r>
      <w:proofErr w:type="spellStart"/>
      <w:r>
        <w:t>idEventos</w:t>
      </w:r>
      <w:proofErr w:type="spellEnd"/>
      <w:r>
        <w:t xml:space="preserve">, </w:t>
      </w:r>
      <w:proofErr w:type="spellStart"/>
      <w:r>
        <w:t>idCircuitos</w:t>
      </w:r>
      <w:proofErr w:type="spellEnd"/>
      <w:r>
        <w:t>)</w:t>
      </w:r>
    </w:p>
    <w:p w14:paraId="6AFF75F8" w14:textId="77777777" w:rsidR="004C061C" w:rsidRDefault="004C061C" w:rsidP="004C061C"/>
    <w:p w14:paraId="65D4AD86" w14:textId="77777777" w:rsidR="004C061C" w:rsidRDefault="004C061C" w:rsidP="004C061C"/>
    <w:p w14:paraId="6550BD47" w14:textId="77777777" w:rsidR="004C061C" w:rsidRDefault="004C061C" w:rsidP="004C061C"/>
    <w:p w14:paraId="1D9E3EB2" w14:textId="77777777" w:rsidR="004C061C" w:rsidRDefault="004C061C" w:rsidP="004C061C"/>
    <w:p w14:paraId="27150B38" w14:textId="77777777" w:rsidR="004C061C" w:rsidRDefault="004C061C" w:rsidP="004C061C"/>
    <w:p w14:paraId="02F5302B" w14:textId="77777777" w:rsidR="004C061C" w:rsidRPr="004C061C" w:rsidRDefault="004C061C" w:rsidP="004C061C"/>
    <w:p w14:paraId="5961AE49" w14:textId="13284F10" w:rsidR="004C061C" w:rsidRDefault="004C061C" w:rsidP="004C061C">
      <w:pPr>
        <w:pStyle w:val="Ttulo1"/>
      </w:pPr>
      <w:bookmarkStart w:id="24" w:name="_Toc134814647"/>
      <w:r>
        <w:lastRenderedPageBreak/>
        <w:t>Modelo Físico</w:t>
      </w:r>
      <w:bookmarkEnd w:id="24"/>
    </w:p>
    <w:p w14:paraId="70C322C0" w14:textId="31093FE3" w:rsidR="004C061C" w:rsidRPr="004C061C" w:rsidRDefault="004C061C" w:rsidP="004C061C">
      <w:r>
        <w:tab/>
      </w:r>
      <w:r w:rsidRPr="00423211">
        <w:rPr>
          <w:noProof/>
        </w:rPr>
        <w:drawing>
          <wp:inline distT="0" distB="0" distL="0" distR="0" wp14:anchorId="4AE4B6D0" wp14:editId="4A2F9B50">
            <wp:extent cx="5400040" cy="2418179"/>
            <wp:effectExtent l="0" t="0" r="0" b="1270"/>
            <wp:docPr id="1895673291" name="Imagem 1" descr="Uma imagem com texto, Tipo de letra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3291" name="Imagem 1" descr="Uma imagem com texto, Tipo de letra, número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499E" w14:textId="77777777" w:rsidR="004C061C" w:rsidRPr="004C061C" w:rsidRDefault="004C061C" w:rsidP="004C061C"/>
    <w:p w14:paraId="6E5F40BB" w14:textId="5802D9B0" w:rsidR="004C061C" w:rsidRDefault="004C061C" w:rsidP="004C061C">
      <w:pPr>
        <w:pStyle w:val="Ttulo1"/>
      </w:pPr>
      <w:bookmarkStart w:id="25" w:name="_Toc134814648"/>
      <w:r>
        <w:t xml:space="preserve">Modelo </w:t>
      </w:r>
      <w:proofErr w:type="gramStart"/>
      <w:r>
        <w:t>Conceptual</w:t>
      </w:r>
      <w:proofErr w:type="gramEnd"/>
      <w:r>
        <w:t xml:space="preserve"> (DER)</w:t>
      </w:r>
      <w:bookmarkEnd w:id="25"/>
    </w:p>
    <w:p w14:paraId="29294731" w14:textId="33DF3535" w:rsidR="004C061C" w:rsidRDefault="004C061C" w:rsidP="004C061C">
      <w:r>
        <w:tab/>
      </w:r>
      <w:r w:rsidRPr="008F1BDA">
        <w:rPr>
          <w:noProof/>
        </w:rPr>
        <w:drawing>
          <wp:inline distT="0" distB="0" distL="0" distR="0" wp14:anchorId="1509074D" wp14:editId="77F71BBC">
            <wp:extent cx="5010150" cy="2317725"/>
            <wp:effectExtent l="0" t="0" r="0" b="6985"/>
            <wp:docPr id="502611432" name="Imagem 1" descr="Uma imagem com diagrama, Esquema, Desenho técnico, padr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11432" name="Imagem 1" descr="Uma imagem com diagrama, Esquema, Desenho técnico, padr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6" cy="23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ACB4" w14:textId="547FF067" w:rsidR="004C061C" w:rsidRPr="004C061C" w:rsidRDefault="004C061C" w:rsidP="004C061C">
      <w:r w:rsidRPr="008F1BDA">
        <w:rPr>
          <w:noProof/>
        </w:rPr>
        <w:drawing>
          <wp:inline distT="0" distB="0" distL="0" distR="0" wp14:anchorId="4B369282" wp14:editId="46F54466">
            <wp:extent cx="5001077" cy="3390900"/>
            <wp:effectExtent l="0" t="0" r="9525" b="0"/>
            <wp:docPr id="2086696136" name="Imagem 1" descr="Uma imagem com diagrama, Desenho técnico, Esque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6136" name="Imagem 1" descr="Uma imagem com diagrama, Desenho técnico, Esquema, design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887" cy="34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61C" w:rsidRPr="004C061C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C0"/>
    <w:rsid w:val="000F4D5A"/>
    <w:rsid w:val="00312751"/>
    <w:rsid w:val="003712C7"/>
    <w:rsid w:val="00375216"/>
    <w:rsid w:val="00400EBA"/>
    <w:rsid w:val="004059F0"/>
    <w:rsid w:val="004938DF"/>
    <w:rsid w:val="004C061C"/>
    <w:rsid w:val="004E7F53"/>
    <w:rsid w:val="007E4CC0"/>
    <w:rsid w:val="007F100F"/>
    <w:rsid w:val="00806B66"/>
    <w:rsid w:val="00885D06"/>
    <w:rsid w:val="009D794D"/>
    <w:rsid w:val="009E22E8"/>
    <w:rsid w:val="009E4ACA"/>
    <w:rsid w:val="00A13AAE"/>
    <w:rsid w:val="00A154D5"/>
    <w:rsid w:val="00A771FC"/>
    <w:rsid w:val="00AF7C8F"/>
    <w:rsid w:val="00B25A40"/>
    <w:rsid w:val="00B41A63"/>
    <w:rsid w:val="00BD6918"/>
    <w:rsid w:val="00BF6877"/>
    <w:rsid w:val="00C0222C"/>
    <w:rsid w:val="00CE2566"/>
    <w:rsid w:val="00D46CCD"/>
    <w:rsid w:val="00D94414"/>
    <w:rsid w:val="00E27977"/>
    <w:rsid w:val="00F135C0"/>
    <w:rsid w:val="00F447D8"/>
    <w:rsid w:val="00F9350E"/>
    <w:rsid w:val="00FB1A20"/>
    <w:rsid w:val="00FC2223"/>
    <w:rsid w:val="00FD13E9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B735"/>
  <w15:chartTrackingRefBased/>
  <w15:docId w15:val="{0A9E5CCA-CE2A-416C-9B4D-9F4B142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63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.pereira\Downloads\DicionarioDado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DAD1FC3266B4B8C3FCC93C66E3119" ma:contentTypeVersion="9" ma:contentTypeDescription="Create a new document." ma:contentTypeScope="" ma:versionID="7271f3ffe8c8515e3b7b9390d83b24ff">
  <xsd:schema xmlns:xsd="http://www.w3.org/2001/XMLSchema" xmlns:xs="http://www.w3.org/2001/XMLSchema" xmlns:p="http://schemas.microsoft.com/office/2006/metadata/properties" xmlns:ns3="dada7fd1-0456-4a0f-b5f6-2e95e998ff4d" xmlns:ns4="698b9576-1dbe-49f9-a0ed-ca185cd748a9" targetNamespace="http://schemas.microsoft.com/office/2006/metadata/properties" ma:root="true" ma:fieldsID="bf17ef42b79c14a99ee33f184ddeda70" ns3:_="" ns4:_="">
    <xsd:import namespace="dada7fd1-0456-4a0f-b5f6-2e95e998ff4d"/>
    <xsd:import namespace="698b9576-1dbe-49f9-a0ed-ca185cd748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7fd1-0456-4a0f-b5f6-2e95e998ff4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b9576-1dbe-49f9-a0ed-ca185cd748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da7fd1-0456-4a0f-b5f6-2e95e998ff4d" xsi:nil="true"/>
  </documentManagement>
</p:properties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407394-55B7-4E07-AB19-6724EEF70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7fd1-0456-4a0f-b5f6-2e95e998ff4d"/>
    <ds:schemaRef ds:uri="698b9576-1dbe-49f9-a0ed-ca185cd74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5BD8B7-3F9B-4AC6-A4F4-91CA59AC2F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0E540-1AC9-4B50-AE69-F8D083FA7964}">
  <ds:schemaRefs>
    <ds:schemaRef ds:uri="http://schemas.microsoft.com/office/2006/metadata/properties"/>
    <ds:schemaRef ds:uri="http://schemas.microsoft.com/office/infopath/2007/PartnerControls"/>
    <ds:schemaRef ds:uri="dada7fd1-0456-4a0f-b5f6-2e95e998ff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</Template>
  <TotalTime>211</TotalTime>
  <Pages>1</Pages>
  <Words>1473</Words>
  <Characters>7957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9412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Ângela Margarida de Sousa Pereira</dc:creator>
  <cp:keywords/>
  <dc:description/>
  <cp:lastModifiedBy>Luís Carlos Francisco Silva</cp:lastModifiedBy>
  <cp:revision>12</cp:revision>
  <dcterms:created xsi:type="dcterms:W3CDTF">2023-05-10T22:04:00Z</dcterms:created>
  <dcterms:modified xsi:type="dcterms:W3CDTF">2023-05-12T19:10:00Z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0x010100CD9DAD1FC3266B4B8C3FCC93C66E3119</vt:lpwstr>
  </property>
</Properties>
</file>